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3B" w:rsidRPr="00A334EC" w:rsidRDefault="00F3143B" w:rsidP="00E1788D">
      <w:pPr>
        <w:rPr>
          <w:lang w:val="pt-BR"/>
        </w:rPr>
      </w:pPr>
    </w:p>
    <w:p w:rsidR="00614120" w:rsidRPr="00A334EC" w:rsidRDefault="00614120" w:rsidP="00E1788D">
      <w:pPr>
        <w:rPr>
          <w:lang w:val="pt-BR"/>
        </w:rPr>
      </w:pPr>
    </w:p>
    <w:p w:rsidR="00614120" w:rsidRPr="00A334EC" w:rsidRDefault="00614120" w:rsidP="00E1788D">
      <w:pPr>
        <w:rPr>
          <w:lang w:val="pt-BR"/>
        </w:rPr>
      </w:pPr>
    </w:p>
    <w:p w:rsidR="00225B48" w:rsidRPr="00A334EC" w:rsidRDefault="00225B48" w:rsidP="00E1788D">
      <w:pPr>
        <w:rPr>
          <w:lang w:val="pt-BR"/>
        </w:rPr>
      </w:pPr>
    </w:p>
    <w:p w:rsidR="00A555EA" w:rsidRPr="00A334EC" w:rsidRDefault="00A555EA" w:rsidP="002F3347">
      <w:pPr>
        <w:jc w:val="center"/>
        <w:rPr>
          <w:lang w:val="pt-BR"/>
        </w:rPr>
      </w:pPr>
    </w:p>
    <w:p w:rsidR="00614120" w:rsidRPr="00A334EC" w:rsidRDefault="008C7EAF" w:rsidP="002F3347">
      <w:pPr>
        <w:pStyle w:val="MahindraHeading"/>
        <w:jc w:val="center"/>
        <w:rPr>
          <w:sz w:val="72"/>
          <w:szCs w:val="72"/>
          <w:lang w:val="pt-BR"/>
        </w:rPr>
      </w:pPr>
      <w:r w:rsidRPr="00A334EC">
        <w:rPr>
          <w:sz w:val="72"/>
          <w:szCs w:val="72"/>
          <w:lang w:val="pt-BR"/>
        </w:rPr>
        <w:t>ILTM - Administrador</w:t>
      </w:r>
    </w:p>
    <w:p w:rsidR="00770CB1" w:rsidRPr="00A334EC" w:rsidRDefault="00243B5C" w:rsidP="002F3347">
      <w:pPr>
        <w:pStyle w:val="MahindraHeading"/>
        <w:jc w:val="center"/>
        <w:rPr>
          <w:rStyle w:val="th-tx"/>
          <w:sz w:val="56"/>
          <w:szCs w:val="56"/>
          <w:u w:val="single"/>
          <w:lang w:val="pt-BR"/>
        </w:rPr>
      </w:pPr>
      <w:r>
        <w:rPr>
          <w:rStyle w:val="th-tx"/>
          <w:sz w:val="56"/>
          <w:szCs w:val="56"/>
          <w:u w:val="single"/>
          <w:lang w:val="pt-BR"/>
        </w:rPr>
        <w:t>Relatório de Bloqueio</w:t>
      </w:r>
    </w:p>
    <w:p w:rsidR="002F3347" w:rsidRPr="00A334EC" w:rsidRDefault="00770CB1" w:rsidP="00E1788D">
      <w:pPr>
        <w:rPr>
          <w:lang w:val="pt-BR"/>
        </w:rPr>
      </w:pPr>
      <w:r w:rsidRPr="00A334EC">
        <w:rPr>
          <w:lang w:val="pt-BR"/>
        </w:rPr>
        <w:t xml:space="preserve"> </w:t>
      </w:r>
    </w:p>
    <w:p w:rsidR="002F3347" w:rsidRPr="00A334EC" w:rsidRDefault="002F3347">
      <w:pPr>
        <w:spacing w:before="0" w:line="276" w:lineRule="auto"/>
        <w:ind w:firstLine="0"/>
        <w:rPr>
          <w:lang w:val="pt-BR"/>
        </w:rPr>
      </w:pPr>
      <w:r w:rsidRPr="00A334EC">
        <w:rPr>
          <w:lang w:val="pt-BR"/>
        </w:rPr>
        <w:br w:type="page"/>
      </w:r>
    </w:p>
    <w:p w:rsidR="00A91BB0" w:rsidRPr="00A334EC" w:rsidRDefault="00A91BB0" w:rsidP="002F3347">
      <w:pPr>
        <w:pStyle w:val="MahindraSubheading"/>
        <w:rPr>
          <w:lang w:val="pt-BR"/>
        </w:rPr>
      </w:pPr>
      <w:r w:rsidRPr="00A334EC">
        <w:rPr>
          <w:lang w:val="pt-BR"/>
        </w:rPr>
        <w:lastRenderedPageBreak/>
        <w:t>CONTROLE DE VERSÃO</w:t>
      </w:r>
      <w:r w:rsidRPr="00A334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6FA3F782" wp14:editId="005B2786">
                <wp:simplePos x="0" y="0"/>
                <wp:positionH relativeFrom="column">
                  <wp:posOffset>681990</wp:posOffset>
                </wp:positionH>
                <wp:positionV relativeFrom="paragraph">
                  <wp:posOffset>170180</wp:posOffset>
                </wp:positionV>
                <wp:extent cx="0" cy="594360"/>
                <wp:effectExtent l="0" t="0" r="0" b="0"/>
                <wp:wrapNone/>
                <wp:docPr id="2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25DBF" id="Line 13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7pt,13.4pt" to="53.7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guHQIAAEIEAAAOAAAAZHJzL2Uyb0RvYy54bWysU82O2jAQvlfqO1i+QxLIUo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" o:allowincell="f" strokecolor="white" strokeweight=".72pt"/>
            </w:pict>
          </mc:Fallback>
        </mc:AlternateContent>
      </w:r>
      <w:r w:rsidRPr="00A334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407E55E" wp14:editId="7DF72EFF">
                <wp:simplePos x="0" y="0"/>
                <wp:positionH relativeFrom="column">
                  <wp:posOffset>3604260</wp:posOffset>
                </wp:positionH>
                <wp:positionV relativeFrom="paragraph">
                  <wp:posOffset>170180</wp:posOffset>
                </wp:positionV>
                <wp:extent cx="0" cy="594360"/>
                <wp:effectExtent l="0" t="0" r="0" b="0"/>
                <wp:wrapNone/>
                <wp:docPr id="2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BBD99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8pt,13.4pt" to="283.8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2+lHgIAAEI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" o:allowincell="f" strokecolor="white" strokeweight=".72pt"/>
            </w:pict>
          </mc:Fallback>
        </mc:AlternateContent>
      </w:r>
    </w:p>
    <w:tbl>
      <w:tblPr>
        <w:tblStyle w:val="ListaClara-nfase1"/>
        <w:tblW w:w="9980" w:type="dxa"/>
        <w:tblLook w:val="04A0" w:firstRow="1" w:lastRow="0" w:firstColumn="1" w:lastColumn="0" w:noHBand="0" w:noVBand="1"/>
      </w:tblPr>
      <w:tblGrid>
        <w:gridCol w:w="2495"/>
        <w:gridCol w:w="2495"/>
        <w:gridCol w:w="2495"/>
        <w:gridCol w:w="2495"/>
      </w:tblGrid>
      <w:tr w:rsidR="002F3347" w:rsidRPr="00A334EC" w:rsidTr="00045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A91BB0" w:rsidRPr="00A334EC" w:rsidRDefault="00A91BB0" w:rsidP="00E1788D">
            <w:pPr>
              <w:rPr>
                <w:color w:val="FFFFFF" w:themeColor="background1"/>
                <w:lang w:val="pt-BR"/>
              </w:rPr>
            </w:pPr>
            <w:r w:rsidRPr="00A334EC">
              <w:rPr>
                <w:color w:val="FFFFFF" w:themeColor="background1"/>
                <w:lang w:val="pt-BR"/>
              </w:rPr>
              <w:t>Revisão</w:t>
            </w:r>
          </w:p>
        </w:tc>
        <w:tc>
          <w:tcPr>
            <w:tcW w:w="2495" w:type="dxa"/>
          </w:tcPr>
          <w:p w:rsidR="00A91BB0" w:rsidRPr="00A334EC" w:rsidRDefault="00A91BB0" w:rsidP="002F334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pt-BR"/>
              </w:rPr>
            </w:pPr>
            <w:r w:rsidRPr="00A334EC">
              <w:rPr>
                <w:color w:val="FFFFFF" w:themeColor="background1"/>
                <w:lang w:val="pt-BR"/>
              </w:rPr>
              <w:t>Data</w:t>
            </w:r>
          </w:p>
        </w:tc>
        <w:tc>
          <w:tcPr>
            <w:tcW w:w="2495" w:type="dxa"/>
          </w:tcPr>
          <w:p w:rsidR="00A91BB0" w:rsidRPr="00A334EC" w:rsidRDefault="00A91BB0" w:rsidP="002F334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pt-BR"/>
              </w:rPr>
            </w:pPr>
            <w:r w:rsidRPr="00A334EC">
              <w:rPr>
                <w:color w:val="FFFFFF" w:themeColor="background1"/>
                <w:lang w:val="pt-BR"/>
              </w:rPr>
              <w:t>Responsável</w:t>
            </w:r>
          </w:p>
        </w:tc>
        <w:tc>
          <w:tcPr>
            <w:tcW w:w="2495" w:type="dxa"/>
          </w:tcPr>
          <w:p w:rsidR="00A91BB0" w:rsidRPr="00A334EC" w:rsidRDefault="00A91BB0" w:rsidP="002F334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pt-BR"/>
              </w:rPr>
            </w:pPr>
            <w:r w:rsidRPr="00A334EC">
              <w:rPr>
                <w:color w:val="FFFFFF" w:themeColor="background1"/>
                <w:lang w:val="pt-BR"/>
              </w:rPr>
              <w:t>Descrição</w:t>
            </w:r>
          </w:p>
        </w:tc>
      </w:tr>
      <w:tr w:rsidR="00A91BB0" w:rsidRPr="00A334EC" w:rsidTr="0004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A91BB0" w:rsidRPr="00A334EC" w:rsidRDefault="00A91BB0" w:rsidP="00E1788D">
            <w:pPr>
              <w:rPr>
                <w:lang w:val="pt-BR"/>
              </w:rPr>
            </w:pPr>
            <w:r w:rsidRPr="00A334EC">
              <w:rPr>
                <w:lang w:val="pt-BR"/>
              </w:rPr>
              <w:t>1.0</w:t>
            </w:r>
          </w:p>
        </w:tc>
        <w:tc>
          <w:tcPr>
            <w:tcW w:w="2495" w:type="dxa"/>
          </w:tcPr>
          <w:p w:rsidR="00A91BB0" w:rsidRPr="00A334EC" w:rsidRDefault="008C7EAF" w:rsidP="008C7EA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A334EC">
              <w:rPr>
                <w:lang w:val="pt-BR"/>
              </w:rPr>
              <w:t>24</w:t>
            </w:r>
            <w:r w:rsidR="00770CB1" w:rsidRPr="00A334EC">
              <w:rPr>
                <w:lang w:val="pt-BR"/>
              </w:rPr>
              <w:t>/</w:t>
            </w:r>
            <w:r w:rsidRPr="00A334EC">
              <w:rPr>
                <w:lang w:val="pt-BR"/>
              </w:rPr>
              <w:t>06</w:t>
            </w:r>
            <w:r w:rsidR="00A91BB0" w:rsidRPr="00A334EC">
              <w:rPr>
                <w:lang w:val="pt-BR"/>
              </w:rPr>
              <w:t>/</w:t>
            </w:r>
            <w:r w:rsidRPr="00A334EC">
              <w:rPr>
                <w:lang w:val="pt-BR"/>
              </w:rPr>
              <w:t>2019</w:t>
            </w:r>
          </w:p>
        </w:tc>
        <w:tc>
          <w:tcPr>
            <w:tcW w:w="2495" w:type="dxa"/>
          </w:tcPr>
          <w:p w:rsidR="00A91BB0" w:rsidRPr="00A334EC" w:rsidRDefault="008C7EAF" w:rsidP="002F334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A334EC">
              <w:rPr>
                <w:lang w:val="pt-BR"/>
              </w:rPr>
              <w:t>Iuri Rocha Passos</w:t>
            </w:r>
          </w:p>
        </w:tc>
        <w:tc>
          <w:tcPr>
            <w:tcW w:w="2495" w:type="dxa"/>
          </w:tcPr>
          <w:p w:rsidR="00A91BB0" w:rsidRPr="00A334EC" w:rsidRDefault="008C7EAF" w:rsidP="002F334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A334EC">
              <w:rPr>
                <w:lang w:val="pt-BR"/>
              </w:rPr>
              <w:t>Especificação técnica</w:t>
            </w:r>
          </w:p>
        </w:tc>
      </w:tr>
    </w:tbl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2F3347" w:rsidRPr="00A334EC" w:rsidRDefault="002F3347">
      <w:pPr>
        <w:spacing w:before="0" w:line="276" w:lineRule="auto"/>
        <w:ind w:firstLine="0"/>
        <w:rPr>
          <w:lang w:val="pt-BR"/>
        </w:rPr>
      </w:pPr>
      <w:r w:rsidRPr="00A334EC">
        <w:rPr>
          <w:lang w:val="pt-BR"/>
        </w:rPr>
        <w:br w:type="page"/>
      </w:r>
    </w:p>
    <w:sdt>
      <w:sdtPr>
        <w:rPr>
          <w:rFonts w:ascii="Arial" w:eastAsia="Calibri" w:hAnsi="Arial" w:cs="Times New Roman"/>
          <w:b w:val="0"/>
          <w:bCs w:val="0"/>
          <w:color w:val="auto"/>
          <w:sz w:val="22"/>
          <w:szCs w:val="22"/>
          <w:lang w:val="pt-BR"/>
        </w:rPr>
        <w:id w:val="-204495067"/>
        <w:docPartObj>
          <w:docPartGallery w:val="Table of Contents"/>
          <w:docPartUnique/>
        </w:docPartObj>
      </w:sdtPr>
      <w:sdtEndPr>
        <w:rPr>
          <w:color w:val="000000" w:themeColor="text1"/>
          <w:sz w:val="24"/>
          <w:szCs w:val="24"/>
        </w:rPr>
      </w:sdtEndPr>
      <w:sdtContent>
        <w:p w:rsidR="00DD63CE" w:rsidRPr="00A334EC" w:rsidRDefault="00DD63CE" w:rsidP="003B7144">
          <w:pPr>
            <w:pStyle w:val="CabealhodoSumrio"/>
            <w:tabs>
              <w:tab w:val="left" w:pos="2355"/>
            </w:tabs>
            <w:rPr>
              <w:lang w:val="pt-BR"/>
            </w:rPr>
          </w:pPr>
          <w:r w:rsidRPr="00A334EC">
            <w:rPr>
              <w:lang w:val="pt-BR"/>
            </w:rPr>
            <w:t>Sumário</w:t>
          </w:r>
          <w:r w:rsidR="003B7144" w:rsidRPr="00A334EC">
            <w:rPr>
              <w:lang w:val="pt-BR"/>
            </w:rPr>
            <w:tab/>
          </w:r>
        </w:p>
        <w:p w:rsidR="00BD6828" w:rsidRDefault="00DD63CE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pacing w:val="0"/>
              <w:sz w:val="22"/>
              <w:szCs w:val="22"/>
              <w:lang w:val="pt-BR" w:eastAsia="pt-BR"/>
            </w:rPr>
          </w:pPr>
          <w:r w:rsidRPr="00A334EC">
            <w:rPr>
              <w:rFonts w:ascii="Calibri" w:hAnsi="Calibri" w:cs="Calibri"/>
              <w:sz w:val="32"/>
              <w:szCs w:val="32"/>
              <w:lang w:val="pt-BR"/>
            </w:rPr>
            <w:fldChar w:fldCharType="begin"/>
          </w:r>
          <w:r w:rsidRPr="00A334EC">
            <w:rPr>
              <w:rFonts w:ascii="Calibri" w:hAnsi="Calibri" w:cs="Calibri"/>
              <w:sz w:val="32"/>
              <w:szCs w:val="32"/>
              <w:lang w:val="pt-BR"/>
            </w:rPr>
            <w:instrText xml:space="preserve"> TOC \o "1-3" \h \z \u </w:instrText>
          </w:r>
          <w:r w:rsidRPr="00A334EC">
            <w:rPr>
              <w:rFonts w:ascii="Calibri" w:hAnsi="Calibri" w:cs="Calibri"/>
              <w:sz w:val="32"/>
              <w:szCs w:val="32"/>
              <w:lang w:val="pt-BR"/>
            </w:rPr>
            <w:fldChar w:fldCharType="separate"/>
          </w:r>
          <w:hyperlink w:anchor="_Toc12320788" w:history="1">
            <w:r w:rsidR="00BD6828" w:rsidRPr="00A2648A">
              <w:rPr>
                <w:rStyle w:val="Hyperlink"/>
                <w:lang w:val="pt-BR"/>
              </w:rPr>
              <w:t>1.</w:t>
            </w:r>
            <w:r w:rsidR="00BD6828">
              <w:rPr>
                <w:rFonts w:asciiTheme="minorHAnsi" w:eastAsiaTheme="minorEastAsia" w:hAnsiTheme="minorHAnsi" w:cstheme="minorBidi"/>
                <w:b w:val="0"/>
                <w:color w:val="auto"/>
                <w:spacing w:val="0"/>
                <w:sz w:val="22"/>
                <w:szCs w:val="22"/>
                <w:lang w:val="pt-BR" w:eastAsia="pt-BR"/>
              </w:rPr>
              <w:tab/>
            </w:r>
            <w:r w:rsidR="00BD6828" w:rsidRPr="00A2648A">
              <w:rPr>
                <w:rStyle w:val="Hyperlink"/>
                <w:lang w:val="pt-BR"/>
              </w:rPr>
              <w:t>Objetivo</w:t>
            </w:r>
            <w:r w:rsidR="00BD6828">
              <w:rPr>
                <w:webHidden/>
              </w:rPr>
              <w:tab/>
            </w:r>
            <w:r w:rsidR="00BD6828">
              <w:rPr>
                <w:webHidden/>
              </w:rPr>
              <w:fldChar w:fldCharType="begin"/>
            </w:r>
            <w:r w:rsidR="00BD6828">
              <w:rPr>
                <w:webHidden/>
              </w:rPr>
              <w:instrText xml:space="preserve"> PAGEREF _Toc12320788 \h </w:instrText>
            </w:r>
            <w:r w:rsidR="00BD6828">
              <w:rPr>
                <w:webHidden/>
              </w:rPr>
            </w:r>
            <w:r w:rsidR="00BD6828">
              <w:rPr>
                <w:webHidden/>
              </w:rPr>
              <w:fldChar w:fldCharType="separate"/>
            </w:r>
            <w:r w:rsidR="00BD6828">
              <w:rPr>
                <w:webHidden/>
              </w:rPr>
              <w:t>4</w:t>
            </w:r>
            <w:r w:rsidR="00BD6828">
              <w:rPr>
                <w:webHidden/>
              </w:rPr>
              <w:fldChar w:fldCharType="end"/>
            </w:r>
          </w:hyperlink>
        </w:p>
        <w:p w:rsidR="00BD6828" w:rsidRDefault="00BD6828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pacing w:val="0"/>
              <w:sz w:val="22"/>
              <w:szCs w:val="22"/>
              <w:lang w:val="pt-BR" w:eastAsia="pt-BR"/>
            </w:rPr>
          </w:pPr>
          <w:hyperlink w:anchor="_Toc12320789" w:history="1">
            <w:r w:rsidRPr="00A2648A">
              <w:rPr>
                <w:rStyle w:val="Hyperlink"/>
                <w:lang w:val="pt-BR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pacing w:val="0"/>
                <w:sz w:val="22"/>
                <w:szCs w:val="22"/>
                <w:lang w:val="pt-BR" w:eastAsia="pt-BR"/>
              </w:rPr>
              <w:tab/>
            </w:r>
            <w:r w:rsidRPr="00A2648A">
              <w:rPr>
                <w:rStyle w:val="Hyperlink"/>
                <w:lang w:val="pt-BR"/>
              </w:rPr>
              <w:t>Módulo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_Toc12320789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D6828" w:rsidRDefault="00BD682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val="pt-BR" w:eastAsia="pt-BR"/>
            </w:rPr>
          </w:pPr>
          <w:hyperlink w:anchor="_Toc12320790" w:history="1">
            <w:r w:rsidRPr="00A2648A">
              <w:rPr>
                <w:rStyle w:val="Hyperlink"/>
                <w:noProof/>
                <w:lang w:val="pt-BR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sz w:val="22"/>
                <w:szCs w:val="22"/>
                <w:lang w:val="pt-BR" w:eastAsia="pt-BR"/>
              </w:rPr>
              <w:tab/>
            </w:r>
            <w:r w:rsidRPr="00A2648A">
              <w:rPr>
                <w:rStyle w:val="Hyperlink"/>
                <w:noProof/>
                <w:lang w:val="pt-BR"/>
              </w:rPr>
              <w:t>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0D9" w:rsidRPr="00A334EC" w:rsidRDefault="00DD63CE" w:rsidP="00E1788D">
          <w:pPr>
            <w:rPr>
              <w:lang w:val="pt-BR"/>
            </w:rPr>
          </w:pPr>
          <w:r w:rsidRPr="00A334EC">
            <w:rPr>
              <w:rFonts w:cs="Calibri"/>
              <w:b/>
              <w:bCs/>
              <w:sz w:val="32"/>
              <w:szCs w:val="32"/>
              <w:lang w:val="pt-BR"/>
            </w:rPr>
            <w:fldChar w:fldCharType="end"/>
          </w:r>
        </w:p>
      </w:sdtContent>
    </w:sdt>
    <w:p w:rsidR="002417B1" w:rsidRPr="00A334EC" w:rsidRDefault="002417B1" w:rsidP="00E1788D">
      <w:pPr>
        <w:rPr>
          <w:lang w:val="pt-BR"/>
        </w:rPr>
      </w:pPr>
    </w:p>
    <w:p w:rsidR="002417B1" w:rsidRPr="00A334EC" w:rsidRDefault="002417B1" w:rsidP="00E1788D">
      <w:pPr>
        <w:rPr>
          <w:lang w:val="pt-BR"/>
        </w:rPr>
      </w:pPr>
      <w:r w:rsidRPr="00A334EC">
        <w:rPr>
          <w:lang w:val="pt-BR"/>
        </w:rPr>
        <w:br w:type="page"/>
      </w:r>
    </w:p>
    <w:p w:rsidR="002417B1" w:rsidRPr="00A334EC" w:rsidRDefault="002417B1" w:rsidP="006005DD">
      <w:pPr>
        <w:pStyle w:val="Titulo1Mahindra"/>
        <w:rPr>
          <w:lang w:val="pt-BR"/>
        </w:rPr>
      </w:pPr>
      <w:bookmarkStart w:id="0" w:name="_Toc12320788"/>
      <w:r w:rsidRPr="00A334EC">
        <w:rPr>
          <w:lang w:val="pt-BR"/>
        </w:rPr>
        <w:lastRenderedPageBreak/>
        <w:t>Objetivo</w:t>
      </w:r>
      <w:bookmarkEnd w:id="0"/>
    </w:p>
    <w:p w:rsidR="00E1788D" w:rsidRPr="00A334EC" w:rsidRDefault="008C7EAF" w:rsidP="00EA587B">
      <w:pPr>
        <w:pStyle w:val="NormalMahindra"/>
        <w:rPr>
          <w:lang w:val="pt-BR"/>
        </w:rPr>
      </w:pPr>
      <w:r w:rsidRPr="00A334EC">
        <w:rPr>
          <w:lang w:val="pt-BR"/>
        </w:rPr>
        <w:t xml:space="preserve">Este documento </w:t>
      </w:r>
      <w:r w:rsidR="000913B9" w:rsidRPr="00A334EC">
        <w:rPr>
          <w:lang w:val="pt-BR"/>
        </w:rPr>
        <w:t>tem como objetivo especificar o processo de uso e funcionalidades</w:t>
      </w:r>
      <w:r w:rsidRPr="00A334EC">
        <w:rPr>
          <w:lang w:val="pt-BR"/>
        </w:rPr>
        <w:t xml:space="preserve"> da tela que se encontra no Menu –</w:t>
      </w:r>
      <w:r w:rsidR="00243B5C">
        <w:rPr>
          <w:lang w:val="pt-BR"/>
        </w:rPr>
        <w:t xml:space="preserve"> Relatório Excel </w:t>
      </w:r>
      <w:r w:rsidRPr="00A334EC">
        <w:rPr>
          <w:lang w:val="pt-BR"/>
        </w:rPr>
        <w:t>Buyer</w:t>
      </w:r>
      <w:r w:rsidR="00243B5C">
        <w:rPr>
          <w:lang w:val="pt-BR"/>
        </w:rPr>
        <w:t>(Expositor)</w:t>
      </w:r>
      <w:r w:rsidRPr="00A334EC">
        <w:rPr>
          <w:lang w:val="pt-BR"/>
        </w:rPr>
        <w:t xml:space="preserve"> –</w:t>
      </w:r>
      <w:r w:rsidR="00243B5C">
        <w:rPr>
          <w:lang w:val="pt-BR"/>
        </w:rPr>
        <w:t xml:space="preserve"> Relatório de Bloqueio Agenda</w:t>
      </w:r>
      <w:r w:rsidRPr="00A334EC">
        <w:rPr>
          <w:lang w:val="pt-BR"/>
        </w:rPr>
        <w:t xml:space="preserve">, </w:t>
      </w:r>
      <w:r w:rsidR="003B7144" w:rsidRPr="00A334EC">
        <w:rPr>
          <w:lang w:val="pt-BR"/>
        </w:rPr>
        <w:t>para melhor resolução, serão descritas a partir de imagens reais do sistema.</w:t>
      </w:r>
    </w:p>
    <w:p w:rsidR="00E1788D" w:rsidRPr="00A334EC" w:rsidRDefault="00E1788D">
      <w:pPr>
        <w:spacing w:before="0" w:line="276" w:lineRule="auto"/>
        <w:ind w:firstLine="0"/>
        <w:rPr>
          <w:lang w:val="pt-BR" w:eastAsia="pt-BR"/>
        </w:rPr>
      </w:pPr>
      <w:r w:rsidRPr="00A334EC">
        <w:rPr>
          <w:lang w:val="pt-BR" w:eastAsia="pt-BR"/>
        </w:rPr>
        <w:br w:type="page"/>
      </w:r>
    </w:p>
    <w:p w:rsidR="002417B1" w:rsidRPr="00A334EC" w:rsidRDefault="002417B1" w:rsidP="006005DD">
      <w:pPr>
        <w:pStyle w:val="Titulo1Mahindra"/>
        <w:rPr>
          <w:lang w:val="pt-BR"/>
        </w:rPr>
      </w:pPr>
      <w:bookmarkStart w:id="1" w:name="_Toc12320789"/>
      <w:r w:rsidRPr="00A334EC">
        <w:rPr>
          <w:lang w:val="pt-BR"/>
        </w:rPr>
        <w:lastRenderedPageBreak/>
        <w:t>Módulo</w:t>
      </w:r>
      <w:bookmarkEnd w:id="1"/>
    </w:p>
    <w:p w:rsidR="00C96ACE" w:rsidRPr="00A334EC" w:rsidRDefault="008E25F7" w:rsidP="00C96ACE">
      <w:pPr>
        <w:pStyle w:val="NormalMahindra"/>
        <w:rPr>
          <w:lang w:val="pt-BR" w:eastAsia="en-US"/>
        </w:rPr>
      </w:pPr>
      <w:r>
        <w:rPr>
          <w:lang w:val="pt-BR" w:eastAsia="en-US"/>
        </w:rPr>
        <w:t xml:space="preserve">Relatório de bloqueio exibem todos os bloqueios pré-determinado pelo administrador, antes da geração da agenda, para que não gere </w:t>
      </w:r>
      <w:r w:rsidR="0074034A">
        <w:rPr>
          <w:lang w:val="pt-BR" w:eastAsia="en-US"/>
        </w:rPr>
        <w:t>reuniões nos horários definidos.</w:t>
      </w:r>
    </w:p>
    <w:p w:rsidR="00A334EC" w:rsidRPr="00A334EC" w:rsidRDefault="00243B5C" w:rsidP="00C96ACE">
      <w:pPr>
        <w:pStyle w:val="NormalMahindra"/>
        <w:rPr>
          <w:lang w:val="pt-BR" w:eastAsia="en-US"/>
        </w:rPr>
      </w:pPr>
      <w:r>
        <w:rPr>
          <w:noProof/>
          <w:lang w:val="pt-BR"/>
        </w:rPr>
        <w:drawing>
          <wp:inline distT="0" distB="0" distL="0" distR="0" wp14:anchorId="09337E50" wp14:editId="66B876CB">
            <wp:extent cx="5943600" cy="2574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EC" w:rsidRPr="00A334EC" w:rsidRDefault="00A334EC" w:rsidP="00C96ACE">
      <w:pPr>
        <w:pStyle w:val="NormalMahindra"/>
        <w:rPr>
          <w:lang w:val="pt-BR" w:eastAsia="en-US"/>
        </w:rPr>
      </w:pPr>
    </w:p>
    <w:p w:rsidR="00A334EC" w:rsidRPr="00A334EC" w:rsidRDefault="00A334EC" w:rsidP="00C96ACE">
      <w:pPr>
        <w:pStyle w:val="NormalMahindra"/>
        <w:rPr>
          <w:lang w:val="pt-BR" w:eastAsia="en-US"/>
        </w:rPr>
      </w:pPr>
    </w:p>
    <w:p w:rsidR="00A334EC" w:rsidRPr="00A334EC" w:rsidRDefault="00A334EC" w:rsidP="00C96ACE">
      <w:pPr>
        <w:pStyle w:val="NormalMahindra"/>
        <w:rPr>
          <w:lang w:val="pt-BR" w:eastAsia="en-US"/>
        </w:rPr>
      </w:pPr>
    </w:p>
    <w:p w:rsidR="00A334EC" w:rsidRPr="00A334EC" w:rsidRDefault="00A334EC" w:rsidP="00C96ACE">
      <w:pPr>
        <w:pStyle w:val="NormalMahindra"/>
        <w:rPr>
          <w:lang w:val="pt-BR" w:eastAsia="en-US"/>
        </w:rPr>
      </w:pPr>
    </w:p>
    <w:p w:rsidR="00A334EC" w:rsidRPr="00A334EC" w:rsidRDefault="00A334EC" w:rsidP="00C96ACE">
      <w:pPr>
        <w:pStyle w:val="NormalMahindra"/>
        <w:rPr>
          <w:lang w:val="pt-BR" w:eastAsia="en-US"/>
        </w:rPr>
      </w:pPr>
    </w:p>
    <w:p w:rsidR="00A334EC" w:rsidRPr="00A334EC" w:rsidRDefault="00A334EC" w:rsidP="00C96ACE">
      <w:pPr>
        <w:pStyle w:val="NormalMahindra"/>
        <w:rPr>
          <w:lang w:val="pt-BR" w:eastAsia="en-US"/>
        </w:rPr>
      </w:pPr>
    </w:p>
    <w:p w:rsidR="002417B1" w:rsidRPr="00A334EC" w:rsidRDefault="0074034A" w:rsidP="00EA587B">
      <w:pPr>
        <w:pStyle w:val="Titulo2Mahindra"/>
        <w:rPr>
          <w:lang w:val="pt-BR"/>
        </w:rPr>
      </w:pPr>
      <w:bookmarkStart w:id="2" w:name="_Toc12320790"/>
      <w:r>
        <w:rPr>
          <w:lang w:val="pt-BR"/>
        </w:rPr>
        <w:lastRenderedPageBreak/>
        <w:t>Relatório</w:t>
      </w:r>
      <w:bookmarkEnd w:id="2"/>
    </w:p>
    <w:p w:rsidR="00BD6828" w:rsidRDefault="00BD6828" w:rsidP="0074034A">
      <w:pPr>
        <w:pStyle w:val="NormalMahindra"/>
        <w:rPr>
          <w:lang w:val="pt-BR" w:eastAsia="en-US"/>
        </w:rPr>
      </w:pPr>
      <w:r>
        <w:rPr>
          <w:lang w:val="pt-BR" w:eastAsia="en-US"/>
        </w:rPr>
        <w:t xml:space="preserve">O relatório se baseia no cadastro de bloqueio, </w:t>
      </w:r>
      <w:r w:rsidR="00276BE7">
        <w:rPr>
          <w:lang w:val="pt-BR" w:eastAsia="en-US"/>
        </w:rPr>
        <w:t>assim que os usuários são bloqueados, as informações são salvas e exibidas no excel, essa funcionalidade não depende da geração da agenda, disponibilizando o download do arquivo antes da geração.</w:t>
      </w:r>
      <w:bookmarkStart w:id="3" w:name="_GoBack"/>
      <w:bookmarkEnd w:id="3"/>
    </w:p>
    <w:p w:rsidR="00115CE6" w:rsidRPr="00C96ACE" w:rsidRDefault="00115CE6" w:rsidP="0074034A">
      <w:pPr>
        <w:pStyle w:val="NormalMahindra"/>
        <w:rPr>
          <w:lang w:eastAsia="en-US"/>
        </w:rPr>
      </w:pPr>
      <w:r>
        <w:rPr>
          <w:lang w:val="pt-BR" w:eastAsia="en-US"/>
        </w:rPr>
        <w:br/>
      </w:r>
      <w:r w:rsidR="00BD6828">
        <w:rPr>
          <w:noProof/>
          <w:lang w:val="pt-BR"/>
        </w:rPr>
        <w:drawing>
          <wp:inline distT="0" distB="0" distL="0" distR="0" wp14:anchorId="661DD665" wp14:editId="3A7D0C89">
            <wp:extent cx="5943600" cy="2520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CE6" w:rsidRPr="00C96ACE" w:rsidSect="00AD3F62">
      <w:headerReference w:type="default" r:id="rId13"/>
      <w:footerReference w:type="defaul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497" w:rsidRDefault="00765497" w:rsidP="00E1788D">
      <w:r>
        <w:separator/>
      </w:r>
    </w:p>
  </w:endnote>
  <w:endnote w:type="continuationSeparator" w:id="0">
    <w:p w:rsidR="00765497" w:rsidRDefault="00765497" w:rsidP="00E17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3696667"/>
      <w:docPartObj>
        <w:docPartGallery w:val="Page Numbers (Bottom of Page)"/>
        <w:docPartUnique/>
      </w:docPartObj>
    </w:sdtPr>
    <w:sdtEndPr/>
    <w:sdtContent>
      <w:p w:rsidR="00815BBD" w:rsidRDefault="000805AD" w:rsidP="00E1788D">
        <w:pPr>
          <w:pStyle w:val="Rodap"/>
        </w:pPr>
        <w:r w:rsidRPr="00B72BC9">
          <w:fldChar w:fldCharType="begin"/>
        </w:r>
        <w:r w:rsidR="00CF2DFE" w:rsidRPr="00B72BC9">
          <w:instrText xml:space="preserve"> PAGE   \* MERGEFORMAT </w:instrText>
        </w:r>
        <w:r w:rsidRPr="00B72BC9">
          <w:fldChar w:fldCharType="separate"/>
        </w:r>
        <w:r w:rsidR="00276BE7">
          <w:rPr>
            <w:noProof/>
          </w:rPr>
          <w:t>2</w:t>
        </w:r>
        <w:r w:rsidRPr="00B72BC9">
          <w:fldChar w:fldCharType="end"/>
        </w:r>
      </w:p>
    </w:sdtContent>
  </w:sdt>
  <w:p w:rsidR="00763749" w:rsidRDefault="00763749" w:rsidP="00E1788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485719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46789" w:rsidRDefault="00F46789" w:rsidP="00E1788D">
            <w:pPr>
              <w:pStyle w:val="Rodap"/>
            </w:pPr>
            <w:r>
              <w:rPr>
                <w:lang w:val="pt-BR"/>
              </w:rPr>
              <w:t xml:space="preserve">Página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276BE7">
              <w:rPr>
                <w:noProof/>
              </w:rPr>
              <w:t>1</w:t>
            </w:r>
            <w:r>
              <w:fldChar w:fldCharType="end"/>
            </w:r>
            <w:r>
              <w:rPr>
                <w:lang w:val="pt-BR"/>
              </w:rPr>
              <w:t xml:space="preserve"> de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 w:rsidR="00276BE7">
              <w:rPr>
                <w:noProof/>
              </w:rPr>
              <w:t>2</w:t>
            </w:r>
            <w:r>
              <w:fldChar w:fldCharType="end"/>
            </w:r>
          </w:p>
        </w:sdtContent>
      </w:sdt>
    </w:sdtContent>
  </w:sdt>
  <w:p w:rsidR="00AD3F62" w:rsidRPr="00B72BC9" w:rsidRDefault="00AD3F62" w:rsidP="00E1788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497" w:rsidRDefault="00765497" w:rsidP="00E1788D">
      <w:r>
        <w:separator/>
      </w:r>
    </w:p>
  </w:footnote>
  <w:footnote w:type="continuationSeparator" w:id="0">
    <w:p w:rsidR="00765497" w:rsidRDefault="00765497" w:rsidP="00E178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749" w:rsidRDefault="00763749" w:rsidP="00E1788D">
    <w:pPr>
      <w:rPr>
        <w:noProof/>
      </w:rPr>
    </w:pPr>
    <w:r>
      <w:rPr>
        <w:noProof/>
      </w:rPr>
      <w:t xml:space="preserve"> </w:t>
    </w:r>
  </w:p>
  <w:p w:rsidR="008C7EAF" w:rsidRDefault="008C7EAF" w:rsidP="00E1788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06D"/>
    <w:multiLevelType w:val="hybridMultilevel"/>
    <w:tmpl w:val="E988A22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8316F0"/>
    <w:multiLevelType w:val="multilevel"/>
    <w:tmpl w:val="AF086EE6"/>
    <w:lvl w:ilvl="0">
      <w:start w:val="1"/>
      <w:numFmt w:val="none"/>
      <w:lvlText w:val="3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78244C7"/>
    <w:multiLevelType w:val="hybridMultilevel"/>
    <w:tmpl w:val="4C667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70489"/>
    <w:multiLevelType w:val="hybridMultilevel"/>
    <w:tmpl w:val="57CEDA4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046749"/>
    <w:multiLevelType w:val="hybridMultilevel"/>
    <w:tmpl w:val="44CA721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1A39B1"/>
    <w:multiLevelType w:val="hybridMultilevel"/>
    <w:tmpl w:val="FE38710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642CF7"/>
    <w:multiLevelType w:val="multilevel"/>
    <w:tmpl w:val="65AA921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7" w15:restartNumberingAfterBreak="0">
    <w:nsid w:val="45796928"/>
    <w:multiLevelType w:val="multilevel"/>
    <w:tmpl w:val="0FCA1B3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8" w15:restartNumberingAfterBreak="0">
    <w:nsid w:val="481875FD"/>
    <w:multiLevelType w:val="hybridMultilevel"/>
    <w:tmpl w:val="6F92B93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537CC5"/>
    <w:multiLevelType w:val="hybridMultilevel"/>
    <w:tmpl w:val="17B287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D7E96"/>
    <w:multiLevelType w:val="hybridMultilevel"/>
    <w:tmpl w:val="737837D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DA7221"/>
    <w:multiLevelType w:val="hybridMultilevel"/>
    <w:tmpl w:val="53323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F04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F76C67"/>
    <w:multiLevelType w:val="multilevel"/>
    <w:tmpl w:val="8BAE35EA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-4104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-34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-381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-367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-3528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-3384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-32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-3096" w:hanging="1584"/>
      </w:pPr>
      <w:rPr>
        <w:rFonts w:hint="default"/>
      </w:rPr>
    </w:lvl>
  </w:abstractNum>
  <w:abstractNum w:abstractNumId="14" w15:restartNumberingAfterBreak="0">
    <w:nsid w:val="6C147D3D"/>
    <w:multiLevelType w:val="multilevel"/>
    <w:tmpl w:val="624EE7A0"/>
    <w:lvl w:ilvl="0">
      <w:start w:val="1"/>
      <w:numFmt w:val="decimal"/>
      <w:pStyle w:val="Titulo1Mahindra"/>
      <w:lvlText w:val="%1."/>
      <w:lvlJc w:val="left"/>
      <w:pPr>
        <w:ind w:left="360" w:hanging="360"/>
      </w:pPr>
    </w:lvl>
    <w:lvl w:ilvl="1">
      <w:start w:val="1"/>
      <w:numFmt w:val="decimal"/>
      <w:pStyle w:val="Titulo2Mahindra"/>
      <w:lvlText w:val="%1.%2."/>
      <w:lvlJc w:val="left"/>
      <w:pPr>
        <w:ind w:left="716" w:hanging="432"/>
      </w:pPr>
      <w:rPr>
        <w:sz w:val="44"/>
        <w:szCs w:val="44"/>
      </w:rPr>
    </w:lvl>
    <w:lvl w:ilvl="2">
      <w:start w:val="1"/>
      <w:numFmt w:val="decimal"/>
      <w:pStyle w:val="Titulo3Mahindra"/>
      <w:lvlText w:val="%1.%2.%3."/>
      <w:lvlJc w:val="left"/>
      <w:pPr>
        <w:ind w:left="1922" w:hanging="504"/>
      </w:pPr>
    </w:lvl>
    <w:lvl w:ilvl="3">
      <w:start w:val="1"/>
      <w:numFmt w:val="decimal"/>
      <w:pStyle w:val="Titulo4Mahindra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C374369"/>
    <w:multiLevelType w:val="hybridMultilevel"/>
    <w:tmpl w:val="8692323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7D4B64"/>
    <w:multiLevelType w:val="hybridMultilevel"/>
    <w:tmpl w:val="11148A4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EA72AC"/>
    <w:multiLevelType w:val="multilevel"/>
    <w:tmpl w:val="E662D6D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13"/>
  </w:num>
  <w:num w:numId="2">
    <w:abstractNumId w:val="17"/>
  </w:num>
  <w:num w:numId="3">
    <w:abstractNumId w:val="2"/>
  </w:num>
  <w:num w:numId="4">
    <w:abstractNumId w:val="11"/>
  </w:num>
  <w:num w:numId="5">
    <w:abstractNumId w:val="16"/>
  </w:num>
  <w:num w:numId="6">
    <w:abstractNumId w:val="7"/>
  </w:num>
  <w:num w:numId="7">
    <w:abstractNumId w:val="10"/>
  </w:num>
  <w:num w:numId="8">
    <w:abstractNumId w:val="4"/>
  </w:num>
  <w:num w:numId="9">
    <w:abstractNumId w:val="0"/>
  </w:num>
  <w:num w:numId="10">
    <w:abstractNumId w:val="15"/>
  </w:num>
  <w:num w:numId="11">
    <w:abstractNumId w:val="3"/>
  </w:num>
  <w:num w:numId="12">
    <w:abstractNumId w:val="5"/>
  </w:num>
  <w:num w:numId="13">
    <w:abstractNumId w:val="8"/>
  </w:num>
  <w:num w:numId="14">
    <w:abstractNumId w:val="6"/>
  </w:num>
  <w:num w:numId="15">
    <w:abstractNumId w:val="9"/>
  </w:num>
  <w:num w:numId="16">
    <w:abstractNumId w:val="1"/>
  </w:num>
  <w:num w:numId="17">
    <w:abstractNumId w:val="14"/>
  </w:num>
  <w:num w:numId="18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 fillcolor="white" strokecolor="none [3215]">
      <v:fill color="white"/>
      <v:stroke color="none [3215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775"/>
    <w:rsid w:val="000036DB"/>
    <w:rsid w:val="00006161"/>
    <w:rsid w:val="000166BC"/>
    <w:rsid w:val="000229A6"/>
    <w:rsid w:val="00026EDC"/>
    <w:rsid w:val="0003019B"/>
    <w:rsid w:val="000321AC"/>
    <w:rsid w:val="00035E94"/>
    <w:rsid w:val="0003694D"/>
    <w:rsid w:val="00045428"/>
    <w:rsid w:val="00045FA0"/>
    <w:rsid w:val="00063F11"/>
    <w:rsid w:val="00067068"/>
    <w:rsid w:val="000805AD"/>
    <w:rsid w:val="00081AFE"/>
    <w:rsid w:val="000913B9"/>
    <w:rsid w:val="000A095D"/>
    <w:rsid w:val="000A2C12"/>
    <w:rsid w:val="000B019F"/>
    <w:rsid w:val="000B03B8"/>
    <w:rsid w:val="000B0FC3"/>
    <w:rsid w:val="000C30D7"/>
    <w:rsid w:val="000D3E3D"/>
    <w:rsid w:val="000D56F4"/>
    <w:rsid w:val="000D7DBF"/>
    <w:rsid w:val="000E1AE5"/>
    <w:rsid w:val="000E444A"/>
    <w:rsid w:val="000F3488"/>
    <w:rsid w:val="001013A8"/>
    <w:rsid w:val="00105B18"/>
    <w:rsid w:val="001116AE"/>
    <w:rsid w:val="00115CE6"/>
    <w:rsid w:val="001225E8"/>
    <w:rsid w:val="00131898"/>
    <w:rsid w:val="001328C7"/>
    <w:rsid w:val="00142929"/>
    <w:rsid w:val="00147211"/>
    <w:rsid w:val="001553C8"/>
    <w:rsid w:val="0016393D"/>
    <w:rsid w:val="001674E9"/>
    <w:rsid w:val="001768B6"/>
    <w:rsid w:val="00182D19"/>
    <w:rsid w:val="00183294"/>
    <w:rsid w:val="0018613F"/>
    <w:rsid w:val="0018733B"/>
    <w:rsid w:val="001A4310"/>
    <w:rsid w:val="001A5910"/>
    <w:rsid w:val="001A6E7E"/>
    <w:rsid w:val="001B1B10"/>
    <w:rsid w:val="001B57D0"/>
    <w:rsid w:val="001C7D43"/>
    <w:rsid w:val="001F23AA"/>
    <w:rsid w:val="001F34E4"/>
    <w:rsid w:val="002128C3"/>
    <w:rsid w:val="00225B48"/>
    <w:rsid w:val="002372D0"/>
    <w:rsid w:val="002417B1"/>
    <w:rsid w:val="00242A45"/>
    <w:rsid w:val="00243B5C"/>
    <w:rsid w:val="002503D6"/>
    <w:rsid w:val="00253084"/>
    <w:rsid w:val="00254E30"/>
    <w:rsid w:val="00265745"/>
    <w:rsid w:val="0027489B"/>
    <w:rsid w:val="00276BE7"/>
    <w:rsid w:val="00286A6A"/>
    <w:rsid w:val="002A2CE4"/>
    <w:rsid w:val="002A7F07"/>
    <w:rsid w:val="002B5369"/>
    <w:rsid w:val="002D0CC6"/>
    <w:rsid w:val="002D6A49"/>
    <w:rsid w:val="002E3297"/>
    <w:rsid w:val="002E5B9E"/>
    <w:rsid w:val="002E7615"/>
    <w:rsid w:val="002F3347"/>
    <w:rsid w:val="0031045B"/>
    <w:rsid w:val="003224D5"/>
    <w:rsid w:val="00324F28"/>
    <w:rsid w:val="0034505D"/>
    <w:rsid w:val="00361FBA"/>
    <w:rsid w:val="0036237C"/>
    <w:rsid w:val="00364042"/>
    <w:rsid w:val="003706DF"/>
    <w:rsid w:val="00375174"/>
    <w:rsid w:val="00380380"/>
    <w:rsid w:val="003862A1"/>
    <w:rsid w:val="00386915"/>
    <w:rsid w:val="003A0180"/>
    <w:rsid w:val="003A2DF4"/>
    <w:rsid w:val="003B7144"/>
    <w:rsid w:val="003C37D0"/>
    <w:rsid w:val="003D068B"/>
    <w:rsid w:val="003D291E"/>
    <w:rsid w:val="003D3C69"/>
    <w:rsid w:val="003D6AA0"/>
    <w:rsid w:val="003D7FEE"/>
    <w:rsid w:val="003F7C11"/>
    <w:rsid w:val="004211E6"/>
    <w:rsid w:val="004300DA"/>
    <w:rsid w:val="004352C7"/>
    <w:rsid w:val="004356D4"/>
    <w:rsid w:val="00435A58"/>
    <w:rsid w:val="00441262"/>
    <w:rsid w:val="00441E86"/>
    <w:rsid w:val="00442C0B"/>
    <w:rsid w:val="0044721D"/>
    <w:rsid w:val="0044772F"/>
    <w:rsid w:val="00447CFA"/>
    <w:rsid w:val="0045145B"/>
    <w:rsid w:val="004627B4"/>
    <w:rsid w:val="00465AC5"/>
    <w:rsid w:val="00471BFD"/>
    <w:rsid w:val="0047599C"/>
    <w:rsid w:val="00482747"/>
    <w:rsid w:val="004902BD"/>
    <w:rsid w:val="0049285F"/>
    <w:rsid w:val="004963BC"/>
    <w:rsid w:val="00496FE9"/>
    <w:rsid w:val="004A0377"/>
    <w:rsid w:val="004B7891"/>
    <w:rsid w:val="004B7E3A"/>
    <w:rsid w:val="004C3C84"/>
    <w:rsid w:val="004C68A7"/>
    <w:rsid w:val="004D466D"/>
    <w:rsid w:val="004F0A6A"/>
    <w:rsid w:val="004F0BE0"/>
    <w:rsid w:val="004F5042"/>
    <w:rsid w:val="004F6CD5"/>
    <w:rsid w:val="004F74E5"/>
    <w:rsid w:val="004F753F"/>
    <w:rsid w:val="0051448E"/>
    <w:rsid w:val="00520BD1"/>
    <w:rsid w:val="00521358"/>
    <w:rsid w:val="00521F72"/>
    <w:rsid w:val="0054709E"/>
    <w:rsid w:val="00551A02"/>
    <w:rsid w:val="00557F4C"/>
    <w:rsid w:val="00562CFE"/>
    <w:rsid w:val="00567FDF"/>
    <w:rsid w:val="0057026C"/>
    <w:rsid w:val="00571445"/>
    <w:rsid w:val="0057773D"/>
    <w:rsid w:val="0058369F"/>
    <w:rsid w:val="00590EC9"/>
    <w:rsid w:val="005B6D3B"/>
    <w:rsid w:val="005C10D5"/>
    <w:rsid w:val="005D5CA2"/>
    <w:rsid w:val="005E2958"/>
    <w:rsid w:val="005E5DE2"/>
    <w:rsid w:val="006005DD"/>
    <w:rsid w:val="00607780"/>
    <w:rsid w:val="0061001A"/>
    <w:rsid w:val="00614120"/>
    <w:rsid w:val="00634D99"/>
    <w:rsid w:val="00643AD9"/>
    <w:rsid w:val="00651434"/>
    <w:rsid w:val="0065624E"/>
    <w:rsid w:val="0067051F"/>
    <w:rsid w:val="006767B6"/>
    <w:rsid w:val="006B6F4E"/>
    <w:rsid w:val="006C317D"/>
    <w:rsid w:val="006D242E"/>
    <w:rsid w:val="006D39A3"/>
    <w:rsid w:val="006D560A"/>
    <w:rsid w:val="006E2E12"/>
    <w:rsid w:val="006E3147"/>
    <w:rsid w:val="0070492F"/>
    <w:rsid w:val="00722193"/>
    <w:rsid w:val="00722685"/>
    <w:rsid w:val="007269FB"/>
    <w:rsid w:val="007300B4"/>
    <w:rsid w:val="00730DAF"/>
    <w:rsid w:val="007342DB"/>
    <w:rsid w:val="0074034A"/>
    <w:rsid w:val="00744882"/>
    <w:rsid w:val="007467E6"/>
    <w:rsid w:val="00747DE2"/>
    <w:rsid w:val="00763749"/>
    <w:rsid w:val="00764672"/>
    <w:rsid w:val="00765497"/>
    <w:rsid w:val="007662FD"/>
    <w:rsid w:val="00770CB1"/>
    <w:rsid w:val="0078259A"/>
    <w:rsid w:val="00782A35"/>
    <w:rsid w:val="00783D66"/>
    <w:rsid w:val="0078719D"/>
    <w:rsid w:val="00787F5A"/>
    <w:rsid w:val="00795897"/>
    <w:rsid w:val="007A1A79"/>
    <w:rsid w:val="007A1F52"/>
    <w:rsid w:val="007B7525"/>
    <w:rsid w:val="007D10B3"/>
    <w:rsid w:val="007F4BE6"/>
    <w:rsid w:val="007F5CDE"/>
    <w:rsid w:val="00812EDC"/>
    <w:rsid w:val="00814952"/>
    <w:rsid w:val="00815BBD"/>
    <w:rsid w:val="008170D9"/>
    <w:rsid w:val="0082363F"/>
    <w:rsid w:val="00823EF8"/>
    <w:rsid w:val="00823F3E"/>
    <w:rsid w:val="00824E7D"/>
    <w:rsid w:val="00837635"/>
    <w:rsid w:val="0084386B"/>
    <w:rsid w:val="008507D9"/>
    <w:rsid w:val="00854DBD"/>
    <w:rsid w:val="00855B26"/>
    <w:rsid w:val="00874AE5"/>
    <w:rsid w:val="008767F0"/>
    <w:rsid w:val="0088408F"/>
    <w:rsid w:val="00891F69"/>
    <w:rsid w:val="008A08EF"/>
    <w:rsid w:val="008B7343"/>
    <w:rsid w:val="008C743B"/>
    <w:rsid w:val="008C7EAF"/>
    <w:rsid w:val="008E25F7"/>
    <w:rsid w:val="008F6472"/>
    <w:rsid w:val="00902E8B"/>
    <w:rsid w:val="00907A92"/>
    <w:rsid w:val="00917207"/>
    <w:rsid w:val="0092124B"/>
    <w:rsid w:val="009212F2"/>
    <w:rsid w:val="00925595"/>
    <w:rsid w:val="00927384"/>
    <w:rsid w:val="0093188D"/>
    <w:rsid w:val="009524FB"/>
    <w:rsid w:val="00962C58"/>
    <w:rsid w:val="00970D95"/>
    <w:rsid w:val="00976741"/>
    <w:rsid w:val="009836C6"/>
    <w:rsid w:val="00996710"/>
    <w:rsid w:val="009B0427"/>
    <w:rsid w:val="009B0D4F"/>
    <w:rsid w:val="009B2F87"/>
    <w:rsid w:val="009B3EED"/>
    <w:rsid w:val="009C4775"/>
    <w:rsid w:val="009C4E93"/>
    <w:rsid w:val="009E62F9"/>
    <w:rsid w:val="009E6979"/>
    <w:rsid w:val="00A0752C"/>
    <w:rsid w:val="00A12A42"/>
    <w:rsid w:val="00A24483"/>
    <w:rsid w:val="00A3061B"/>
    <w:rsid w:val="00A334EC"/>
    <w:rsid w:val="00A53D50"/>
    <w:rsid w:val="00A553CD"/>
    <w:rsid w:val="00A555EA"/>
    <w:rsid w:val="00A657B8"/>
    <w:rsid w:val="00A74B97"/>
    <w:rsid w:val="00A8373D"/>
    <w:rsid w:val="00A90C04"/>
    <w:rsid w:val="00A91BB0"/>
    <w:rsid w:val="00A92E2B"/>
    <w:rsid w:val="00AA123B"/>
    <w:rsid w:val="00AA43DE"/>
    <w:rsid w:val="00AA6AA1"/>
    <w:rsid w:val="00AA6F1E"/>
    <w:rsid w:val="00AC73F3"/>
    <w:rsid w:val="00AD3F62"/>
    <w:rsid w:val="00AD4DFB"/>
    <w:rsid w:val="00AE17FA"/>
    <w:rsid w:val="00AE63F8"/>
    <w:rsid w:val="00AF26D7"/>
    <w:rsid w:val="00AF27C0"/>
    <w:rsid w:val="00B0280C"/>
    <w:rsid w:val="00B045AE"/>
    <w:rsid w:val="00B057E9"/>
    <w:rsid w:val="00B1011E"/>
    <w:rsid w:val="00B30321"/>
    <w:rsid w:val="00B31A6D"/>
    <w:rsid w:val="00B37AC4"/>
    <w:rsid w:val="00B4099D"/>
    <w:rsid w:val="00B722A4"/>
    <w:rsid w:val="00B72BC9"/>
    <w:rsid w:val="00B82E20"/>
    <w:rsid w:val="00B94BD1"/>
    <w:rsid w:val="00B94F8F"/>
    <w:rsid w:val="00B95502"/>
    <w:rsid w:val="00B97E17"/>
    <w:rsid w:val="00BA0E35"/>
    <w:rsid w:val="00BA3553"/>
    <w:rsid w:val="00BA66ED"/>
    <w:rsid w:val="00BA688B"/>
    <w:rsid w:val="00BB4921"/>
    <w:rsid w:val="00BB596B"/>
    <w:rsid w:val="00BC3D53"/>
    <w:rsid w:val="00BD6560"/>
    <w:rsid w:val="00BD6828"/>
    <w:rsid w:val="00C05836"/>
    <w:rsid w:val="00C26730"/>
    <w:rsid w:val="00C300C6"/>
    <w:rsid w:val="00C31C5D"/>
    <w:rsid w:val="00C40B09"/>
    <w:rsid w:val="00C53435"/>
    <w:rsid w:val="00C550D8"/>
    <w:rsid w:val="00C5742A"/>
    <w:rsid w:val="00C75066"/>
    <w:rsid w:val="00C7678B"/>
    <w:rsid w:val="00C76D40"/>
    <w:rsid w:val="00C8589A"/>
    <w:rsid w:val="00C962DF"/>
    <w:rsid w:val="00C96A87"/>
    <w:rsid w:val="00C96ACE"/>
    <w:rsid w:val="00CA0541"/>
    <w:rsid w:val="00CB07D5"/>
    <w:rsid w:val="00CC795F"/>
    <w:rsid w:val="00CD03FF"/>
    <w:rsid w:val="00CE1381"/>
    <w:rsid w:val="00CE35AA"/>
    <w:rsid w:val="00CE6E05"/>
    <w:rsid w:val="00CF2DFE"/>
    <w:rsid w:val="00D01CAD"/>
    <w:rsid w:val="00D15D38"/>
    <w:rsid w:val="00D23F8E"/>
    <w:rsid w:val="00D423CE"/>
    <w:rsid w:val="00D42F69"/>
    <w:rsid w:val="00D44FA1"/>
    <w:rsid w:val="00D50908"/>
    <w:rsid w:val="00D53395"/>
    <w:rsid w:val="00D535DF"/>
    <w:rsid w:val="00D6275E"/>
    <w:rsid w:val="00D6629C"/>
    <w:rsid w:val="00D664ED"/>
    <w:rsid w:val="00D67B98"/>
    <w:rsid w:val="00D707A2"/>
    <w:rsid w:val="00D81AA1"/>
    <w:rsid w:val="00D844C9"/>
    <w:rsid w:val="00D8662F"/>
    <w:rsid w:val="00D91A70"/>
    <w:rsid w:val="00D933D4"/>
    <w:rsid w:val="00DC130B"/>
    <w:rsid w:val="00DC1B9F"/>
    <w:rsid w:val="00DD02EE"/>
    <w:rsid w:val="00DD63CE"/>
    <w:rsid w:val="00DD65B6"/>
    <w:rsid w:val="00DD6941"/>
    <w:rsid w:val="00DE359C"/>
    <w:rsid w:val="00DE5F7E"/>
    <w:rsid w:val="00DF1B9C"/>
    <w:rsid w:val="00DF2BBB"/>
    <w:rsid w:val="00E01E9F"/>
    <w:rsid w:val="00E15FE8"/>
    <w:rsid w:val="00E1788D"/>
    <w:rsid w:val="00E205C1"/>
    <w:rsid w:val="00E35CF5"/>
    <w:rsid w:val="00E37252"/>
    <w:rsid w:val="00E43811"/>
    <w:rsid w:val="00E4442A"/>
    <w:rsid w:val="00E47957"/>
    <w:rsid w:val="00E51168"/>
    <w:rsid w:val="00E627E4"/>
    <w:rsid w:val="00E716A3"/>
    <w:rsid w:val="00E737EE"/>
    <w:rsid w:val="00E74A30"/>
    <w:rsid w:val="00E801B0"/>
    <w:rsid w:val="00E830D5"/>
    <w:rsid w:val="00E919B7"/>
    <w:rsid w:val="00E9598C"/>
    <w:rsid w:val="00EA0D2A"/>
    <w:rsid w:val="00EA587B"/>
    <w:rsid w:val="00EC31A9"/>
    <w:rsid w:val="00EC78A6"/>
    <w:rsid w:val="00EE4F28"/>
    <w:rsid w:val="00EE59C8"/>
    <w:rsid w:val="00EE64FF"/>
    <w:rsid w:val="00EE7E2E"/>
    <w:rsid w:val="00F00508"/>
    <w:rsid w:val="00F02167"/>
    <w:rsid w:val="00F02CB3"/>
    <w:rsid w:val="00F05A6A"/>
    <w:rsid w:val="00F076D1"/>
    <w:rsid w:val="00F1134C"/>
    <w:rsid w:val="00F12096"/>
    <w:rsid w:val="00F143F1"/>
    <w:rsid w:val="00F205DA"/>
    <w:rsid w:val="00F2704F"/>
    <w:rsid w:val="00F3143B"/>
    <w:rsid w:val="00F324A9"/>
    <w:rsid w:val="00F357DE"/>
    <w:rsid w:val="00F46789"/>
    <w:rsid w:val="00F50C3D"/>
    <w:rsid w:val="00F5502A"/>
    <w:rsid w:val="00F62A8E"/>
    <w:rsid w:val="00F652BA"/>
    <w:rsid w:val="00F8100E"/>
    <w:rsid w:val="00F83684"/>
    <w:rsid w:val="00F85D02"/>
    <w:rsid w:val="00FB09A6"/>
    <w:rsid w:val="00FB12BF"/>
    <w:rsid w:val="00FB372F"/>
    <w:rsid w:val="00FB3939"/>
    <w:rsid w:val="00FC732A"/>
    <w:rsid w:val="00FD0CFC"/>
    <w:rsid w:val="00FD5384"/>
    <w:rsid w:val="00FD7A2B"/>
    <w:rsid w:val="00FF2DF0"/>
    <w:rsid w:val="00FF74B1"/>
    <w:rsid w:val="00F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color="none [3215]">
      <v:fill color="white"/>
      <v:stroke color="none [3215]"/>
    </o:shapedefaults>
    <o:shapelayout v:ext="edit">
      <o:idmap v:ext="edit" data="1"/>
    </o:shapelayout>
  </w:shapeDefaults>
  <w:decimalSymbol w:val=","/>
  <w:listSeparator w:val=";"/>
  <w15:docId w15:val="{2D861C6D-5C4C-4458-9297-539A96D1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1788D"/>
    <w:pPr>
      <w:spacing w:before="240" w:line="360" w:lineRule="auto"/>
      <w:ind w:firstLine="709"/>
    </w:pPr>
    <w:rPr>
      <w:rFonts w:ascii="Arial" w:eastAsia="Calibri" w:hAnsi="Arial" w:cs="Times New Roman"/>
      <w:color w:val="000000" w:themeColor="text1"/>
      <w:spacing w:val="10"/>
      <w:sz w:val="24"/>
      <w:szCs w:val="24"/>
    </w:rPr>
  </w:style>
  <w:style w:type="paragraph" w:styleId="Ttulo1">
    <w:name w:val="heading 1"/>
    <w:aliases w:val="Heading,1 ghost,g,ghost,MainHeader,1,h1,Header 1,H1,Main heading,Heading 10,tchead,Test Plan,chapternumber,Tertiary Heading,RFP Heading1,Part,*,P,vorlage 1,PA Chapter,Attribute Heading 1,Bulletin Name,level 1,Level 1 Head,h12,h13,h14,h15,h16"/>
    <w:basedOn w:val="Normal"/>
    <w:next w:val="Normal"/>
    <w:link w:val="Ttulo1Char"/>
    <w:uiPriority w:val="9"/>
    <w:qFormat/>
    <w:rsid w:val="00763749"/>
    <w:pPr>
      <w:keepNext/>
      <w:numPr>
        <w:numId w:val="1"/>
      </w:numPr>
      <w:spacing w:after="0"/>
      <w:outlineLvl w:val="0"/>
    </w:pPr>
    <w:rPr>
      <w:rFonts w:ascii="Times New Roman" w:eastAsia="Times New Roman" w:hAnsi="Times New Roman"/>
      <w:b/>
      <w:color w:val="BE3A3A"/>
      <w:sz w:val="28"/>
      <w:szCs w:val="28"/>
    </w:rPr>
  </w:style>
  <w:style w:type="paragraph" w:styleId="Ttulo2">
    <w:name w:val="heading 2"/>
    <w:aliases w:val="HD2,head2,Heading 2 Hidden,Titre3,ClassHeading,h2,2nd level,H2,2,Module Name,OCS Heading 2,Chapter,1.Seite,Heading 2rh,H2-Heading 2,Header 2,l2,Header2,22,heading2,list2,H21,HeadB,Reset numbering,Small Chapter),Heading2,h21,Major"/>
    <w:basedOn w:val="Normal"/>
    <w:next w:val="Normal"/>
    <w:link w:val="Ttulo2Char"/>
    <w:uiPriority w:val="9"/>
    <w:rsid w:val="00763749"/>
    <w:pPr>
      <w:keepNext/>
      <w:numPr>
        <w:ilvl w:val="1"/>
        <w:numId w:val="1"/>
      </w:numPr>
      <w:spacing w:after="0" w:line="240" w:lineRule="auto"/>
      <w:jc w:val="both"/>
      <w:outlineLvl w:val="1"/>
    </w:pPr>
    <w:rPr>
      <w:rFonts w:ascii="Times New Roman" w:eastAsia="Times New Roman" w:hAnsi="Times New Roman"/>
      <w:b/>
      <w:szCs w:val="20"/>
    </w:rPr>
  </w:style>
  <w:style w:type="paragraph" w:styleId="Ttulo3">
    <w:name w:val="heading 3"/>
    <w:aliases w:val="H3,Level 3 Head,level_3,PIM 3,h3,sect1.2.3,prop3,3,3heading,heading 3,Heading 31,1.1.1 Heading 3,l3,CT,Heading 3 - old,Heading 3 hidden,2h,h31,h32,Section,Heading 2.3,(Alt+3),1.2.3.,alltoc,标题 4.1.1,3rd level,Map title,sect1.2.31,Heading 3E"/>
    <w:basedOn w:val="Normal"/>
    <w:next w:val="Normal"/>
    <w:link w:val="Ttulo3Char"/>
    <w:uiPriority w:val="9"/>
    <w:unhideWhenUsed/>
    <w:rsid w:val="00763749"/>
    <w:pPr>
      <w:keepNext/>
      <w:numPr>
        <w:ilvl w:val="2"/>
        <w:numId w:val="1"/>
      </w:numPr>
      <w:spacing w:after="60"/>
      <w:jc w:val="both"/>
      <w:outlineLvl w:val="2"/>
    </w:pPr>
    <w:rPr>
      <w:rFonts w:ascii="Times New Roman" w:eastAsia="Times New Roman" w:hAnsi="Times New Roman"/>
      <w:b/>
      <w:bCs/>
      <w:szCs w:val="26"/>
    </w:rPr>
  </w:style>
  <w:style w:type="paragraph" w:styleId="Ttulo4">
    <w:name w:val="heading 4"/>
    <w:aliases w:val="Table Text Numbered,h4,l4+toc4,I4,l4,Level 2 - a,Level 2 - (a),PA Micro Section,Sub-Minor,GE Heading 4,(Alt+4),H41,(Alt+4)1,H42,(Alt+4)2,H43,(Alt+4)3,H44,(Alt+4)4,H45,(Alt+4)5,H411,(Alt+4)11,H421,(Alt+4)21,H431,(Alt+4)31,H46,(Alt+4)6,H412,I"/>
    <w:basedOn w:val="Normal"/>
    <w:next w:val="Normal"/>
    <w:link w:val="Ttulo4Char"/>
    <w:unhideWhenUsed/>
    <w:rsid w:val="00763749"/>
    <w:pPr>
      <w:keepNext/>
      <w:numPr>
        <w:ilvl w:val="3"/>
        <w:numId w:val="1"/>
      </w:numPr>
      <w:spacing w:after="60"/>
      <w:outlineLvl w:val="3"/>
    </w:pPr>
    <w:rPr>
      <w:rFonts w:ascii="Arial Bold" w:eastAsia="Times New Roman" w:hAnsi="Arial Bold"/>
      <w:b/>
      <w:bCs/>
      <w:sz w:val="20"/>
      <w:szCs w:val="28"/>
    </w:rPr>
  </w:style>
  <w:style w:type="paragraph" w:styleId="Ttulo5">
    <w:name w:val="heading 5"/>
    <w:aliases w:val="Level 3 - i,PA Pico Section,Masthead Text Box,H5,lowest level provided,Block Label,Bullet point,Roman list,h5,Don't Use!,Para5,Appendix A to X,Heading 5   Appendix A to X,5 sub-bullet,sb,Atlanthd3,Atlanthd31,Atlanthd32,Atlanthd33,Atlanthd34"/>
    <w:basedOn w:val="Normal"/>
    <w:next w:val="Normal"/>
    <w:link w:val="Ttulo5Char"/>
    <w:unhideWhenUsed/>
    <w:rsid w:val="00763749"/>
    <w:pPr>
      <w:numPr>
        <w:ilvl w:val="4"/>
        <w:numId w:val="1"/>
      </w:numPr>
      <w:spacing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aliases w:val="Legal Level 1.,h6,PA Appendix,GE Heading 6,Sub-bullet point,H6,Third Subheading,cnp,Caption number (page-wide),Tables,T1,sub-dash,sd,51,L1 Heading 6,Bullet list,do not use,heading6,heading61,heading62,Aztec Heading 6,dont use, dont use,6"/>
    <w:basedOn w:val="Normal"/>
    <w:next w:val="Normal"/>
    <w:link w:val="Ttulo6Char"/>
    <w:rsid w:val="00763749"/>
    <w:pPr>
      <w:numPr>
        <w:ilvl w:val="5"/>
        <w:numId w:val="1"/>
      </w:numPr>
      <w:spacing w:after="60" w:line="240" w:lineRule="auto"/>
      <w:outlineLvl w:val="5"/>
    </w:pPr>
    <w:rPr>
      <w:rFonts w:ascii="Times New Roman" w:eastAsia="Times New Roman" w:hAnsi="Times New Roman"/>
      <w:b/>
      <w:bCs/>
    </w:rPr>
  </w:style>
  <w:style w:type="paragraph" w:styleId="Ttulo7">
    <w:name w:val="heading 7"/>
    <w:aliases w:val="Legal Level 1.1.,PA Appendix Major,Appendix-L2,Appendix-L21,Appendix-L22,Appendix-L23,Appendix-L24,Appendix-L211,Appendix-L221,Appendix-L25,Appendix-L26,Appendix-L212,Appendix-L222,Appendix-L27,Appendix-L213,Appendix-L223,Appendix-L28,h7,st"/>
    <w:basedOn w:val="Normal"/>
    <w:next w:val="Normal"/>
    <w:link w:val="Ttulo7Char"/>
    <w:rsid w:val="00763749"/>
    <w:pPr>
      <w:numPr>
        <w:ilvl w:val="6"/>
        <w:numId w:val="1"/>
      </w:numPr>
      <w:spacing w:after="60" w:line="240" w:lineRule="auto"/>
      <w:outlineLvl w:val="6"/>
    </w:pPr>
    <w:rPr>
      <w:rFonts w:ascii="Times New Roman" w:eastAsia="Times New Roman" w:hAnsi="Times New Roman"/>
    </w:rPr>
  </w:style>
  <w:style w:type="paragraph" w:styleId="Ttulo8">
    <w:name w:val="heading 8"/>
    <w:aliases w:val="Legal Level 1.1.1.,PA Appendix Minor,ft,figure title,Appendix1,Center Bold,Annex,L1 Heading 8,Level 1.1.1,No num/gap,H8,12 Heading 8,Aztec Heading 8,avoid use, avoid use,No num/gap1,12 Heading 81,8"/>
    <w:basedOn w:val="Normal"/>
    <w:next w:val="Normal"/>
    <w:link w:val="Ttulo8Char"/>
    <w:rsid w:val="00763749"/>
    <w:pPr>
      <w:numPr>
        <w:ilvl w:val="7"/>
        <w:numId w:val="1"/>
      </w:numPr>
      <w:spacing w:after="60" w:line="240" w:lineRule="auto"/>
      <w:outlineLvl w:val="7"/>
    </w:pPr>
    <w:rPr>
      <w:rFonts w:ascii="Times New Roman" w:eastAsia="Times New Roman" w:hAnsi="Times New Roman"/>
      <w:i/>
      <w:iCs/>
    </w:rPr>
  </w:style>
  <w:style w:type="paragraph" w:styleId="Ttulo9">
    <w:name w:val="heading 9"/>
    <w:aliases w:val="Legal Level 1.1.1.1.,Appendix,HelpTable,表号,tt,table title,App1,Figure Heading,FH,Appendix2,Titre 10,Annex1,Appen 1,L1 Heading 9,Level (a),Code eg's,H9,oHeading 9,9,TableTitle,Cond'l Reqt.,rb,req bullet,12 Heading 9,RFI H4 (A),Italic List,h9"/>
    <w:basedOn w:val="Normal"/>
    <w:next w:val="Normal"/>
    <w:link w:val="Ttulo9Char"/>
    <w:rsid w:val="00763749"/>
    <w:pPr>
      <w:numPr>
        <w:ilvl w:val="8"/>
        <w:numId w:val="1"/>
      </w:numPr>
      <w:spacing w:after="60" w:line="240" w:lineRule="auto"/>
      <w:outlineLvl w:val="8"/>
    </w:pPr>
    <w:rPr>
      <w:rFonts w:eastAsia="Times New Roman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369F"/>
  </w:style>
  <w:style w:type="paragraph" w:styleId="Rodap">
    <w:name w:val="footer"/>
    <w:basedOn w:val="Normal"/>
    <w:link w:val="Rodap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369F"/>
  </w:style>
  <w:style w:type="paragraph" w:styleId="Textodebalo">
    <w:name w:val="Balloon Text"/>
    <w:basedOn w:val="Normal"/>
    <w:link w:val="TextodebaloChar"/>
    <w:uiPriority w:val="99"/>
    <w:semiHidden/>
    <w:unhideWhenUsed/>
    <w:rsid w:val="0058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369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229A6"/>
    <w:pPr>
      <w:ind w:left="720"/>
      <w:contextualSpacing/>
    </w:pPr>
  </w:style>
  <w:style w:type="paragraph" w:customStyle="1" w:styleId="StyleJustifiedLinespacing15lines">
    <w:name w:val="Style Justified Line spacing:  1.5 lines"/>
    <w:basedOn w:val="Normal"/>
    <w:rsid w:val="00AE17FA"/>
    <w:pPr>
      <w:spacing w:after="0"/>
      <w:jc w:val="both"/>
    </w:pPr>
    <w:rPr>
      <w:rFonts w:ascii="Trebuchet MS" w:eastAsia="Times New Roman" w:hAnsi="Trebuchet M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E17FA"/>
    <w:rPr>
      <w:color w:val="6D6E71" w:themeColor="hyperlink"/>
      <w:u w:val="single"/>
    </w:rPr>
  </w:style>
  <w:style w:type="paragraph" w:customStyle="1" w:styleId="TableText">
    <w:name w:val="TableText"/>
    <w:basedOn w:val="Normal"/>
    <w:link w:val="TableTextChar2"/>
    <w:rsid w:val="00763749"/>
    <w:pPr>
      <w:spacing w:before="60" w:after="60" w:line="240" w:lineRule="auto"/>
    </w:pPr>
    <w:rPr>
      <w:rFonts w:ascii="Verdana" w:eastAsia="Times New Roman" w:hAnsi="Verdana"/>
      <w:sz w:val="20"/>
      <w:szCs w:val="20"/>
      <w:lang w:val="en-GB"/>
    </w:rPr>
  </w:style>
  <w:style w:type="character" w:customStyle="1" w:styleId="TableTextChar2">
    <w:name w:val="TableText Char2"/>
    <w:basedOn w:val="Fontepargpadro"/>
    <w:link w:val="TableText"/>
    <w:rsid w:val="00763749"/>
    <w:rPr>
      <w:rFonts w:ascii="Verdana" w:eastAsia="Times New Roman" w:hAnsi="Verdana" w:cs="Times New Roman"/>
      <w:sz w:val="20"/>
      <w:szCs w:val="20"/>
      <w:lang w:val="en-GB"/>
    </w:rPr>
  </w:style>
  <w:style w:type="paragraph" w:styleId="Sumrio1">
    <w:name w:val="toc 1"/>
    <w:basedOn w:val="Normal"/>
    <w:next w:val="Normal"/>
    <w:autoRedefine/>
    <w:uiPriority w:val="39"/>
    <w:qFormat/>
    <w:rsid w:val="006005DD"/>
    <w:pPr>
      <w:tabs>
        <w:tab w:val="left" w:pos="480"/>
        <w:tab w:val="left" w:pos="1320"/>
        <w:tab w:val="right" w:leader="dot" w:pos="9000"/>
      </w:tabs>
      <w:spacing w:before="120" w:after="0"/>
    </w:pPr>
    <w:rPr>
      <w:rFonts w:ascii="Times New Roman" w:eastAsia="Times New Roman" w:hAnsi="Times New Roman" w:cs="Arial"/>
      <w:b/>
      <w:noProof/>
      <w:szCs w:val="20"/>
      <w:lang w:eastAsia="ko-KR"/>
    </w:rPr>
  </w:style>
  <w:style w:type="character" w:customStyle="1" w:styleId="Ttulo1Char">
    <w:name w:val="Título 1 Char"/>
    <w:aliases w:val="Heading Char,1 ghost Char,g Char,ghost Char,MainHeader Char,1 Char,h1 Char,Header 1 Char,H1 Char,Main heading Char,Heading 10 Char,tchead Char,Test Plan Char,chapternumber Char,Tertiary Heading Char,RFP Heading1 Char,Part Char,* Char"/>
    <w:basedOn w:val="Fontepargpadro"/>
    <w:link w:val="Ttulo1"/>
    <w:uiPriority w:val="9"/>
    <w:rsid w:val="00763749"/>
    <w:rPr>
      <w:rFonts w:ascii="Times New Roman" w:eastAsia="Times New Roman" w:hAnsi="Times New Roman" w:cs="Times New Roman"/>
      <w:b/>
      <w:color w:val="BE3A3A"/>
      <w:sz w:val="28"/>
      <w:szCs w:val="28"/>
    </w:rPr>
  </w:style>
  <w:style w:type="character" w:customStyle="1" w:styleId="Ttulo2Char">
    <w:name w:val="Título 2 Char"/>
    <w:aliases w:val="HD2 Char,head2 Char,Heading 2 Hidden Char,Titre3 Char,ClassHeading Char,h2 Char,2nd level Char,H2 Char,2 Char,Module Name Char,OCS Heading 2 Char,Chapter Char,1.Seite Char,Heading 2rh Char,H2-Heading 2 Char,Header 2 Char,l2 Char,22 Char"/>
    <w:basedOn w:val="Fontepargpadro"/>
    <w:link w:val="Ttulo2"/>
    <w:uiPriority w:val="9"/>
    <w:rsid w:val="0076374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tulo3Char">
    <w:name w:val="Título 3 Char"/>
    <w:aliases w:val="H3 Char,Level 3 Head Char,level_3 Char,PIM 3 Char,h3 Char,sect1.2.3 Char,prop3 Char,3 Char,3heading Char,heading 3 Char,Heading 31 Char,1.1.1 Heading 3 Char,l3 Char,CT Char,Heading 3 - old Char,Heading 3 hidden Char,2h Char,h31 Char"/>
    <w:basedOn w:val="Fontepargpadro"/>
    <w:link w:val="Ttulo3"/>
    <w:uiPriority w:val="9"/>
    <w:rsid w:val="00763749"/>
    <w:rPr>
      <w:rFonts w:ascii="Times New Roman" w:eastAsia="Times New Roman" w:hAnsi="Times New Roman" w:cs="Times New Roman"/>
      <w:b/>
      <w:bCs/>
      <w:szCs w:val="26"/>
    </w:rPr>
  </w:style>
  <w:style w:type="character" w:customStyle="1" w:styleId="Ttulo4Char">
    <w:name w:val="Título 4 Char"/>
    <w:aliases w:val="Table Text Numbered Char,h4 Char,l4+toc4 Char,I4 Char,l4 Char,Level 2 - a Char,Level 2 - (a) Char,PA Micro Section Char,Sub-Minor Char,GE Heading 4 Char,(Alt+4) Char,H41 Char,(Alt+4)1 Char,H42 Char,(Alt+4)2 Char,H43 Char,(Alt+4)3 Char"/>
    <w:basedOn w:val="Fontepargpadro"/>
    <w:link w:val="Ttulo4"/>
    <w:rsid w:val="00763749"/>
    <w:rPr>
      <w:rFonts w:ascii="Arial Bold" w:eastAsia="Times New Roman" w:hAnsi="Arial Bold" w:cs="Times New Roman"/>
      <w:b/>
      <w:bCs/>
      <w:sz w:val="20"/>
      <w:szCs w:val="28"/>
    </w:rPr>
  </w:style>
  <w:style w:type="character" w:customStyle="1" w:styleId="Ttulo5Char">
    <w:name w:val="Título 5 Char"/>
    <w:aliases w:val="Level 3 - i Char,PA Pico Section Char,Masthead Text Box Char,H5 Char,lowest level provided Char,Block Label Char,Bullet point Char,Roman list Char,h5 Char,Don't Use! Char,Para5 Char,Appendix A to X Char,Heading 5   Appendix A to X Char"/>
    <w:basedOn w:val="Fontepargpadro"/>
    <w:link w:val="Ttulo5"/>
    <w:rsid w:val="0076374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aliases w:val="Legal Level 1. Char,h6 Char,PA Appendix Char,GE Heading 6 Char,Sub-bullet point Char,H6 Char,Third Subheading Char,cnp Char,Caption number (page-wide) Char,Tables Char,T1 Char,sub-dash Char,sd Char,51 Char,L1 Heading 6 Char,do not use Char"/>
    <w:basedOn w:val="Fontepargpadro"/>
    <w:link w:val="Ttulo6"/>
    <w:rsid w:val="00763749"/>
    <w:rPr>
      <w:rFonts w:ascii="Times New Roman" w:eastAsia="Times New Roman" w:hAnsi="Times New Roman" w:cs="Times New Roman"/>
      <w:b/>
      <w:bCs/>
    </w:rPr>
  </w:style>
  <w:style w:type="character" w:customStyle="1" w:styleId="Ttulo7Char">
    <w:name w:val="Título 7 Char"/>
    <w:aliases w:val="Legal Level 1.1. Char,PA Appendix Major Char,Appendix-L2 Char,Appendix-L21 Char,Appendix-L22 Char,Appendix-L23 Char,Appendix-L24 Char,Appendix-L211 Char,Appendix-L221 Char,Appendix-L25 Char,Appendix-L26 Char,Appendix-L212 Char,h7 Char"/>
    <w:basedOn w:val="Fontepargpadro"/>
    <w:link w:val="Ttulo7"/>
    <w:rsid w:val="00763749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har">
    <w:name w:val="Título 8 Char"/>
    <w:aliases w:val="Legal Level 1.1.1. Char,PA Appendix Minor Char,ft Char,figure title Char,Appendix1 Char,Center Bold Char,Annex Char,L1 Heading 8 Char,Level 1.1.1 Char,No num/gap Char,H8 Char,12 Heading 8 Char,Aztec Heading 8 Char,avoid use Char,8 Char"/>
    <w:basedOn w:val="Fontepargpadro"/>
    <w:link w:val="Ttulo8"/>
    <w:rsid w:val="00763749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har">
    <w:name w:val="Título 9 Char"/>
    <w:aliases w:val="Legal Level 1.1.1.1. Char,Appendix Char,HelpTable Char,表号 Char,tt Char,table title Char,App1 Char,Figure Heading Char,FH Char,Appendix2 Char,Titre 10 Char,Annex1 Char,Appen 1 Char,L1 Heading 9 Char,Level (a) Char,Code eg's Char,H9 Char"/>
    <w:basedOn w:val="Fontepargpadro"/>
    <w:link w:val="Ttulo9"/>
    <w:rsid w:val="00763749"/>
    <w:rPr>
      <w:rFonts w:ascii="Arial" w:eastAsia="Times New Roman" w:hAnsi="Arial" w:cs="Arial"/>
    </w:rPr>
  </w:style>
  <w:style w:type="paragraph" w:customStyle="1" w:styleId="Default">
    <w:name w:val="Default"/>
    <w:rsid w:val="00AC73F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table" w:customStyle="1" w:styleId="LightShading1">
    <w:name w:val="Light Shading1"/>
    <w:basedOn w:val="Tabelanormal"/>
    <w:uiPriority w:val="60"/>
    <w:rsid w:val="00AC73F3"/>
    <w:pPr>
      <w:spacing w:after="0" w:line="240" w:lineRule="auto"/>
    </w:pPr>
    <w:rPr>
      <w:rFonts w:ascii="Calibri" w:eastAsia="Calibri" w:hAnsi="Calibri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2E5B9E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553C8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6005DD"/>
    <w:pPr>
      <w:tabs>
        <w:tab w:val="left" w:pos="1760"/>
        <w:tab w:val="right" w:leader="dot" w:pos="9350"/>
      </w:tabs>
      <w:ind w:left="220"/>
    </w:pPr>
    <w:rPr>
      <w:rFonts w:eastAsia="SimSun"/>
      <w:lang w:eastAsia="zh-CN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53C8"/>
    <w:pPr>
      <w:spacing w:after="0" w:line="240" w:lineRule="auto"/>
      <w:ind w:left="90"/>
    </w:pPr>
    <w:rPr>
      <w:rFonts w:eastAsia="SimSun"/>
      <w:b/>
      <w:color w:val="808080"/>
      <w:sz w:val="36"/>
      <w:szCs w:val="36"/>
      <w:lang w:eastAsia="zh-CN"/>
    </w:rPr>
  </w:style>
  <w:style w:type="character" w:customStyle="1" w:styleId="SubttuloChar">
    <w:name w:val="Subtítulo Char"/>
    <w:basedOn w:val="Fontepargpadro"/>
    <w:link w:val="Subttulo"/>
    <w:uiPriority w:val="11"/>
    <w:rsid w:val="001553C8"/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paragraph" w:customStyle="1" w:styleId="PageTitle">
    <w:name w:val="Page Title"/>
    <w:link w:val="PageTitleChar"/>
    <w:rsid w:val="001553C8"/>
    <w:pPr>
      <w:spacing w:after="0" w:line="240" w:lineRule="auto"/>
    </w:pPr>
    <w:rPr>
      <w:rFonts w:ascii="Calibri" w:eastAsia="SimSun" w:hAnsi="Calibri" w:cs="Times New Roman"/>
      <w:b/>
      <w:color w:val="262626"/>
      <w:sz w:val="32"/>
      <w:szCs w:val="32"/>
      <w:lang w:eastAsia="zh-CN"/>
    </w:rPr>
  </w:style>
  <w:style w:type="character" w:customStyle="1" w:styleId="PageTitleChar">
    <w:name w:val="Page Title Char"/>
    <w:link w:val="PageTitle"/>
    <w:rsid w:val="001553C8"/>
    <w:rPr>
      <w:rFonts w:ascii="Calibri" w:eastAsia="SimSun" w:hAnsi="Calibri" w:cs="Times New Roman"/>
      <w:b/>
      <w:color w:val="262626"/>
      <w:sz w:val="32"/>
      <w:szCs w:val="32"/>
      <w:lang w:eastAsia="zh-CN"/>
    </w:rPr>
  </w:style>
  <w:style w:type="paragraph" w:styleId="Legenda">
    <w:name w:val="caption"/>
    <w:basedOn w:val="Normal"/>
    <w:next w:val="Normal"/>
    <w:uiPriority w:val="35"/>
    <w:unhideWhenUsed/>
    <w:qFormat/>
    <w:rsid w:val="001553C8"/>
    <w:rPr>
      <w:rFonts w:eastAsia="SimSun"/>
      <w:b/>
      <w:bCs/>
      <w:sz w:val="20"/>
      <w:szCs w:val="20"/>
      <w:lang w:eastAsia="zh-CN"/>
    </w:rPr>
  </w:style>
  <w:style w:type="character" w:styleId="nfaseIntensa">
    <w:name w:val="Intense Emphasis"/>
    <w:aliases w:val="Mahindra Group"/>
    <w:basedOn w:val="Fontepargpadro"/>
    <w:uiPriority w:val="21"/>
    <w:qFormat/>
    <w:rsid w:val="00764672"/>
    <w:rPr>
      <w:rFonts w:asciiTheme="minorHAnsi" w:hAnsiTheme="minorHAnsi"/>
      <w:bCs/>
      <w:i w:val="0"/>
      <w:dstrike w:val="0"/>
      <w:color w:val="auto"/>
      <w:sz w:val="20"/>
      <w:u w:val="none"/>
      <w:vertAlign w:val="baseline"/>
    </w:rPr>
  </w:style>
  <w:style w:type="character" w:styleId="Forte">
    <w:name w:val="Strong"/>
    <w:basedOn w:val="Fontepargpadro"/>
    <w:uiPriority w:val="22"/>
    <w:qFormat/>
    <w:rsid w:val="00764672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4902BD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A91228" w:themeColor="accent1" w:themeShade="BF"/>
    </w:rPr>
  </w:style>
  <w:style w:type="paragraph" w:customStyle="1" w:styleId="MahindraHeading">
    <w:name w:val="Mahindra Heading"/>
    <w:basedOn w:val="Ttulo1"/>
    <w:link w:val="MahindraHeadingChar"/>
    <w:qFormat/>
    <w:rsid w:val="006005DD"/>
    <w:pPr>
      <w:numPr>
        <w:numId w:val="0"/>
      </w:numPr>
      <w:spacing w:line="240" w:lineRule="auto"/>
      <w:outlineLvl w:val="9"/>
    </w:pPr>
    <w:rPr>
      <w:rFonts w:asciiTheme="majorHAnsi" w:hAnsiTheme="majorHAnsi"/>
      <w:color w:val="E31837" w:themeColor="background2"/>
      <w:sz w:val="64"/>
      <w:szCs w:val="64"/>
    </w:rPr>
  </w:style>
  <w:style w:type="paragraph" w:customStyle="1" w:styleId="MahindraSubheading">
    <w:name w:val="Mahindra Subheading"/>
    <w:basedOn w:val="Normal"/>
    <w:next w:val="Ttulo2"/>
    <w:link w:val="MahindraSubheadingChar"/>
    <w:qFormat/>
    <w:rsid w:val="00F2704F"/>
    <w:rPr>
      <w:rFonts w:asciiTheme="majorHAnsi" w:hAnsiTheme="majorHAnsi"/>
      <w:b/>
      <w:color w:val="E31837" w:themeColor="background2"/>
      <w:sz w:val="28"/>
      <w:szCs w:val="28"/>
    </w:rPr>
  </w:style>
  <w:style w:type="character" w:customStyle="1" w:styleId="MahindraHeadingChar">
    <w:name w:val="Mahindra Heading Char"/>
    <w:basedOn w:val="Ttulo1Char"/>
    <w:link w:val="MahindraHeading"/>
    <w:rsid w:val="006005DD"/>
    <w:rPr>
      <w:rFonts w:asciiTheme="majorHAnsi" w:eastAsia="Times New Roman" w:hAnsiTheme="majorHAnsi" w:cs="Times New Roman"/>
      <w:b/>
      <w:color w:val="E31837" w:themeColor="background2"/>
      <w:spacing w:val="10"/>
      <w:sz w:val="64"/>
      <w:szCs w:val="64"/>
    </w:rPr>
  </w:style>
  <w:style w:type="character" w:customStyle="1" w:styleId="MahindraSubheadingChar">
    <w:name w:val="Mahindra Subheading Char"/>
    <w:basedOn w:val="Fontepargpadro"/>
    <w:link w:val="MahindraSubheading"/>
    <w:rsid w:val="00F2704F"/>
    <w:rPr>
      <w:rFonts w:asciiTheme="majorHAnsi" w:eastAsia="Calibri" w:hAnsiTheme="majorHAnsi" w:cs="Times New Roman"/>
      <w:b/>
      <w:color w:val="E31837" w:themeColor="background2"/>
      <w:sz w:val="28"/>
      <w:szCs w:val="28"/>
    </w:rPr>
  </w:style>
  <w:style w:type="table" w:styleId="Tabelacomgrade">
    <w:name w:val="Table Grid"/>
    <w:basedOn w:val="Tabelanormal"/>
    <w:uiPriority w:val="59"/>
    <w:rsid w:val="00035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Lista6Colorida-Destaque21">
    <w:name w:val="Tabela de Lista 6 Colorida - Destaque 21"/>
    <w:basedOn w:val="Tabelanormal"/>
    <w:uiPriority w:val="51"/>
    <w:rsid w:val="00035E94"/>
    <w:pPr>
      <w:spacing w:after="0" w:line="240" w:lineRule="auto"/>
    </w:pPr>
    <w:rPr>
      <w:color w:val="7B7E82" w:themeColor="accent2" w:themeShade="BF"/>
    </w:rPr>
    <w:tblPr>
      <w:tblStyleRowBandSize w:val="1"/>
      <w:tblStyleColBandSize w:val="1"/>
      <w:tblBorders>
        <w:top w:val="single" w:sz="4" w:space="0" w:color="A7A9AC" w:themeColor="accent2"/>
        <w:bottom w:val="single" w:sz="4" w:space="0" w:color="A7A9A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7A9A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7A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E" w:themeFill="accent2" w:themeFillTint="33"/>
      </w:tcPr>
    </w:tblStylePr>
    <w:tblStylePr w:type="band1Horz">
      <w:tblPr/>
      <w:tcPr>
        <w:shd w:val="clear" w:color="auto" w:fill="EDEDEE" w:themeFill="accent2" w:themeFillTint="33"/>
      </w:tcPr>
    </w:tblStylePr>
  </w:style>
  <w:style w:type="table" w:styleId="SombreamentoClaro-nfase3">
    <w:name w:val="Light Shading Accent 3"/>
    <w:basedOn w:val="Tabelanormal"/>
    <w:uiPriority w:val="60"/>
    <w:rsid w:val="00225B48"/>
    <w:pPr>
      <w:spacing w:after="0" w:line="240" w:lineRule="auto"/>
    </w:pPr>
    <w:rPr>
      <w:color w:val="C16C0A" w:themeColor="accent3" w:themeShade="BF"/>
    </w:rPr>
    <w:tblPr>
      <w:tblStyleRowBandSize w:val="1"/>
      <w:tblStyleColBandSize w:val="1"/>
      <w:tblBorders>
        <w:top w:val="single" w:sz="8" w:space="0" w:color="F3901D" w:themeColor="accent3"/>
        <w:bottom w:val="single" w:sz="8" w:space="0" w:color="F3901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901D" w:themeColor="accent3"/>
          <w:left w:val="nil"/>
          <w:bottom w:val="single" w:sz="8" w:space="0" w:color="F3901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901D" w:themeColor="accent3"/>
          <w:left w:val="nil"/>
          <w:bottom w:val="single" w:sz="8" w:space="0" w:color="F3901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3C6" w:themeFill="accent3" w:themeFillTint="3F"/>
      </w:tcPr>
    </w:tblStylePr>
  </w:style>
  <w:style w:type="table" w:styleId="SombreamentoClaro-nfase1">
    <w:name w:val="Light Shading Accent 1"/>
    <w:basedOn w:val="Tabelanormal"/>
    <w:uiPriority w:val="60"/>
    <w:rsid w:val="00225B48"/>
    <w:pPr>
      <w:spacing w:after="0" w:line="240" w:lineRule="auto"/>
    </w:pPr>
    <w:rPr>
      <w:color w:val="A91228" w:themeColor="accent1" w:themeShade="BF"/>
    </w:rPr>
    <w:tblPr>
      <w:tblStyleRowBandSize w:val="1"/>
      <w:tblStyleColBandSize w:val="1"/>
      <w:tblBorders>
        <w:top w:val="single" w:sz="8" w:space="0" w:color="E31837" w:themeColor="accent1"/>
        <w:bottom w:val="single" w:sz="8" w:space="0" w:color="E3183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1837" w:themeColor="accent1"/>
          <w:left w:val="nil"/>
          <w:bottom w:val="single" w:sz="8" w:space="0" w:color="E318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1837" w:themeColor="accent1"/>
          <w:left w:val="nil"/>
          <w:bottom w:val="single" w:sz="8" w:space="0" w:color="E318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CC" w:themeFill="accent1" w:themeFillTint="3F"/>
      </w:tcPr>
    </w:tblStylePr>
  </w:style>
  <w:style w:type="table" w:styleId="ListaClara-nfase1">
    <w:name w:val="Light List Accent 1"/>
    <w:basedOn w:val="Tabelanormal"/>
    <w:uiPriority w:val="61"/>
    <w:rsid w:val="00225B48"/>
    <w:pPr>
      <w:spacing w:after="0" w:line="240" w:lineRule="auto"/>
    </w:pPr>
    <w:tblPr>
      <w:tblStyleRowBandSize w:val="1"/>
      <w:tblStyleColBandSize w:val="1"/>
      <w:tblBorders>
        <w:top w:val="single" w:sz="8" w:space="0" w:color="E31837" w:themeColor="accent1"/>
        <w:left w:val="single" w:sz="8" w:space="0" w:color="E31837" w:themeColor="accent1"/>
        <w:bottom w:val="single" w:sz="8" w:space="0" w:color="E31837" w:themeColor="accent1"/>
        <w:right w:val="single" w:sz="8" w:space="0" w:color="E3183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18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1837" w:themeColor="accent1"/>
          <w:left w:val="single" w:sz="8" w:space="0" w:color="E31837" w:themeColor="accent1"/>
          <w:bottom w:val="single" w:sz="8" w:space="0" w:color="E31837" w:themeColor="accent1"/>
          <w:right w:val="single" w:sz="8" w:space="0" w:color="E318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1837" w:themeColor="accent1"/>
          <w:left w:val="single" w:sz="8" w:space="0" w:color="E31837" w:themeColor="accent1"/>
          <w:bottom w:val="single" w:sz="8" w:space="0" w:color="E31837" w:themeColor="accent1"/>
          <w:right w:val="single" w:sz="8" w:space="0" w:color="E31837" w:themeColor="accent1"/>
        </w:tcBorders>
      </w:tcPr>
    </w:tblStylePr>
    <w:tblStylePr w:type="band1Horz">
      <w:tblPr/>
      <w:tcPr>
        <w:tcBorders>
          <w:top w:val="single" w:sz="8" w:space="0" w:color="E31837" w:themeColor="accent1"/>
          <w:left w:val="single" w:sz="8" w:space="0" w:color="E31837" w:themeColor="accent1"/>
          <w:bottom w:val="single" w:sz="8" w:space="0" w:color="E31837" w:themeColor="accent1"/>
          <w:right w:val="single" w:sz="8" w:space="0" w:color="E31837" w:themeColor="accent1"/>
        </w:tcBorders>
      </w:tcPr>
    </w:tblStylePr>
  </w:style>
  <w:style w:type="character" w:customStyle="1" w:styleId="th-tx">
    <w:name w:val="th-tx"/>
    <w:basedOn w:val="Fontepargpadro"/>
    <w:rsid w:val="00770CB1"/>
  </w:style>
  <w:style w:type="paragraph" w:customStyle="1" w:styleId="Titulo1Mahindra">
    <w:name w:val="Titulo1 Mahindra"/>
    <w:next w:val="NormalMahindra"/>
    <w:link w:val="Titulo1MahindraChar"/>
    <w:qFormat/>
    <w:rsid w:val="006005DD"/>
    <w:pPr>
      <w:numPr>
        <w:numId w:val="17"/>
      </w:numPr>
      <w:outlineLvl w:val="0"/>
    </w:pPr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paragraph" w:customStyle="1" w:styleId="NormalMahindra">
    <w:name w:val="Normal Mahindra"/>
    <w:basedOn w:val="Normal"/>
    <w:link w:val="NormalMahindraChar"/>
    <w:qFormat/>
    <w:rsid w:val="00EA587B"/>
    <w:pPr>
      <w:spacing w:before="360" w:after="0"/>
    </w:pPr>
    <w:rPr>
      <w:lang w:eastAsia="pt-BR"/>
    </w:rPr>
  </w:style>
  <w:style w:type="character" w:customStyle="1" w:styleId="Titulo1MahindraChar">
    <w:name w:val="Titulo1 Mahindra Char"/>
    <w:basedOn w:val="MahindraHeadingChar"/>
    <w:link w:val="Titulo1Mahindra"/>
    <w:rsid w:val="006005DD"/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paragraph" w:customStyle="1" w:styleId="Titulo2Mahindra">
    <w:name w:val="Titulo2 Mahindra"/>
    <w:next w:val="NormalMahindra"/>
    <w:link w:val="Titulo2MahindraChar"/>
    <w:qFormat/>
    <w:rsid w:val="00C96ACE"/>
    <w:pPr>
      <w:numPr>
        <w:ilvl w:val="1"/>
        <w:numId w:val="17"/>
      </w:numPr>
      <w:spacing w:before="360"/>
      <w:outlineLvl w:val="1"/>
    </w:pPr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character" w:customStyle="1" w:styleId="NormalMahindraChar">
    <w:name w:val="Normal Mahindra Char"/>
    <w:basedOn w:val="Fontepargpadro"/>
    <w:link w:val="NormalMahindra"/>
    <w:rsid w:val="00EA587B"/>
    <w:rPr>
      <w:rFonts w:ascii="Arial" w:eastAsia="Calibri" w:hAnsi="Arial" w:cs="Times New Roman"/>
      <w:color w:val="000000" w:themeColor="text1"/>
      <w:spacing w:val="10"/>
      <w:sz w:val="24"/>
      <w:szCs w:val="24"/>
      <w:lang w:eastAsia="pt-BR"/>
    </w:rPr>
  </w:style>
  <w:style w:type="paragraph" w:customStyle="1" w:styleId="Titulo3Mahindra">
    <w:name w:val="Titulo3 Mahindra"/>
    <w:next w:val="NormalMahindra"/>
    <w:link w:val="Titulo3MahindraChar"/>
    <w:qFormat/>
    <w:rsid w:val="00C96ACE"/>
    <w:pPr>
      <w:numPr>
        <w:ilvl w:val="2"/>
        <w:numId w:val="17"/>
      </w:numPr>
      <w:spacing w:before="360"/>
      <w:outlineLvl w:val="2"/>
    </w:pPr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character" w:customStyle="1" w:styleId="Titulo2MahindraChar">
    <w:name w:val="Titulo2 Mahindra Char"/>
    <w:basedOn w:val="MahindraHeadingChar"/>
    <w:link w:val="Titulo2Mahindra"/>
    <w:rsid w:val="00C96ACE"/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paragraph" w:customStyle="1" w:styleId="Titulo4Mahindra">
    <w:name w:val="Titulo4 Mahindra"/>
    <w:next w:val="NormalMahindra"/>
    <w:link w:val="Titulo4MahindraChar"/>
    <w:qFormat/>
    <w:rsid w:val="00C96ACE"/>
    <w:pPr>
      <w:numPr>
        <w:ilvl w:val="3"/>
        <w:numId w:val="17"/>
      </w:numPr>
      <w:spacing w:before="360"/>
      <w:outlineLvl w:val="3"/>
    </w:pPr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character" w:customStyle="1" w:styleId="Titulo3MahindraChar">
    <w:name w:val="Titulo3 Mahindra Char"/>
    <w:basedOn w:val="MahindraHeadingChar"/>
    <w:link w:val="Titulo3Mahindra"/>
    <w:rsid w:val="00C96ACE"/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character" w:customStyle="1" w:styleId="Titulo4MahindraChar">
    <w:name w:val="Titulo4 Mahindra Char"/>
    <w:basedOn w:val="MahindraHeadingChar"/>
    <w:link w:val="Titulo4Mahindra"/>
    <w:rsid w:val="00C96ACE"/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433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484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80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35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867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35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50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5593">
          <w:marLeft w:val="1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3398\AppData\Local\Microsoft\Windows\Temporary%20Internet%20Files\Content.Outlook\CPJ9ZB94\Mahindra%20Satyam%20Template.dotx" TargetMode="External"/></Relationships>
</file>

<file path=word/theme/theme1.xml><?xml version="1.0" encoding="utf-8"?>
<a:theme xmlns:a="http://schemas.openxmlformats.org/drawingml/2006/main" name="Office Theme">
  <a:themeElements>
    <a:clrScheme name="Mahindra Satyam Color Scheme">
      <a:dk1>
        <a:sysClr val="windowText" lastClr="000000"/>
      </a:dk1>
      <a:lt1>
        <a:sysClr val="window" lastClr="FFFFFF"/>
      </a:lt1>
      <a:dk2>
        <a:srgbClr val="6D6E71"/>
      </a:dk2>
      <a:lt2>
        <a:srgbClr val="E31837"/>
      </a:lt2>
      <a:accent1>
        <a:srgbClr val="E31837"/>
      </a:accent1>
      <a:accent2>
        <a:srgbClr val="A7A9AC"/>
      </a:accent2>
      <a:accent3>
        <a:srgbClr val="F3901D"/>
      </a:accent3>
      <a:accent4>
        <a:srgbClr val="FDBC5F"/>
      </a:accent4>
      <a:accent5>
        <a:srgbClr val="E31837"/>
      </a:accent5>
      <a:accent6>
        <a:srgbClr val="7C3520"/>
      </a:accent6>
      <a:hlink>
        <a:srgbClr val="6D6E71"/>
      </a:hlink>
      <a:folHlink>
        <a:srgbClr val="E31837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DB49D88D31094DA120D26E4D4F3F0E" ma:contentTypeVersion="12" ma:contentTypeDescription="Create a new document." ma:contentTypeScope="" ma:versionID="177528042dfc9983a61241e73ce23cff">
  <xsd:schema xmlns:xsd="http://www.w3.org/2001/XMLSchema" xmlns:xs="http://www.w3.org/2001/XMLSchema" xmlns:p="http://schemas.microsoft.com/office/2006/metadata/properties" xmlns:ns3="4d6ad1ba-d08e-4b75-8db3-2812d04b0920" targetNamespace="http://schemas.microsoft.com/office/2006/metadata/properties" ma:root="true" ma:fieldsID="e7a484c8c8fa8045003fe2170f633c7a" ns3:_="">
    <xsd:import namespace="4d6ad1ba-d08e-4b75-8db3-2812d04b0920"/>
    <xsd:element name="properties">
      <xsd:complexType>
        <xsd:sequence>
          <xsd:element name="documentManagement">
            <xsd:complexType>
              <xsd:all>
                <xsd:element ref="ns3:Categories0" minOccurs="0"/>
                <xsd:element ref="ns3:Buisnes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ad1ba-d08e-4b75-8db3-2812d04b0920" elementFormDefault="qualified">
    <xsd:import namespace="http://schemas.microsoft.com/office/2006/documentManagement/types"/>
    <xsd:import namespace="http://schemas.microsoft.com/office/infopath/2007/PartnerControls"/>
    <xsd:element name="Categories0" ma:index="9" nillable="true" ma:displayName="Categories" ma:default="System Elements" ma:format="Dropdown" ma:internalName="Categories0">
      <xsd:simpleType>
        <xsd:restriction base="dms:Choice">
          <xsd:enumeration value="System Elements"/>
          <xsd:enumeration value="Stationary"/>
          <xsd:enumeration value="Signage"/>
          <xsd:enumeration value="Collateral"/>
          <xsd:enumeration value="Advertising"/>
          <xsd:enumeration value="Digital"/>
        </xsd:restriction>
      </xsd:simpleType>
    </xsd:element>
    <xsd:element name="Buisness" ma:index="10" nillable="true" ma:displayName="Buisness" ma:default="Corporate" ma:format="Dropdown" ma:internalName="Buisness">
      <xsd:simpleType>
        <xsd:restriction base="dms:Choice">
          <xsd:enumeration value="Corporate"/>
          <xsd:enumeration value="Mobility"/>
          <xsd:enumeration value="B2B"/>
          <xsd:enumeration value="Non mobility"/>
          <xsd:enumeration value="B2C"/>
          <xsd:enumeration value="Joint Ventur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Categories0 xmlns="4d6ad1ba-d08e-4b75-8db3-2812d04b0920">System Elements</Categories0>
    <Buisness xmlns="4d6ad1ba-d08e-4b75-8db3-2812d04b0920">Corporate</Buisnes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3456-2B12-4237-83B9-D4D1C6EF6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6ad1ba-d08e-4b75-8db3-2812d04b0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1C871E-212F-4B93-9546-6074D410AF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F69684-6C05-412F-B654-DF0E8705B564}">
  <ds:schemaRefs>
    <ds:schemaRef ds:uri="http://schemas.microsoft.com/office/2006/metadata/properties"/>
    <ds:schemaRef ds:uri="4d6ad1ba-d08e-4b75-8db3-2812d04b0920"/>
  </ds:schemaRefs>
</ds:datastoreItem>
</file>

<file path=customXml/itemProps4.xml><?xml version="1.0" encoding="utf-8"?>
<ds:datastoreItem xmlns:ds="http://schemas.openxmlformats.org/officeDocument/2006/customXml" ds:itemID="{C2C9A2E3-5729-4E84-9E6C-D465E4561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Mahindra Satyam Template</Template>
  <TotalTime>371</TotalTime>
  <Pages>6</Pages>
  <Words>179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Mahindra Group</vt:lpstr>
      <vt:lpstr>Mahindra Group</vt:lpstr>
    </vt:vector>
  </TitlesOfParts>
  <Company>SCSL</Company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Mahindra Group</dc:title>
  <dc:creator>213398</dc:creator>
  <cp:lastModifiedBy>Icaro Passos</cp:lastModifiedBy>
  <cp:revision>44</cp:revision>
  <dcterms:created xsi:type="dcterms:W3CDTF">2018-01-04T16:48:00Z</dcterms:created>
  <dcterms:modified xsi:type="dcterms:W3CDTF">2019-06-25T05:20:00Z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0x01010013DB49D88D31094DA120D26E4D4F3F0E</vt:lpwstr>
  </property>
</Properties>
</file>