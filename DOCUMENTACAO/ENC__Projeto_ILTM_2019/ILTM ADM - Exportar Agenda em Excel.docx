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2F3347" w:rsidRPr="00A334EC" w:rsidRDefault="003C262B" w:rsidP="003C262B">
      <w:pPr>
        <w:pStyle w:val="MahindraHeading"/>
        <w:jc w:val="center"/>
        <w:rPr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Exportar Agenda em Excel</w:t>
      </w:r>
      <w:r w:rsidR="00770CB1"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BA81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8D7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  <w:bookmarkStart w:id="0" w:name="_GoBack"/>
          <w:bookmarkEnd w:id="0"/>
        </w:p>
        <w:p w:rsidR="008034DD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20619" w:history="1">
            <w:r w:rsidR="008034DD" w:rsidRPr="006D1288">
              <w:rPr>
                <w:rStyle w:val="Hyperlink"/>
                <w:lang w:val="pt-BR"/>
              </w:rPr>
              <w:t>1.</w:t>
            </w:r>
            <w:r w:rsidR="008034DD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8034DD" w:rsidRPr="006D1288">
              <w:rPr>
                <w:rStyle w:val="Hyperlink"/>
                <w:lang w:val="pt-BR"/>
              </w:rPr>
              <w:t>Objetivo</w:t>
            </w:r>
            <w:r w:rsidR="008034DD">
              <w:rPr>
                <w:webHidden/>
              </w:rPr>
              <w:tab/>
            </w:r>
            <w:r w:rsidR="008034DD">
              <w:rPr>
                <w:webHidden/>
              </w:rPr>
              <w:fldChar w:fldCharType="begin"/>
            </w:r>
            <w:r w:rsidR="008034DD">
              <w:rPr>
                <w:webHidden/>
              </w:rPr>
              <w:instrText xml:space="preserve"> PAGEREF _Toc12320619 \h </w:instrText>
            </w:r>
            <w:r w:rsidR="008034DD">
              <w:rPr>
                <w:webHidden/>
              </w:rPr>
            </w:r>
            <w:r w:rsidR="008034DD">
              <w:rPr>
                <w:webHidden/>
              </w:rPr>
              <w:fldChar w:fldCharType="separate"/>
            </w:r>
            <w:r w:rsidR="008034DD">
              <w:rPr>
                <w:webHidden/>
              </w:rPr>
              <w:t>4</w:t>
            </w:r>
            <w:r w:rsidR="008034DD">
              <w:rPr>
                <w:webHidden/>
              </w:rPr>
              <w:fldChar w:fldCharType="end"/>
            </w:r>
          </w:hyperlink>
        </w:p>
        <w:p w:rsidR="008034DD" w:rsidRDefault="008034DD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20620" w:history="1">
            <w:r w:rsidRPr="006D1288">
              <w:rPr>
                <w:rStyle w:val="Hyperlink"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Pr="006D1288">
              <w:rPr>
                <w:rStyle w:val="Hyperlink"/>
                <w:lang w:val="pt-BR"/>
              </w:rPr>
              <w:t>Módulos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_Toc12320620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20619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 </w:t>
      </w:r>
      <w:r w:rsidR="003C262B">
        <w:rPr>
          <w:lang w:val="pt-BR"/>
        </w:rPr>
        <w:t xml:space="preserve">Relatório Excel </w:t>
      </w:r>
      <w:r w:rsidRPr="00A334EC">
        <w:rPr>
          <w:lang w:val="pt-BR"/>
        </w:rPr>
        <w:t>Buyer</w:t>
      </w:r>
      <w:r w:rsidR="003C262B">
        <w:rPr>
          <w:lang w:val="pt-BR"/>
        </w:rPr>
        <w:t>/Expositor</w:t>
      </w:r>
      <w:r w:rsidRPr="00A334EC">
        <w:rPr>
          <w:lang w:val="pt-BR"/>
        </w:rPr>
        <w:t xml:space="preserve"> – </w:t>
      </w:r>
      <w:r w:rsidR="003C262B">
        <w:rPr>
          <w:lang w:val="pt-BR"/>
        </w:rPr>
        <w:t>Fase 2 e 3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320620"/>
      <w:r w:rsidRPr="00A334EC">
        <w:rPr>
          <w:lang w:val="pt-BR"/>
        </w:rPr>
        <w:lastRenderedPageBreak/>
        <w:t>Módulos</w:t>
      </w:r>
      <w:bookmarkEnd w:id="2"/>
    </w:p>
    <w:p w:rsidR="008034DD" w:rsidRDefault="003C262B" w:rsidP="008034DD">
      <w:pPr>
        <w:pStyle w:val="NormalMahindra"/>
        <w:rPr>
          <w:lang w:val="pt-BR" w:eastAsia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1029335</wp:posOffset>
                </wp:positionV>
                <wp:extent cx="152400" cy="19431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B1AC3" id="Retângulo 2" o:spid="_x0000_s1026" style="position:absolute;margin-left:456.75pt;margin-top:81.05pt;width:12pt;height:1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" filled="f" strokecolor="#710c1b [1604]" strokeweight="2pt"/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08C4D387" wp14:editId="060019FE">
            <wp:extent cx="594360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DD" w:rsidRDefault="003C262B" w:rsidP="008034DD">
      <w:pPr>
        <w:pStyle w:val="NormalMahindra"/>
        <w:ind w:firstLine="0"/>
        <w:rPr>
          <w:lang w:val="pt-BR" w:eastAsia="en-US"/>
        </w:rPr>
      </w:pPr>
      <w:r>
        <w:rPr>
          <w:lang w:val="pt-BR" w:eastAsia="en-US"/>
        </w:rPr>
        <w:t>O relatório da Agenda em excel, exibe a mesma agenda que se encontra no PDF, ilustrando as reuniões do participante selecionado, com a diferença da última coluna “E-mail” para facilitar o contato com o participante do evento</w:t>
      </w:r>
    </w:p>
    <w:p w:rsidR="008034DD" w:rsidRPr="00A334EC" w:rsidRDefault="008034DD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lastRenderedPageBreak/>
        <w:drawing>
          <wp:inline distT="0" distB="0" distL="0" distR="0" wp14:anchorId="44B1814D" wp14:editId="3672E1F7">
            <wp:extent cx="5943600" cy="31857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6" w:rsidRPr="00C96ACE" w:rsidRDefault="00115CE6" w:rsidP="008034DD">
      <w:pPr>
        <w:pStyle w:val="NormalMahindra"/>
        <w:ind w:firstLine="0"/>
        <w:rPr>
          <w:lang w:eastAsia="en-US"/>
        </w:rPr>
      </w:pPr>
    </w:p>
    <w:sectPr w:rsidR="00115CE6" w:rsidRPr="00C96ACE" w:rsidSect="00AD3F62">
      <w:headerReference w:type="default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2D" w:rsidRDefault="00EC452D" w:rsidP="00E1788D">
      <w:r>
        <w:separator/>
      </w:r>
    </w:p>
  </w:endnote>
  <w:endnote w:type="continuationSeparator" w:id="0">
    <w:p w:rsidR="00EC452D" w:rsidRDefault="00EC452D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8034DD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8034DD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8034DD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2D" w:rsidRDefault="00EC452D" w:rsidP="00E1788D">
      <w:r>
        <w:separator/>
      </w:r>
    </w:p>
  </w:footnote>
  <w:footnote w:type="continuationSeparator" w:id="0">
    <w:p w:rsidR="00EC452D" w:rsidRDefault="00EC452D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262B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034DD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6D7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26730"/>
    <w:rsid w:val="00C300C6"/>
    <w:rsid w:val="00C31C5D"/>
    <w:rsid w:val="00C40B09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A0541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452D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2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1400D-12E6-447F-AB5A-F922A192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325</TotalTime>
  <Pages>6</Pages>
  <Words>133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42</cp:revision>
  <dcterms:created xsi:type="dcterms:W3CDTF">2018-01-04T16:48:00Z</dcterms:created>
  <dcterms:modified xsi:type="dcterms:W3CDTF">2019-06-25T05:03:00Z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