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3B" w:rsidRPr="00A334EC" w:rsidRDefault="00F3143B" w:rsidP="00E1788D">
      <w:pPr>
        <w:rPr>
          <w:lang w:val="pt-BR"/>
        </w:rPr>
      </w:pPr>
    </w:p>
    <w:p w:rsidR="00614120" w:rsidRPr="00A334EC" w:rsidRDefault="00614120" w:rsidP="00E1788D">
      <w:pPr>
        <w:rPr>
          <w:lang w:val="pt-BR"/>
        </w:rPr>
      </w:pPr>
    </w:p>
    <w:p w:rsidR="00614120" w:rsidRPr="00A334EC" w:rsidRDefault="00614120" w:rsidP="00E1788D">
      <w:pPr>
        <w:rPr>
          <w:lang w:val="pt-BR"/>
        </w:rPr>
      </w:pPr>
    </w:p>
    <w:p w:rsidR="00225B48" w:rsidRPr="00A334EC" w:rsidRDefault="00225B48" w:rsidP="00E1788D">
      <w:pPr>
        <w:rPr>
          <w:lang w:val="pt-BR"/>
        </w:rPr>
      </w:pPr>
    </w:p>
    <w:p w:rsidR="00A555EA" w:rsidRPr="00A334EC" w:rsidRDefault="00A555EA" w:rsidP="002F3347">
      <w:pPr>
        <w:jc w:val="center"/>
        <w:rPr>
          <w:lang w:val="pt-BR"/>
        </w:rPr>
      </w:pPr>
    </w:p>
    <w:p w:rsidR="00614120" w:rsidRPr="00A334EC" w:rsidRDefault="008C7EAF" w:rsidP="002F3347">
      <w:pPr>
        <w:pStyle w:val="MahindraHeading"/>
        <w:jc w:val="center"/>
        <w:rPr>
          <w:sz w:val="72"/>
          <w:szCs w:val="72"/>
          <w:lang w:val="pt-BR"/>
        </w:rPr>
      </w:pPr>
      <w:r w:rsidRPr="00A334EC">
        <w:rPr>
          <w:sz w:val="72"/>
          <w:szCs w:val="72"/>
          <w:lang w:val="pt-BR"/>
        </w:rPr>
        <w:t xml:space="preserve">ILTM </w:t>
      </w:r>
      <w:r w:rsidR="005405B0">
        <w:rPr>
          <w:sz w:val="72"/>
          <w:szCs w:val="72"/>
          <w:lang w:val="pt-BR"/>
        </w:rPr>
        <w:t>–</w:t>
      </w:r>
      <w:r w:rsidRPr="00A334EC">
        <w:rPr>
          <w:sz w:val="72"/>
          <w:szCs w:val="72"/>
          <w:lang w:val="pt-BR"/>
        </w:rPr>
        <w:t xml:space="preserve"> Administrador</w:t>
      </w:r>
      <w:r w:rsidR="005405B0">
        <w:rPr>
          <w:sz w:val="72"/>
          <w:szCs w:val="72"/>
          <w:lang w:val="pt-BR"/>
        </w:rPr>
        <w:t>/Cliente</w:t>
      </w:r>
    </w:p>
    <w:p w:rsidR="002F3347" w:rsidRPr="005405B0" w:rsidRDefault="005405B0" w:rsidP="005405B0">
      <w:pPr>
        <w:pStyle w:val="MahindraHeading"/>
        <w:jc w:val="center"/>
        <w:rPr>
          <w:sz w:val="56"/>
          <w:szCs w:val="56"/>
          <w:u w:val="single"/>
          <w:lang w:val="pt-BR"/>
        </w:rPr>
      </w:pPr>
      <w:r>
        <w:rPr>
          <w:rStyle w:val="th-tx"/>
          <w:sz w:val="56"/>
          <w:szCs w:val="56"/>
          <w:u w:val="single"/>
          <w:lang w:val="pt-BR"/>
        </w:rPr>
        <w:t>Termo de privacidade</w:t>
      </w:r>
      <w:r w:rsidR="00770CB1" w:rsidRPr="00A334EC">
        <w:rPr>
          <w:lang w:val="pt-BR"/>
        </w:rPr>
        <w:t xml:space="preserve"> </w:t>
      </w:r>
    </w:p>
    <w:p w:rsidR="002F3347" w:rsidRPr="00A334EC" w:rsidRDefault="002F3347">
      <w:pPr>
        <w:spacing w:before="0" w:line="276" w:lineRule="auto"/>
        <w:ind w:firstLine="0"/>
        <w:rPr>
          <w:lang w:val="pt-BR"/>
        </w:rPr>
      </w:pPr>
      <w:r w:rsidRPr="00A334EC">
        <w:rPr>
          <w:lang w:val="pt-BR"/>
        </w:rPr>
        <w:br w:type="page"/>
      </w:r>
    </w:p>
    <w:p w:rsidR="00A91BB0" w:rsidRPr="00A334EC" w:rsidRDefault="00A91BB0" w:rsidP="002F3347">
      <w:pPr>
        <w:pStyle w:val="MahindraSubheading"/>
        <w:rPr>
          <w:lang w:val="pt-BR"/>
        </w:rPr>
      </w:pPr>
      <w:r w:rsidRPr="00A334EC">
        <w:rPr>
          <w:lang w:val="pt-BR"/>
        </w:rPr>
        <w:lastRenderedPageBreak/>
        <w:t>CONTROLE DE VERSÃO</w:t>
      </w:r>
      <w:r w:rsidRPr="00A334E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6FA3F782" wp14:editId="005B2786">
                <wp:simplePos x="0" y="0"/>
                <wp:positionH relativeFrom="column">
                  <wp:posOffset>681990</wp:posOffset>
                </wp:positionH>
                <wp:positionV relativeFrom="paragraph">
                  <wp:posOffset>170180</wp:posOffset>
                </wp:positionV>
                <wp:extent cx="0" cy="594360"/>
                <wp:effectExtent l="0" t="0" r="0" b="0"/>
                <wp:wrapNone/>
                <wp:docPr id="28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BBC14F" id="Line 13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7pt,13.4pt" to="53.7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" o:allowincell="f" strokecolor="white" strokeweight=".72pt"/>
            </w:pict>
          </mc:Fallback>
        </mc:AlternateContent>
      </w:r>
      <w:r w:rsidRPr="00A334E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407E55E" wp14:editId="7DF72EFF">
                <wp:simplePos x="0" y="0"/>
                <wp:positionH relativeFrom="column">
                  <wp:posOffset>3604260</wp:posOffset>
                </wp:positionH>
                <wp:positionV relativeFrom="paragraph">
                  <wp:posOffset>170180</wp:posOffset>
                </wp:positionV>
                <wp:extent cx="0" cy="594360"/>
                <wp:effectExtent l="0" t="0" r="0" b="0"/>
                <wp:wrapNone/>
                <wp:docPr id="2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A784E0" id="Line 1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8pt,13.4pt" to="283.8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" o:allowincell="f" strokecolor="white" strokeweight=".72pt"/>
            </w:pict>
          </mc:Fallback>
        </mc:AlternateContent>
      </w:r>
    </w:p>
    <w:tbl>
      <w:tblPr>
        <w:tblStyle w:val="ListaClara-nfase1"/>
        <w:tblW w:w="9980" w:type="dxa"/>
        <w:tblLook w:val="04A0" w:firstRow="1" w:lastRow="0" w:firstColumn="1" w:lastColumn="0" w:noHBand="0" w:noVBand="1"/>
      </w:tblPr>
      <w:tblGrid>
        <w:gridCol w:w="2495"/>
        <w:gridCol w:w="2495"/>
        <w:gridCol w:w="2495"/>
        <w:gridCol w:w="2495"/>
      </w:tblGrid>
      <w:tr w:rsidR="002F3347" w:rsidRPr="00A334EC" w:rsidTr="00045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A91BB0" w:rsidRPr="00A334EC" w:rsidRDefault="00A91BB0" w:rsidP="00E1788D">
            <w:pPr>
              <w:rPr>
                <w:color w:val="FFFFFF" w:themeColor="background1"/>
                <w:lang w:val="pt-BR"/>
              </w:rPr>
            </w:pPr>
            <w:r w:rsidRPr="00A334EC">
              <w:rPr>
                <w:color w:val="FFFFFF" w:themeColor="background1"/>
                <w:lang w:val="pt-BR"/>
              </w:rPr>
              <w:t>Revisão</w:t>
            </w:r>
          </w:p>
        </w:tc>
        <w:tc>
          <w:tcPr>
            <w:tcW w:w="2495" w:type="dxa"/>
          </w:tcPr>
          <w:p w:rsidR="00A91BB0" w:rsidRPr="00A334EC" w:rsidRDefault="00A91BB0" w:rsidP="002F334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pt-BR"/>
              </w:rPr>
            </w:pPr>
            <w:r w:rsidRPr="00A334EC">
              <w:rPr>
                <w:color w:val="FFFFFF" w:themeColor="background1"/>
                <w:lang w:val="pt-BR"/>
              </w:rPr>
              <w:t>Data</w:t>
            </w:r>
          </w:p>
        </w:tc>
        <w:tc>
          <w:tcPr>
            <w:tcW w:w="2495" w:type="dxa"/>
          </w:tcPr>
          <w:p w:rsidR="00A91BB0" w:rsidRPr="00A334EC" w:rsidRDefault="00A91BB0" w:rsidP="002F334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pt-BR"/>
              </w:rPr>
            </w:pPr>
            <w:r w:rsidRPr="00A334EC">
              <w:rPr>
                <w:color w:val="FFFFFF" w:themeColor="background1"/>
                <w:lang w:val="pt-BR"/>
              </w:rPr>
              <w:t>Responsável</w:t>
            </w:r>
          </w:p>
        </w:tc>
        <w:tc>
          <w:tcPr>
            <w:tcW w:w="2495" w:type="dxa"/>
          </w:tcPr>
          <w:p w:rsidR="00A91BB0" w:rsidRPr="00A334EC" w:rsidRDefault="00A91BB0" w:rsidP="002F334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pt-BR"/>
              </w:rPr>
            </w:pPr>
            <w:r w:rsidRPr="00A334EC">
              <w:rPr>
                <w:color w:val="FFFFFF" w:themeColor="background1"/>
                <w:lang w:val="pt-BR"/>
              </w:rPr>
              <w:t>Descrição</w:t>
            </w:r>
          </w:p>
        </w:tc>
      </w:tr>
      <w:tr w:rsidR="00A91BB0" w:rsidRPr="00A334EC" w:rsidTr="00045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A91BB0" w:rsidRPr="00A334EC" w:rsidRDefault="00A91BB0" w:rsidP="00E1788D">
            <w:pPr>
              <w:rPr>
                <w:lang w:val="pt-BR"/>
              </w:rPr>
            </w:pPr>
            <w:r w:rsidRPr="00A334EC">
              <w:rPr>
                <w:lang w:val="pt-BR"/>
              </w:rPr>
              <w:t>1.0</w:t>
            </w:r>
          </w:p>
        </w:tc>
        <w:tc>
          <w:tcPr>
            <w:tcW w:w="2495" w:type="dxa"/>
          </w:tcPr>
          <w:p w:rsidR="00A91BB0" w:rsidRPr="00A334EC" w:rsidRDefault="008C7EAF" w:rsidP="008C7EA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A334EC">
              <w:rPr>
                <w:lang w:val="pt-BR"/>
              </w:rPr>
              <w:t>24</w:t>
            </w:r>
            <w:r w:rsidR="00770CB1" w:rsidRPr="00A334EC">
              <w:rPr>
                <w:lang w:val="pt-BR"/>
              </w:rPr>
              <w:t>/</w:t>
            </w:r>
            <w:r w:rsidRPr="00A334EC">
              <w:rPr>
                <w:lang w:val="pt-BR"/>
              </w:rPr>
              <w:t>06</w:t>
            </w:r>
            <w:r w:rsidR="00A91BB0" w:rsidRPr="00A334EC">
              <w:rPr>
                <w:lang w:val="pt-BR"/>
              </w:rPr>
              <w:t>/</w:t>
            </w:r>
            <w:r w:rsidRPr="00A334EC">
              <w:rPr>
                <w:lang w:val="pt-BR"/>
              </w:rPr>
              <w:t>2019</w:t>
            </w:r>
          </w:p>
        </w:tc>
        <w:tc>
          <w:tcPr>
            <w:tcW w:w="2495" w:type="dxa"/>
          </w:tcPr>
          <w:p w:rsidR="00A91BB0" w:rsidRPr="00A334EC" w:rsidRDefault="008C7EAF" w:rsidP="002F334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A334EC">
              <w:rPr>
                <w:lang w:val="pt-BR"/>
              </w:rPr>
              <w:t>Iuri Rocha Passos</w:t>
            </w:r>
          </w:p>
        </w:tc>
        <w:tc>
          <w:tcPr>
            <w:tcW w:w="2495" w:type="dxa"/>
          </w:tcPr>
          <w:p w:rsidR="00A91BB0" w:rsidRPr="00A334EC" w:rsidRDefault="008C7EAF" w:rsidP="002F334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A334EC">
              <w:rPr>
                <w:lang w:val="pt-BR"/>
              </w:rPr>
              <w:t>Especificação técnica</w:t>
            </w:r>
          </w:p>
        </w:tc>
      </w:tr>
    </w:tbl>
    <w:p w:rsidR="00A91BB0" w:rsidRPr="00A334EC" w:rsidRDefault="00A91BB0" w:rsidP="00E1788D">
      <w:pPr>
        <w:rPr>
          <w:lang w:val="pt-BR"/>
        </w:rPr>
      </w:pPr>
    </w:p>
    <w:p w:rsidR="00A91BB0" w:rsidRPr="00A334EC" w:rsidRDefault="00A91BB0" w:rsidP="00E1788D">
      <w:pPr>
        <w:rPr>
          <w:lang w:val="pt-BR"/>
        </w:rPr>
      </w:pPr>
    </w:p>
    <w:p w:rsidR="00A91BB0" w:rsidRPr="00A334EC" w:rsidRDefault="00A91BB0" w:rsidP="00E1788D">
      <w:pPr>
        <w:rPr>
          <w:lang w:val="pt-BR"/>
        </w:rPr>
      </w:pPr>
    </w:p>
    <w:p w:rsidR="00A91BB0" w:rsidRPr="00A334EC" w:rsidRDefault="00A91BB0" w:rsidP="00E1788D">
      <w:pPr>
        <w:rPr>
          <w:lang w:val="pt-BR"/>
        </w:rPr>
      </w:pPr>
    </w:p>
    <w:p w:rsidR="00A91BB0" w:rsidRPr="00A334EC" w:rsidRDefault="00A91BB0" w:rsidP="00E1788D">
      <w:pPr>
        <w:rPr>
          <w:lang w:val="pt-BR"/>
        </w:rPr>
      </w:pPr>
    </w:p>
    <w:p w:rsidR="00A91BB0" w:rsidRPr="00A334EC" w:rsidRDefault="00A91BB0" w:rsidP="00E1788D">
      <w:pPr>
        <w:rPr>
          <w:lang w:val="pt-BR"/>
        </w:rPr>
      </w:pPr>
    </w:p>
    <w:p w:rsidR="00A91BB0" w:rsidRPr="00A334EC" w:rsidRDefault="00A91BB0" w:rsidP="00E1788D">
      <w:pPr>
        <w:rPr>
          <w:lang w:val="pt-BR"/>
        </w:rPr>
      </w:pPr>
    </w:p>
    <w:p w:rsidR="002F3347" w:rsidRPr="00A334EC" w:rsidRDefault="002F3347">
      <w:pPr>
        <w:spacing w:before="0" w:line="276" w:lineRule="auto"/>
        <w:ind w:firstLine="0"/>
        <w:rPr>
          <w:lang w:val="pt-BR"/>
        </w:rPr>
      </w:pPr>
      <w:r w:rsidRPr="00A334EC">
        <w:rPr>
          <w:lang w:val="pt-BR"/>
        </w:rPr>
        <w:br w:type="page"/>
      </w:r>
    </w:p>
    <w:sdt>
      <w:sdtPr>
        <w:rPr>
          <w:rFonts w:ascii="Arial" w:eastAsia="Calibri" w:hAnsi="Arial" w:cs="Times New Roman"/>
          <w:b w:val="0"/>
          <w:bCs w:val="0"/>
          <w:color w:val="auto"/>
          <w:sz w:val="22"/>
          <w:szCs w:val="22"/>
          <w:lang w:val="pt-BR"/>
        </w:rPr>
        <w:id w:val="-204495067"/>
        <w:docPartObj>
          <w:docPartGallery w:val="Table of Contents"/>
          <w:docPartUnique/>
        </w:docPartObj>
      </w:sdtPr>
      <w:sdtEndPr>
        <w:rPr>
          <w:color w:val="000000" w:themeColor="text1"/>
          <w:sz w:val="24"/>
          <w:szCs w:val="24"/>
        </w:rPr>
      </w:sdtEndPr>
      <w:sdtContent>
        <w:p w:rsidR="00DD63CE" w:rsidRPr="00A334EC" w:rsidRDefault="00DD63CE" w:rsidP="003B7144">
          <w:pPr>
            <w:pStyle w:val="CabealhodoSumrio"/>
            <w:tabs>
              <w:tab w:val="left" w:pos="2355"/>
            </w:tabs>
            <w:rPr>
              <w:lang w:val="pt-BR"/>
            </w:rPr>
          </w:pPr>
          <w:r w:rsidRPr="00A334EC">
            <w:rPr>
              <w:lang w:val="pt-BR"/>
            </w:rPr>
            <w:t>Sumário</w:t>
          </w:r>
          <w:r w:rsidR="003B7144" w:rsidRPr="00A334EC">
            <w:rPr>
              <w:lang w:val="pt-BR"/>
            </w:rPr>
            <w:tab/>
          </w:r>
        </w:p>
        <w:p w:rsidR="000904FB" w:rsidRDefault="00DD63CE">
          <w:pPr>
            <w:pStyle w:val="Sumrio1"/>
            <w:rPr>
              <w:rFonts w:asciiTheme="minorHAnsi" w:eastAsiaTheme="minorEastAsia" w:hAnsiTheme="minorHAnsi" w:cstheme="minorBidi"/>
              <w:b w:val="0"/>
              <w:color w:val="auto"/>
              <w:spacing w:val="0"/>
              <w:sz w:val="22"/>
              <w:szCs w:val="22"/>
              <w:lang w:val="pt-BR" w:eastAsia="pt-BR"/>
            </w:rPr>
          </w:pPr>
          <w:r w:rsidRPr="00A334EC">
            <w:rPr>
              <w:rFonts w:ascii="Calibri" w:hAnsi="Calibri" w:cs="Calibri"/>
              <w:sz w:val="32"/>
              <w:szCs w:val="32"/>
              <w:lang w:val="pt-BR"/>
            </w:rPr>
            <w:fldChar w:fldCharType="begin"/>
          </w:r>
          <w:r w:rsidRPr="00A334EC">
            <w:rPr>
              <w:rFonts w:ascii="Calibri" w:hAnsi="Calibri" w:cs="Calibri"/>
              <w:sz w:val="32"/>
              <w:szCs w:val="32"/>
              <w:lang w:val="pt-BR"/>
            </w:rPr>
            <w:instrText xml:space="preserve"> TOC \o "1-3" \h \z \u </w:instrText>
          </w:r>
          <w:r w:rsidRPr="00A334EC">
            <w:rPr>
              <w:rFonts w:ascii="Calibri" w:hAnsi="Calibri" w:cs="Calibri"/>
              <w:sz w:val="32"/>
              <w:szCs w:val="32"/>
              <w:lang w:val="pt-BR"/>
            </w:rPr>
            <w:fldChar w:fldCharType="separate"/>
          </w:r>
          <w:hyperlink w:anchor="_Toc12316477" w:history="1">
            <w:r w:rsidR="000904FB" w:rsidRPr="00760196">
              <w:rPr>
                <w:rStyle w:val="Hyperlink"/>
                <w:lang w:val="pt-BR"/>
              </w:rPr>
              <w:t>1.</w:t>
            </w:r>
            <w:r w:rsidR="000904FB">
              <w:rPr>
                <w:rFonts w:asciiTheme="minorHAnsi" w:eastAsiaTheme="minorEastAsia" w:hAnsiTheme="minorHAnsi" w:cstheme="minorBidi"/>
                <w:b w:val="0"/>
                <w:color w:val="auto"/>
                <w:spacing w:val="0"/>
                <w:sz w:val="22"/>
                <w:szCs w:val="22"/>
                <w:lang w:val="pt-BR" w:eastAsia="pt-BR"/>
              </w:rPr>
              <w:tab/>
            </w:r>
            <w:r w:rsidR="000904FB" w:rsidRPr="00760196">
              <w:rPr>
                <w:rStyle w:val="Hyperlink"/>
                <w:lang w:val="pt-BR"/>
              </w:rPr>
              <w:t>Objetivo</w:t>
            </w:r>
            <w:bookmarkStart w:id="0" w:name="_GoBack"/>
            <w:bookmarkEnd w:id="0"/>
            <w:r w:rsidR="000904FB">
              <w:rPr>
                <w:webHidden/>
              </w:rPr>
              <w:tab/>
            </w:r>
            <w:r w:rsidR="000904FB">
              <w:rPr>
                <w:webHidden/>
              </w:rPr>
              <w:fldChar w:fldCharType="begin"/>
            </w:r>
            <w:r w:rsidR="000904FB">
              <w:rPr>
                <w:webHidden/>
              </w:rPr>
              <w:instrText xml:space="preserve"> PAGEREF _Toc12316477 \h </w:instrText>
            </w:r>
            <w:r w:rsidR="000904FB">
              <w:rPr>
                <w:webHidden/>
              </w:rPr>
            </w:r>
            <w:r w:rsidR="000904FB">
              <w:rPr>
                <w:webHidden/>
              </w:rPr>
              <w:fldChar w:fldCharType="separate"/>
            </w:r>
            <w:r w:rsidR="00DC7249">
              <w:rPr>
                <w:webHidden/>
              </w:rPr>
              <w:t>4</w:t>
            </w:r>
            <w:r w:rsidR="000904FB">
              <w:rPr>
                <w:webHidden/>
              </w:rPr>
              <w:fldChar w:fldCharType="end"/>
            </w:r>
          </w:hyperlink>
        </w:p>
        <w:p w:rsidR="000904FB" w:rsidRDefault="00017460">
          <w:pPr>
            <w:pStyle w:val="Sumrio1"/>
            <w:rPr>
              <w:rFonts w:asciiTheme="minorHAnsi" w:eastAsiaTheme="minorEastAsia" w:hAnsiTheme="minorHAnsi" w:cstheme="minorBidi"/>
              <w:b w:val="0"/>
              <w:color w:val="auto"/>
              <w:spacing w:val="0"/>
              <w:sz w:val="22"/>
              <w:szCs w:val="22"/>
              <w:lang w:val="pt-BR" w:eastAsia="pt-BR"/>
            </w:rPr>
          </w:pPr>
          <w:hyperlink w:anchor="_Toc12316478" w:history="1">
            <w:r w:rsidR="000904FB" w:rsidRPr="00760196">
              <w:rPr>
                <w:rStyle w:val="Hyperlink"/>
                <w:lang w:val="pt-BR"/>
              </w:rPr>
              <w:t>2.</w:t>
            </w:r>
            <w:r w:rsidR="000904FB">
              <w:rPr>
                <w:rFonts w:asciiTheme="minorHAnsi" w:eastAsiaTheme="minorEastAsia" w:hAnsiTheme="minorHAnsi" w:cstheme="minorBidi"/>
                <w:b w:val="0"/>
                <w:color w:val="auto"/>
                <w:spacing w:val="0"/>
                <w:sz w:val="22"/>
                <w:szCs w:val="22"/>
                <w:lang w:val="pt-BR" w:eastAsia="pt-BR"/>
              </w:rPr>
              <w:tab/>
            </w:r>
            <w:r w:rsidR="000904FB" w:rsidRPr="00760196">
              <w:rPr>
                <w:rStyle w:val="Hyperlink"/>
                <w:lang w:val="pt-BR"/>
              </w:rPr>
              <w:t>Módulos</w:t>
            </w:r>
            <w:r w:rsidR="000904FB">
              <w:rPr>
                <w:webHidden/>
              </w:rPr>
              <w:tab/>
            </w:r>
            <w:r w:rsidR="000904FB">
              <w:rPr>
                <w:webHidden/>
              </w:rPr>
              <w:fldChar w:fldCharType="begin"/>
            </w:r>
            <w:r w:rsidR="000904FB">
              <w:rPr>
                <w:webHidden/>
              </w:rPr>
              <w:instrText xml:space="preserve"> PAGEREF _Toc12316478 \h </w:instrText>
            </w:r>
            <w:r w:rsidR="000904FB">
              <w:rPr>
                <w:webHidden/>
              </w:rPr>
            </w:r>
            <w:r w:rsidR="000904FB">
              <w:rPr>
                <w:webHidden/>
              </w:rPr>
              <w:fldChar w:fldCharType="separate"/>
            </w:r>
            <w:r w:rsidR="00DC7249">
              <w:rPr>
                <w:webHidden/>
              </w:rPr>
              <w:t>5</w:t>
            </w:r>
            <w:r w:rsidR="000904FB">
              <w:rPr>
                <w:webHidden/>
              </w:rPr>
              <w:fldChar w:fldCharType="end"/>
            </w:r>
          </w:hyperlink>
        </w:p>
        <w:p w:rsidR="000904FB" w:rsidRDefault="0001746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pacing w:val="0"/>
              <w:sz w:val="22"/>
              <w:szCs w:val="22"/>
              <w:lang w:val="pt-BR" w:eastAsia="pt-BR"/>
            </w:rPr>
          </w:pPr>
          <w:hyperlink w:anchor="_Toc12316479" w:history="1">
            <w:r w:rsidR="000904FB" w:rsidRPr="00760196">
              <w:rPr>
                <w:rStyle w:val="Hyperlink"/>
                <w:noProof/>
                <w:lang w:val="pt-BR"/>
              </w:rPr>
              <w:t>2.1.</w:t>
            </w:r>
            <w:r w:rsidR="000904FB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sz w:val="22"/>
                <w:szCs w:val="22"/>
                <w:lang w:val="pt-BR" w:eastAsia="pt-BR"/>
              </w:rPr>
              <w:tab/>
            </w:r>
            <w:r w:rsidR="000904FB" w:rsidRPr="00760196">
              <w:rPr>
                <w:rStyle w:val="Hyperlink"/>
                <w:noProof/>
                <w:lang w:val="pt-BR"/>
              </w:rPr>
              <w:t>Aceitando o termo</w:t>
            </w:r>
            <w:r w:rsidR="000904FB">
              <w:rPr>
                <w:noProof/>
                <w:webHidden/>
              </w:rPr>
              <w:tab/>
            </w:r>
            <w:r w:rsidR="000904FB">
              <w:rPr>
                <w:noProof/>
                <w:webHidden/>
              </w:rPr>
              <w:fldChar w:fldCharType="begin"/>
            </w:r>
            <w:r w:rsidR="000904FB">
              <w:rPr>
                <w:noProof/>
                <w:webHidden/>
              </w:rPr>
              <w:instrText xml:space="preserve"> PAGEREF _Toc12316479 \h </w:instrText>
            </w:r>
            <w:r w:rsidR="000904FB">
              <w:rPr>
                <w:noProof/>
                <w:webHidden/>
              </w:rPr>
            </w:r>
            <w:r w:rsidR="000904FB">
              <w:rPr>
                <w:noProof/>
                <w:webHidden/>
              </w:rPr>
              <w:fldChar w:fldCharType="separate"/>
            </w:r>
            <w:r w:rsidR="00DC7249">
              <w:rPr>
                <w:noProof/>
                <w:webHidden/>
              </w:rPr>
              <w:t>6</w:t>
            </w:r>
            <w:r w:rsidR="000904FB">
              <w:rPr>
                <w:noProof/>
                <w:webHidden/>
              </w:rPr>
              <w:fldChar w:fldCharType="end"/>
            </w:r>
          </w:hyperlink>
        </w:p>
        <w:p w:rsidR="000904FB" w:rsidRDefault="0001746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pacing w:val="0"/>
              <w:sz w:val="22"/>
              <w:szCs w:val="22"/>
              <w:lang w:val="pt-BR" w:eastAsia="pt-BR"/>
            </w:rPr>
          </w:pPr>
          <w:hyperlink w:anchor="_Toc12316480" w:history="1">
            <w:r w:rsidR="000904FB" w:rsidRPr="00760196">
              <w:rPr>
                <w:rStyle w:val="Hyperlink"/>
                <w:noProof/>
                <w:lang w:val="pt-BR"/>
              </w:rPr>
              <w:t>2.2.</w:t>
            </w:r>
            <w:r w:rsidR="000904FB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sz w:val="22"/>
                <w:szCs w:val="22"/>
                <w:lang w:val="pt-BR" w:eastAsia="pt-BR"/>
              </w:rPr>
              <w:tab/>
            </w:r>
            <w:r w:rsidR="000904FB" w:rsidRPr="00760196">
              <w:rPr>
                <w:rStyle w:val="Hyperlink"/>
                <w:noProof/>
                <w:lang w:val="pt-BR"/>
              </w:rPr>
              <w:t>Editando o termo</w:t>
            </w:r>
            <w:r w:rsidR="000904FB">
              <w:rPr>
                <w:noProof/>
                <w:webHidden/>
              </w:rPr>
              <w:tab/>
            </w:r>
            <w:r w:rsidR="000904FB">
              <w:rPr>
                <w:noProof/>
                <w:webHidden/>
              </w:rPr>
              <w:fldChar w:fldCharType="begin"/>
            </w:r>
            <w:r w:rsidR="000904FB">
              <w:rPr>
                <w:noProof/>
                <w:webHidden/>
              </w:rPr>
              <w:instrText xml:space="preserve"> PAGEREF _Toc12316480 \h </w:instrText>
            </w:r>
            <w:r w:rsidR="000904FB">
              <w:rPr>
                <w:noProof/>
                <w:webHidden/>
              </w:rPr>
            </w:r>
            <w:r w:rsidR="000904FB">
              <w:rPr>
                <w:noProof/>
                <w:webHidden/>
              </w:rPr>
              <w:fldChar w:fldCharType="separate"/>
            </w:r>
            <w:r w:rsidR="00DC7249">
              <w:rPr>
                <w:noProof/>
                <w:webHidden/>
              </w:rPr>
              <w:t>7</w:t>
            </w:r>
            <w:r w:rsidR="000904FB">
              <w:rPr>
                <w:noProof/>
                <w:webHidden/>
              </w:rPr>
              <w:fldChar w:fldCharType="end"/>
            </w:r>
          </w:hyperlink>
        </w:p>
        <w:p w:rsidR="000904FB" w:rsidRDefault="0001746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pacing w:val="0"/>
              <w:sz w:val="22"/>
              <w:szCs w:val="22"/>
              <w:lang w:val="pt-BR" w:eastAsia="pt-BR"/>
            </w:rPr>
          </w:pPr>
          <w:hyperlink w:anchor="_Toc12316481" w:history="1">
            <w:r w:rsidR="000904FB" w:rsidRPr="00760196">
              <w:rPr>
                <w:rStyle w:val="Hyperlink"/>
                <w:noProof/>
                <w:lang w:val="pt-BR"/>
              </w:rPr>
              <w:t>2.3.</w:t>
            </w:r>
            <w:r w:rsidR="000904FB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sz w:val="22"/>
                <w:szCs w:val="22"/>
                <w:lang w:val="pt-BR" w:eastAsia="pt-BR"/>
              </w:rPr>
              <w:tab/>
            </w:r>
            <w:r w:rsidR="000904FB" w:rsidRPr="00760196">
              <w:rPr>
                <w:rStyle w:val="Hyperlink"/>
                <w:noProof/>
                <w:lang w:val="pt-BR"/>
              </w:rPr>
              <w:t>Relatório de termo de privacidade</w:t>
            </w:r>
            <w:r w:rsidR="000904FB">
              <w:rPr>
                <w:noProof/>
                <w:webHidden/>
              </w:rPr>
              <w:tab/>
            </w:r>
            <w:r w:rsidR="000904FB">
              <w:rPr>
                <w:noProof/>
                <w:webHidden/>
              </w:rPr>
              <w:fldChar w:fldCharType="begin"/>
            </w:r>
            <w:r w:rsidR="000904FB">
              <w:rPr>
                <w:noProof/>
                <w:webHidden/>
              </w:rPr>
              <w:instrText xml:space="preserve"> PAGEREF _Toc12316481 \h </w:instrText>
            </w:r>
            <w:r w:rsidR="000904FB">
              <w:rPr>
                <w:noProof/>
                <w:webHidden/>
              </w:rPr>
            </w:r>
            <w:r w:rsidR="000904FB">
              <w:rPr>
                <w:noProof/>
                <w:webHidden/>
              </w:rPr>
              <w:fldChar w:fldCharType="separate"/>
            </w:r>
            <w:r w:rsidR="00DC7249">
              <w:rPr>
                <w:noProof/>
                <w:webHidden/>
              </w:rPr>
              <w:t>9</w:t>
            </w:r>
            <w:r w:rsidR="000904FB">
              <w:rPr>
                <w:noProof/>
                <w:webHidden/>
              </w:rPr>
              <w:fldChar w:fldCharType="end"/>
            </w:r>
          </w:hyperlink>
        </w:p>
        <w:p w:rsidR="008170D9" w:rsidRPr="00A334EC" w:rsidRDefault="00DD63CE" w:rsidP="00E1788D">
          <w:pPr>
            <w:rPr>
              <w:lang w:val="pt-BR"/>
            </w:rPr>
          </w:pPr>
          <w:r w:rsidRPr="00A334EC">
            <w:rPr>
              <w:rFonts w:cs="Calibri"/>
              <w:b/>
              <w:bCs/>
              <w:sz w:val="32"/>
              <w:szCs w:val="32"/>
              <w:lang w:val="pt-BR"/>
            </w:rPr>
            <w:fldChar w:fldCharType="end"/>
          </w:r>
        </w:p>
      </w:sdtContent>
    </w:sdt>
    <w:p w:rsidR="002417B1" w:rsidRPr="00A334EC" w:rsidRDefault="002417B1" w:rsidP="00E1788D">
      <w:pPr>
        <w:rPr>
          <w:lang w:val="pt-BR"/>
        </w:rPr>
      </w:pPr>
    </w:p>
    <w:p w:rsidR="002417B1" w:rsidRPr="00A334EC" w:rsidRDefault="002417B1" w:rsidP="00E1788D">
      <w:pPr>
        <w:rPr>
          <w:lang w:val="pt-BR"/>
        </w:rPr>
      </w:pPr>
      <w:r w:rsidRPr="00A334EC">
        <w:rPr>
          <w:lang w:val="pt-BR"/>
        </w:rPr>
        <w:br w:type="page"/>
      </w:r>
    </w:p>
    <w:p w:rsidR="002417B1" w:rsidRPr="00A334EC" w:rsidRDefault="002417B1" w:rsidP="006005DD">
      <w:pPr>
        <w:pStyle w:val="Titulo1Mahindra"/>
        <w:rPr>
          <w:lang w:val="pt-BR"/>
        </w:rPr>
      </w:pPr>
      <w:bookmarkStart w:id="1" w:name="_Toc12316477"/>
      <w:r w:rsidRPr="00A334EC">
        <w:rPr>
          <w:lang w:val="pt-BR"/>
        </w:rPr>
        <w:lastRenderedPageBreak/>
        <w:t>Objetivo</w:t>
      </w:r>
      <w:bookmarkEnd w:id="1"/>
    </w:p>
    <w:p w:rsidR="00E1788D" w:rsidRPr="00A334EC" w:rsidRDefault="008C7EAF" w:rsidP="00EA587B">
      <w:pPr>
        <w:pStyle w:val="NormalMahindra"/>
        <w:rPr>
          <w:lang w:val="pt-BR"/>
        </w:rPr>
      </w:pPr>
      <w:r w:rsidRPr="00A334EC">
        <w:rPr>
          <w:lang w:val="pt-BR"/>
        </w:rPr>
        <w:t xml:space="preserve">Este documento </w:t>
      </w:r>
      <w:r w:rsidR="000913B9" w:rsidRPr="00A334EC">
        <w:rPr>
          <w:lang w:val="pt-BR"/>
        </w:rPr>
        <w:t>tem como objetivo especificar o processo de uso e funcionalidades</w:t>
      </w:r>
      <w:r w:rsidR="005405B0">
        <w:rPr>
          <w:lang w:val="pt-BR"/>
        </w:rPr>
        <w:t xml:space="preserve"> do modal de termo de privacidade e relatório do mesmo</w:t>
      </w:r>
      <w:r w:rsidR="003B7144" w:rsidRPr="00A334EC">
        <w:rPr>
          <w:lang w:val="pt-BR"/>
        </w:rPr>
        <w:t>.</w:t>
      </w:r>
    </w:p>
    <w:p w:rsidR="00E1788D" w:rsidRPr="00A334EC" w:rsidRDefault="00E1788D">
      <w:pPr>
        <w:spacing w:before="0" w:line="276" w:lineRule="auto"/>
        <w:ind w:firstLine="0"/>
        <w:rPr>
          <w:lang w:val="pt-BR" w:eastAsia="pt-BR"/>
        </w:rPr>
      </w:pPr>
      <w:r w:rsidRPr="00A334EC">
        <w:rPr>
          <w:lang w:val="pt-BR" w:eastAsia="pt-BR"/>
        </w:rPr>
        <w:br w:type="page"/>
      </w:r>
    </w:p>
    <w:p w:rsidR="002417B1" w:rsidRPr="00A334EC" w:rsidRDefault="002417B1" w:rsidP="006005DD">
      <w:pPr>
        <w:pStyle w:val="Titulo1Mahindra"/>
        <w:rPr>
          <w:lang w:val="pt-BR"/>
        </w:rPr>
      </w:pPr>
      <w:bookmarkStart w:id="2" w:name="_Toc12316478"/>
      <w:r w:rsidRPr="00A334EC">
        <w:rPr>
          <w:lang w:val="pt-BR"/>
        </w:rPr>
        <w:lastRenderedPageBreak/>
        <w:t>Módulos</w:t>
      </w:r>
      <w:bookmarkEnd w:id="2"/>
    </w:p>
    <w:p w:rsidR="00C96ACE" w:rsidRPr="00A334EC" w:rsidRDefault="005405B0" w:rsidP="00C96ACE">
      <w:pPr>
        <w:pStyle w:val="NormalMahindra"/>
        <w:rPr>
          <w:lang w:val="pt-BR" w:eastAsia="en-US"/>
        </w:rPr>
      </w:pPr>
      <w:r>
        <w:rPr>
          <w:lang w:val="pt-BR" w:eastAsia="en-US"/>
        </w:rPr>
        <w:t>O modal foi criado para o participante se impor se aceita ser contatado pelo time da Reed</w:t>
      </w:r>
      <w:r w:rsidR="00E3688D">
        <w:rPr>
          <w:lang w:val="pt-BR" w:eastAsia="en-US"/>
        </w:rPr>
        <w:t xml:space="preserve"> (A resposta é obrigatória)</w:t>
      </w:r>
    </w:p>
    <w:p w:rsidR="00A334EC" w:rsidRPr="00A334EC" w:rsidRDefault="005405B0" w:rsidP="00C96ACE">
      <w:pPr>
        <w:pStyle w:val="NormalMahindra"/>
        <w:rPr>
          <w:lang w:val="pt-BR" w:eastAsia="en-US"/>
        </w:rPr>
      </w:pPr>
      <w:r w:rsidRPr="005405B0">
        <w:rPr>
          <w:noProof/>
          <w:lang w:val="pt-BR"/>
        </w:rPr>
        <w:drawing>
          <wp:inline distT="0" distB="0" distL="0" distR="0">
            <wp:extent cx="5943600" cy="3338632"/>
            <wp:effectExtent l="0" t="0" r="0" b="0"/>
            <wp:docPr id="2" name="Imagem 2" descr="C:\Users\Win10\Downloads\WhatsApp Image 2019-06-24 at 23.34.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Downloads\WhatsApp Image 2019-06-24 at 23.34.57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4EC" w:rsidRPr="00A334EC" w:rsidRDefault="00A334EC" w:rsidP="00C96ACE">
      <w:pPr>
        <w:pStyle w:val="NormalMahindra"/>
        <w:rPr>
          <w:lang w:val="pt-BR" w:eastAsia="en-US"/>
        </w:rPr>
      </w:pPr>
    </w:p>
    <w:p w:rsidR="00A334EC" w:rsidRPr="00A334EC" w:rsidRDefault="00A334EC" w:rsidP="00C96ACE">
      <w:pPr>
        <w:pStyle w:val="NormalMahindra"/>
        <w:rPr>
          <w:lang w:val="pt-BR" w:eastAsia="en-US"/>
        </w:rPr>
      </w:pPr>
    </w:p>
    <w:p w:rsidR="00A334EC" w:rsidRPr="00A334EC" w:rsidRDefault="00A334EC" w:rsidP="00C96ACE">
      <w:pPr>
        <w:pStyle w:val="NormalMahindra"/>
        <w:rPr>
          <w:lang w:val="pt-BR" w:eastAsia="en-US"/>
        </w:rPr>
      </w:pPr>
    </w:p>
    <w:p w:rsidR="00A334EC" w:rsidRPr="00A334EC" w:rsidRDefault="00A334EC" w:rsidP="00C96ACE">
      <w:pPr>
        <w:pStyle w:val="NormalMahindra"/>
        <w:rPr>
          <w:lang w:val="pt-BR" w:eastAsia="en-US"/>
        </w:rPr>
      </w:pPr>
    </w:p>
    <w:p w:rsidR="00A334EC" w:rsidRPr="00A334EC" w:rsidRDefault="00A334EC" w:rsidP="00C96ACE">
      <w:pPr>
        <w:pStyle w:val="NormalMahindra"/>
        <w:rPr>
          <w:lang w:val="pt-BR" w:eastAsia="en-US"/>
        </w:rPr>
      </w:pPr>
    </w:p>
    <w:p w:rsidR="00A334EC" w:rsidRPr="00A334EC" w:rsidRDefault="00A334EC" w:rsidP="00C96ACE">
      <w:pPr>
        <w:pStyle w:val="NormalMahindra"/>
        <w:rPr>
          <w:lang w:val="pt-BR" w:eastAsia="en-US"/>
        </w:rPr>
      </w:pPr>
    </w:p>
    <w:p w:rsidR="00E3688D" w:rsidRDefault="00E3688D" w:rsidP="00E3688D">
      <w:pPr>
        <w:pStyle w:val="Titulo2Mahindra"/>
        <w:rPr>
          <w:lang w:val="pt-BR"/>
        </w:rPr>
      </w:pPr>
      <w:bookmarkStart w:id="3" w:name="_Toc12316479"/>
      <w:r>
        <w:rPr>
          <w:lang w:val="pt-BR"/>
        </w:rPr>
        <w:t>Aceitando o termo</w:t>
      </w:r>
      <w:bookmarkEnd w:id="3"/>
    </w:p>
    <w:p w:rsidR="00E3688D" w:rsidRDefault="00E3688D" w:rsidP="00E3688D">
      <w:pPr>
        <w:pStyle w:val="NormalMahindra"/>
        <w:rPr>
          <w:lang w:val="pt-BR" w:eastAsia="en-US"/>
        </w:rPr>
      </w:pPr>
      <w:r>
        <w:rPr>
          <w:lang w:val="pt-BR" w:eastAsia="en-US"/>
        </w:rPr>
        <w:t>A princípio, são exibidas duas opções “Aceito” e “Discordo”, o caminho feliz é somente aceitar e pressionar o botão de “Salvar”, deste modo é possível prosseguir o fluxo:</w:t>
      </w:r>
    </w:p>
    <w:p w:rsidR="00E3688D" w:rsidRDefault="00E3688D" w:rsidP="00E3688D">
      <w:pPr>
        <w:pStyle w:val="NormalMahindra"/>
        <w:rPr>
          <w:lang w:val="pt-BR" w:eastAsia="en-US"/>
        </w:rPr>
      </w:pPr>
      <w:r w:rsidRPr="00E3688D">
        <w:rPr>
          <w:noProof/>
          <w:lang w:val="pt-BR"/>
        </w:rPr>
        <w:drawing>
          <wp:inline distT="0" distB="0" distL="0" distR="0" wp14:anchorId="72327EC0" wp14:editId="16358669">
            <wp:extent cx="5943600" cy="3338195"/>
            <wp:effectExtent l="0" t="0" r="0" b="0"/>
            <wp:docPr id="13" name="Imagem 13" descr="C:\Users\Win10\Downloads\WhatsApp Image 2019-06-24 at 23.35.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in10\Downloads\WhatsApp Image 2019-06-24 at 23.35.21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88D" w:rsidRDefault="00E3688D" w:rsidP="00E3688D">
      <w:pPr>
        <w:pStyle w:val="NormalMahindra"/>
        <w:rPr>
          <w:lang w:val="pt-BR" w:eastAsia="en-US"/>
        </w:rPr>
      </w:pPr>
    </w:p>
    <w:p w:rsidR="00E3688D" w:rsidRDefault="00E3688D" w:rsidP="00E3688D">
      <w:pPr>
        <w:pStyle w:val="NormalMahindra"/>
        <w:rPr>
          <w:lang w:val="pt-BR" w:eastAsia="en-US"/>
        </w:rPr>
      </w:pPr>
    </w:p>
    <w:p w:rsidR="00E3688D" w:rsidRPr="00E3688D" w:rsidRDefault="00E3688D" w:rsidP="00E3688D">
      <w:pPr>
        <w:pStyle w:val="NormalMahindra"/>
        <w:rPr>
          <w:lang w:val="pt-BR" w:eastAsia="en-US"/>
        </w:rPr>
      </w:pPr>
    </w:p>
    <w:p w:rsidR="002417B1" w:rsidRDefault="00E3688D" w:rsidP="00EA587B">
      <w:pPr>
        <w:pStyle w:val="Titulo2Mahindra"/>
        <w:rPr>
          <w:lang w:val="pt-BR"/>
        </w:rPr>
      </w:pPr>
      <w:bookmarkStart w:id="4" w:name="_Toc12316480"/>
      <w:r>
        <w:rPr>
          <w:lang w:val="pt-BR"/>
        </w:rPr>
        <w:lastRenderedPageBreak/>
        <w:t>Editando o termo</w:t>
      </w:r>
      <w:bookmarkEnd w:id="4"/>
    </w:p>
    <w:p w:rsidR="00E3688D" w:rsidRPr="00EE0911" w:rsidRDefault="00EE0911" w:rsidP="00E3688D">
      <w:pPr>
        <w:pStyle w:val="NormalMahindra"/>
        <w:rPr>
          <w:lang w:val="pt-BR" w:eastAsia="en-US"/>
        </w:rPr>
      </w:pPr>
      <w:r w:rsidRPr="00EE0911">
        <w:rPr>
          <w:lang w:val="pt-BR"/>
        </w:rPr>
        <w:t>Selecionando a segunda opção</w:t>
      </w:r>
      <w:r>
        <w:rPr>
          <w:lang w:val="pt-BR"/>
        </w:rPr>
        <w:t>, para editar as preferências de contato, será exibido opções para o participante escolher qual opção não deseja ser contatado:</w:t>
      </w:r>
    </w:p>
    <w:p w:rsidR="00115CE6" w:rsidRDefault="00E3688D" w:rsidP="00C96ACE">
      <w:pPr>
        <w:pStyle w:val="NormalMahindra"/>
        <w:rPr>
          <w:lang w:val="pt-BR" w:eastAsia="en-US"/>
        </w:rPr>
      </w:pPr>
      <w:r w:rsidRPr="00E3688D">
        <w:rPr>
          <w:noProof/>
          <w:lang w:val="pt-BR"/>
        </w:rPr>
        <w:drawing>
          <wp:inline distT="0" distB="0" distL="0" distR="0">
            <wp:extent cx="5943600" cy="3338632"/>
            <wp:effectExtent l="0" t="0" r="0" b="0"/>
            <wp:docPr id="14" name="Imagem 14" descr="C:\Users\Win10\Downloads\WhatsApp Image 2019-06-24 at 23.35.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in10\Downloads\WhatsApp Image 2019-06-24 at 23.35.39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88D" w:rsidRDefault="00EE0911" w:rsidP="00C96ACE">
      <w:pPr>
        <w:pStyle w:val="NormalMahindra"/>
        <w:rPr>
          <w:lang w:val="pt-BR" w:eastAsia="en-US"/>
        </w:rPr>
      </w:pPr>
      <w:r>
        <w:rPr>
          <w:lang w:val="pt-BR" w:eastAsia="en-US"/>
        </w:rPr>
        <w:t>É necess</w:t>
      </w:r>
      <w:r w:rsidR="00EE2C4B">
        <w:rPr>
          <w:lang w:val="pt-BR" w:eastAsia="en-US"/>
        </w:rPr>
        <w:t>ário selecionar pelo menos uma opç</w:t>
      </w:r>
      <w:r w:rsidR="00C55009">
        <w:rPr>
          <w:lang w:val="pt-BR" w:eastAsia="en-US"/>
        </w:rPr>
        <w:t>ão para prosseguir,</w:t>
      </w:r>
    </w:p>
    <w:p w:rsidR="00C55009" w:rsidRDefault="00C55009" w:rsidP="00C96ACE">
      <w:pPr>
        <w:pStyle w:val="NormalMahindra"/>
        <w:rPr>
          <w:lang w:val="pt-BR" w:eastAsia="en-US"/>
        </w:rPr>
      </w:pPr>
    </w:p>
    <w:p w:rsidR="00C55009" w:rsidRDefault="00C55009" w:rsidP="00C96ACE">
      <w:pPr>
        <w:pStyle w:val="NormalMahindra"/>
        <w:rPr>
          <w:lang w:val="pt-BR" w:eastAsia="en-US"/>
        </w:rPr>
      </w:pPr>
    </w:p>
    <w:p w:rsidR="00C55009" w:rsidRDefault="00C55009" w:rsidP="00C96ACE">
      <w:pPr>
        <w:pStyle w:val="NormalMahindra"/>
        <w:rPr>
          <w:lang w:val="pt-BR" w:eastAsia="en-US"/>
        </w:rPr>
      </w:pPr>
    </w:p>
    <w:p w:rsidR="00C55009" w:rsidRDefault="00C55009" w:rsidP="00C96ACE">
      <w:pPr>
        <w:pStyle w:val="NormalMahindra"/>
        <w:rPr>
          <w:lang w:val="pt-BR" w:eastAsia="en-US"/>
        </w:rPr>
      </w:pPr>
    </w:p>
    <w:p w:rsidR="00C55009" w:rsidRDefault="00C55009" w:rsidP="00C96ACE">
      <w:pPr>
        <w:pStyle w:val="NormalMahindra"/>
        <w:rPr>
          <w:lang w:val="pt-BR" w:eastAsia="en-US"/>
        </w:rPr>
      </w:pPr>
      <w:r w:rsidRPr="00C55009">
        <w:rPr>
          <w:noProof/>
          <w:lang w:val="pt-BR"/>
        </w:rPr>
        <w:lastRenderedPageBreak/>
        <w:drawing>
          <wp:inline distT="0" distB="0" distL="0" distR="0">
            <wp:extent cx="5943600" cy="3338632"/>
            <wp:effectExtent l="0" t="0" r="0" b="0"/>
            <wp:docPr id="15" name="Imagem 15" descr="C:\Users\Win10\Downloads\WhatsApp Image 2019-06-25 at 00.06.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in10\Downloads\WhatsApp Image 2019-06-25 at 00.06.13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009" w:rsidRDefault="00C55009" w:rsidP="00C96ACE">
      <w:pPr>
        <w:pStyle w:val="NormalMahindra"/>
        <w:rPr>
          <w:lang w:val="pt-BR" w:eastAsia="en-US"/>
        </w:rPr>
      </w:pPr>
      <w:r>
        <w:rPr>
          <w:lang w:val="pt-BR" w:eastAsia="en-US"/>
        </w:rPr>
        <w:t>Se uma das opções for “E-mail” será exibido um aviso de que não será possível informar sobre eventos futuros, mas não impedirá o usuário de prosseguir.</w:t>
      </w:r>
    </w:p>
    <w:p w:rsidR="00E3688D" w:rsidRDefault="00E3688D" w:rsidP="00C96ACE">
      <w:pPr>
        <w:pStyle w:val="NormalMahindra"/>
        <w:rPr>
          <w:lang w:val="pt-BR" w:eastAsia="en-US"/>
        </w:rPr>
      </w:pPr>
    </w:p>
    <w:p w:rsidR="00E3688D" w:rsidRDefault="00E3688D" w:rsidP="00C96ACE">
      <w:pPr>
        <w:pStyle w:val="NormalMahindra"/>
        <w:rPr>
          <w:lang w:val="pt-BR" w:eastAsia="en-US"/>
        </w:rPr>
      </w:pPr>
    </w:p>
    <w:p w:rsidR="002A54FA" w:rsidRDefault="002A54FA" w:rsidP="00C96ACE">
      <w:pPr>
        <w:pStyle w:val="NormalMahindra"/>
        <w:rPr>
          <w:lang w:val="pt-BR" w:eastAsia="en-US"/>
        </w:rPr>
      </w:pPr>
    </w:p>
    <w:p w:rsidR="002A54FA" w:rsidRDefault="002A54FA" w:rsidP="00C96ACE">
      <w:pPr>
        <w:pStyle w:val="NormalMahindra"/>
        <w:rPr>
          <w:lang w:val="pt-BR" w:eastAsia="en-US"/>
        </w:rPr>
      </w:pPr>
    </w:p>
    <w:p w:rsidR="00E3688D" w:rsidRDefault="00E3688D" w:rsidP="00C96ACE">
      <w:pPr>
        <w:pStyle w:val="NormalMahindra"/>
        <w:rPr>
          <w:lang w:val="pt-BR" w:eastAsia="en-US"/>
        </w:rPr>
      </w:pPr>
    </w:p>
    <w:p w:rsidR="00E3688D" w:rsidRPr="00A334EC" w:rsidRDefault="00E3688D" w:rsidP="00C96ACE">
      <w:pPr>
        <w:pStyle w:val="NormalMahindra"/>
        <w:rPr>
          <w:lang w:val="pt-BR" w:eastAsia="en-US"/>
        </w:rPr>
      </w:pPr>
    </w:p>
    <w:p w:rsidR="00115CE6" w:rsidRDefault="002A54FA" w:rsidP="00FB5BD2">
      <w:pPr>
        <w:pStyle w:val="Titulo2Mahindra"/>
        <w:rPr>
          <w:lang w:val="pt-BR"/>
        </w:rPr>
      </w:pPr>
      <w:bookmarkStart w:id="5" w:name="_Toc12316481"/>
      <w:r>
        <w:rPr>
          <w:lang w:val="pt-BR"/>
        </w:rPr>
        <w:lastRenderedPageBreak/>
        <w:t>Relatório de termo de privacidade</w:t>
      </w:r>
      <w:bookmarkEnd w:id="5"/>
    </w:p>
    <w:p w:rsidR="00C952C2" w:rsidRDefault="002A54FA" w:rsidP="00115CE6">
      <w:pPr>
        <w:pStyle w:val="NormalMahindra"/>
        <w:ind w:firstLine="0"/>
        <w:rPr>
          <w:lang w:val="pt-BR" w:eastAsia="en-US"/>
        </w:rPr>
      </w:pPr>
      <w:r>
        <w:rPr>
          <w:lang w:val="pt-BR" w:eastAsia="en-US"/>
        </w:rPr>
        <w:t>Após a interação do usuário no sistema “Cliente”, as informações são gravadas e exibidas em um relatório no sistema “Administrador”, que se encontra no menu: “Relatório Excel Buyer (Expositor) – Termo de privacidade”</w:t>
      </w:r>
      <w:r w:rsidR="00C952C2">
        <w:rPr>
          <w:lang w:val="pt-BR" w:eastAsia="en-US"/>
        </w:rPr>
        <w:t>, a tela segue os mesmos padrões de imagem.</w:t>
      </w:r>
    </w:p>
    <w:p w:rsidR="00C952C2" w:rsidRDefault="00C952C2" w:rsidP="00115CE6">
      <w:pPr>
        <w:pStyle w:val="NormalMahindra"/>
        <w:ind w:firstLine="0"/>
        <w:rPr>
          <w:lang w:val="pt-BR" w:eastAsia="en-US"/>
        </w:rPr>
      </w:pPr>
      <w:r>
        <w:rPr>
          <w:noProof/>
          <w:lang w:val="pt-BR"/>
        </w:rPr>
        <w:drawing>
          <wp:inline distT="0" distB="0" distL="0" distR="0" wp14:anchorId="1C457DB7" wp14:editId="7C9A810C">
            <wp:extent cx="5943600" cy="26689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2C2" w:rsidRDefault="00C952C2" w:rsidP="00115CE6">
      <w:pPr>
        <w:pStyle w:val="NormalMahindra"/>
        <w:ind w:firstLine="0"/>
        <w:rPr>
          <w:lang w:val="pt-BR" w:eastAsia="en-US"/>
        </w:rPr>
      </w:pPr>
    </w:p>
    <w:p w:rsidR="00C952C2" w:rsidRDefault="00C952C2" w:rsidP="00115CE6">
      <w:pPr>
        <w:pStyle w:val="NormalMahindra"/>
        <w:ind w:firstLine="0"/>
        <w:rPr>
          <w:lang w:val="pt-BR" w:eastAsia="en-US"/>
        </w:rPr>
      </w:pPr>
    </w:p>
    <w:p w:rsidR="00C952C2" w:rsidRDefault="00C952C2" w:rsidP="00115CE6">
      <w:pPr>
        <w:pStyle w:val="NormalMahindra"/>
        <w:ind w:firstLine="0"/>
        <w:rPr>
          <w:lang w:val="pt-BR" w:eastAsia="en-US"/>
        </w:rPr>
      </w:pPr>
    </w:p>
    <w:p w:rsidR="00C952C2" w:rsidRDefault="00C952C2" w:rsidP="00115CE6">
      <w:pPr>
        <w:pStyle w:val="NormalMahindra"/>
        <w:ind w:firstLine="0"/>
        <w:rPr>
          <w:lang w:val="pt-BR" w:eastAsia="en-US"/>
        </w:rPr>
      </w:pPr>
    </w:p>
    <w:p w:rsidR="00C952C2" w:rsidRDefault="00C952C2" w:rsidP="00115CE6">
      <w:pPr>
        <w:pStyle w:val="NormalMahindra"/>
        <w:ind w:firstLine="0"/>
        <w:rPr>
          <w:lang w:val="pt-BR" w:eastAsia="en-US"/>
        </w:rPr>
      </w:pPr>
    </w:p>
    <w:p w:rsidR="00C952C2" w:rsidRDefault="00C952C2" w:rsidP="00115CE6">
      <w:pPr>
        <w:pStyle w:val="NormalMahindra"/>
        <w:ind w:firstLine="0"/>
        <w:rPr>
          <w:lang w:val="pt-BR" w:eastAsia="en-US"/>
        </w:rPr>
      </w:pPr>
    </w:p>
    <w:p w:rsidR="00115CE6" w:rsidRDefault="00C952C2" w:rsidP="00115CE6">
      <w:pPr>
        <w:pStyle w:val="NormalMahindra"/>
        <w:ind w:firstLine="0"/>
        <w:rPr>
          <w:lang w:val="pt-BR" w:eastAsia="en-US"/>
        </w:rPr>
      </w:pPr>
      <w:r>
        <w:rPr>
          <w:lang w:val="pt-BR" w:eastAsia="en-US"/>
        </w:rPr>
        <w:lastRenderedPageBreak/>
        <w:t>O relatório ilustra exatamente os passos do usuário, começando pela coluna “Aceito”, com o valor 1 para aqueles que selecionaram a primeira opção, e 0 para a edição de preferências que são reportadas nas próximas colunas:</w:t>
      </w:r>
      <w:r w:rsidR="002A54FA">
        <w:rPr>
          <w:lang w:val="pt-BR" w:eastAsia="en-US"/>
        </w:rPr>
        <w:t xml:space="preserve"> </w:t>
      </w:r>
    </w:p>
    <w:p w:rsidR="00C952C2" w:rsidRPr="00115CE6" w:rsidRDefault="00C952C2" w:rsidP="00115CE6">
      <w:pPr>
        <w:pStyle w:val="NormalMahindra"/>
        <w:rPr>
          <w:lang w:val="pt-BR" w:eastAsia="en-US"/>
        </w:rPr>
      </w:pPr>
      <w:r>
        <w:rPr>
          <w:noProof/>
          <w:lang w:val="pt-BR"/>
        </w:rPr>
        <w:drawing>
          <wp:inline distT="0" distB="0" distL="0" distR="0" wp14:anchorId="054F1CB3" wp14:editId="59D900E9">
            <wp:extent cx="5943600" cy="3249930"/>
            <wp:effectExtent l="0" t="0" r="0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CE6" w:rsidRPr="00C96ACE" w:rsidRDefault="00115CE6" w:rsidP="00115CE6">
      <w:pPr>
        <w:pStyle w:val="NormalMahindra"/>
        <w:ind w:left="720" w:firstLine="0"/>
        <w:rPr>
          <w:lang w:eastAsia="en-US"/>
        </w:rPr>
      </w:pPr>
    </w:p>
    <w:sectPr w:rsidR="00115CE6" w:rsidRPr="00C96ACE" w:rsidSect="00AD3F62">
      <w:headerReference w:type="default" r:id="rId17"/>
      <w:footerReference w:type="default" r:id="rId18"/>
      <w:footerReference w:type="first" r:id="rId1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460" w:rsidRDefault="00017460" w:rsidP="00E1788D">
      <w:r>
        <w:separator/>
      </w:r>
    </w:p>
  </w:endnote>
  <w:endnote w:type="continuationSeparator" w:id="0">
    <w:p w:rsidR="00017460" w:rsidRDefault="00017460" w:rsidP="00E17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old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3696667"/>
      <w:docPartObj>
        <w:docPartGallery w:val="Page Numbers (Bottom of Page)"/>
        <w:docPartUnique/>
      </w:docPartObj>
    </w:sdtPr>
    <w:sdtEndPr/>
    <w:sdtContent>
      <w:p w:rsidR="00815BBD" w:rsidRDefault="000805AD" w:rsidP="00E1788D">
        <w:pPr>
          <w:pStyle w:val="Rodap"/>
        </w:pPr>
        <w:r w:rsidRPr="00B72BC9">
          <w:fldChar w:fldCharType="begin"/>
        </w:r>
        <w:r w:rsidR="00CF2DFE" w:rsidRPr="00B72BC9">
          <w:instrText xml:space="preserve"> PAGE   \* MERGEFORMAT </w:instrText>
        </w:r>
        <w:r w:rsidRPr="00B72BC9">
          <w:fldChar w:fldCharType="separate"/>
        </w:r>
        <w:r w:rsidR="00DC7249">
          <w:rPr>
            <w:noProof/>
          </w:rPr>
          <w:t>2</w:t>
        </w:r>
        <w:r w:rsidRPr="00B72BC9">
          <w:fldChar w:fldCharType="end"/>
        </w:r>
      </w:p>
    </w:sdtContent>
  </w:sdt>
  <w:p w:rsidR="00763749" w:rsidRDefault="00763749" w:rsidP="00E1788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485719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46789" w:rsidRDefault="00F46789" w:rsidP="00E1788D">
            <w:pPr>
              <w:pStyle w:val="Rodap"/>
            </w:pPr>
            <w:r>
              <w:rPr>
                <w:lang w:val="pt-BR"/>
              </w:rPr>
              <w:t xml:space="preserve">Página </w:t>
            </w:r>
            <w:r>
              <w:fldChar w:fldCharType="begin"/>
            </w:r>
            <w:r>
              <w:instrText>PAGE</w:instrText>
            </w:r>
            <w:r>
              <w:fldChar w:fldCharType="separate"/>
            </w:r>
            <w:r w:rsidR="00DC7249">
              <w:rPr>
                <w:noProof/>
              </w:rPr>
              <w:t>1</w:t>
            </w:r>
            <w:r>
              <w:fldChar w:fldCharType="end"/>
            </w:r>
            <w:r>
              <w:rPr>
                <w:lang w:val="pt-BR"/>
              </w:rPr>
              <w:t xml:space="preserve"> de </w:t>
            </w:r>
            <w:r>
              <w:fldChar w:fldCharType="begin"/>
            </w:r>
            <w:r>
              <w:instrText>NUMPAGES</w:instrText>
            </w:r>
            <w:r>
              <w:fldChar w:fldCharType="separate"/>
            </w:r>
            <w:r w:rsidR="00DC7249">
              <w:rPr>
                <w:noProof/>
              </w:rPr>
              <w:t>10</w:t>
            </w:r>
            <w:r>
              <w:fldChar w:fldCharType="end"/>
            </w:r>
          </w:p>
        </w:sdtContent>
      </w:sdt>
    </w:sdtContent>
  </w:sdt>
  <w:p w:rsidR="00AD3F62" w:rsidRPr="00B72BC9" w:rsidRDefault="00AD3F62" w:rsidP="00E1788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460" w:rsidRDefault="00017460" w:rsidP="00E1788D">
      <w:r>
        <w:separator/>
      </w:r>
    </w:p>
  </w:footnote>
  <w:footnote w:type="continuationSeparator" w:id="0">
    <w:p w:rsidR="00017460" w:rsidRDefault="00017460" w:rsidP="00E178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749" w:rsidRDefault="00763749" w:rsidP="00E1788D">
    <w:pPr>
      <w:rPr>
        <w:noProof/>
      </w:rPr>
    </w:pPr>
    <w:r>
      <w:rPr>
        <w:noProof/>
      </w:rPr>
      <w:t xml:space="preserve"> </w:t>
    </w:r>
  </w:p>
  <w:p w:rsidR="008C7EAF" w:rsidRDefault="008C7EAF" w:rsidP="00E1788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9006D"/>
    <w:multiLevelType w:val="hybridMultilevel"/>
    <w:tmpl w:val="E988A22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8316F0"/>
    <w:multiLevelType w:val="multilevel"/>
    <w:tmpl w:val="AF086EE6"/>
    <w:lvl w:ilvl="0">
      <w:start w:val="1"/>
      <w:numFmt w:val="none"/>
      <w:lvlText w:val="3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078244C7"/>
    <w:multiLevelType w:val="hybridMultilevel"/>
    <w:tmpl w:val="4C6677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70489"/>
    <w:multiLevelType w:val="hybridMultilevel"/>
    <w:tmpl w:val="57CEDA4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046749"/>
    <w:multiLevelType w:val="hybridMultilevel"/>
    <w:tmpl w:val="44CA721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1A39B1"/>
    <w:multiLevelType w:val="hybridMultilevel"/>
    <w:tmpl w:val="FE38710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642CF7"/>
    <w:multiLevelType w:val="multilevel"/>
    <w:tmpl w:val="65AA9210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7" w15:restartNumberingAfterBreak="0">
    <w:nsid w:val="45796928"/>
    <w:multiLevelType w:val="multilevel"/>
    <w:tmpl w:val="0FCA1B3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720"/>
      </w:pPr>
      <w:rPr>
        <w:rFonts w:ascii="Wingdings" w:hAnsi="Wingdings"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520"/>
      </w:pPr>
      <w:rPr>
        <w:rFonts w:hint="default"/>
      </w:rPr>
    </w:lvl>
  </w:abstractNum>
  <w:abstractNum w:abstractNumId="8" w15:restartNumberingAfterBreak="0">
    <w:nsid w:val="481875FD"/>
    <w:multiLevelType w:val="hybridMultilevel"/>
    <w:tmpl w:val="6F92B93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537CC5"/>
    <w:multiLevelType w:val="hybridMultilevel"/>
    <w:tmpl w:val="17B287F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D7E96"/>
    <w:multiLevelType w:val="hybridMultilevel"/>
    <w:tmpl w:val="737837D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DA7221"/>
    <w:multiLevelType w:val="hybridMultilevel"/>
    <w:tmpl w:val="53323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F048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6F76C67"/>
    <w:multiLevelType w:val="multilevel"/>
    <w:tmpl w:val="8BAE35EA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-4104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-34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-381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-3672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-3528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-3384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-32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-3096" w:hanging="1584"/>
      </w:pPr>
      <w:rPr>
        <w:rFonts w:hint="default"/>
      </w:rPr>
    </w:lvl>
  </w:abstractNum>
  <w:abstractNum w:abstractNumId="14" w15:restartNumberingAfterBreak="0">
    <w:nsid w:val="6C147D3D"/>
    <w:multiLevelType w:val="multilevel"/>
    <w:tmpl w:val="624EE7A0"/>
    <w:lvl w:ilvl="0">
      <w:start w:val="1"/>
      <w:numFmt w:val="decimal"/>
      <w:pStyle w:val="Titulo1Mahindra"/>
      <w:lvlText w:val="%1."/>
      <w:lvlJc w:val="left"/>
      <w:pPr>
        <w:ind w:left="360" w:hanging="360"/>
      </w:pPr>
    </w:lvl>
    <w:lvl w:ilvl="1">
      <w:start w:val="1"/>
      <w:numFmt w:val="decimal"/>
      <w:pStyle w:val="Titulo2Mahindra"/>
      <w:lvlText w:val="%1.%2."/>
      <w:lvlJc w:val="left"/>
      <w:pPr>
        <w:ind w:left="716" w:hanging="432"/>
      </w:pPr>
      <w:rPr>
        <w:sz w:val="44"/>
        <w:szCs w:val="44"/>
      </w:rPr>
    </w:lvl>
    <w:lvl w:ilvl="2">
      <w:start w:val="1"/>
      <w:numFmt w:val="decimal"/>
      <w:pStyle w:val="Titulo3Mahindra"/>
      <w:lvlText w:val="%1.%2.%3."/>
      <w:lvlJc w:val="left"/>
      <w:pPr>
        <w:ind w:left="1922" w:hanging="504"/>
      </w:pPr>
    </w:lvl>
    <w:lvl w:ilvl="3">
      <w:start w:val="1"/>
      <w:numFmt w:val="decimal"/>
      <w:pStyle w:val="Titulo4Mahindra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C374369"/>
    <w:multiLevelType w:val="hybridMultilevel"/>
    <w:tmpl w:val="8692323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F7D4B64"/>
    <w:multiLevelType w:val="hybridMultilevel"/>
    <w:tmpl w:val="11148A4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1EA72AC"/>
    <w:multiLevelType w:val="multilevel"/>
    <w:tmpl w:val="E662D6D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13"/>
  </w:num>
  <w:num w:numId="2">
    <w:abstractNumId w:val="17"/>
  </w:num>
  <w:num w:numId="3">
    <w:abstractNumId w:val="2"/>
  </w:num>
  <w:num w:numId="4">
    <w:abstractNumId w:val="11"/>
  </w:num>
  <w:num w:numId="5">
    <w:abstractNumId w:val="16"/>
  </w:num>
  <w:num w:numId="6">
    <w:abstractNumId w:val="7"/>
  </w:num>
  <w:num w:numId="7">
    <w:abstractNumId w:val="10"/>
  </w:num>
  <w:num w:numId="8">
    <w:abstractNumId w:val="4"/>
  </w:num>
  <w:num w:numId="9">
    <w:abstractNumId w:val="0"/>
  </w:num>
  <w:num w:numId="10">
    <w:abstractNumId w:val="15"/>
  </w:num>
  <w:num w:numId="11">
    <w:abstractNumId w:val="3"/>
  </w:num>
  <w:num w:numId="12">
    <w:abstractNumId w:val="5"/>
  </w:num>
  <w:num w:numId="13">
    <w:abstractNumId w:val="8"/>
  </w:num>
  <w:num w:numId="14">
    <w:abstractNumId w:val="6"/>
  </w:num>
  <w:num w:numId="15">
    <w:abstractNumId w:val="9"/>
  </w:num>
  <w:num w:numId="16">
    <w:abstractNumId w:val="1"/>
  </w:num>
  <w:num w:numId="17">
    <w:abstractNumId w:val="14"/>
  </w:num>
  <w:num w:numId="18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 fillcolor="white" strokecolor="none [3215]">
      <v:fill color="white"/>
      <v:stroke color="none [3215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775"/>
    <w:rsid w:val="000036DB"/>
    <w:rsid w:val="00006161"/>
    <w:rsid w:val="000166BC"/>
    <w:rsid w:val="00017460"/>
    <w:rsid w:val="000229A6"/>
    <w:rsid w:val="00026EDC"/>
    <w:rsid w:val="0003019B"/>
    <w:rsid w:val="000321AC"/>
    <w:rsid w:val="00035E94"/>
    <w:rsid w:val="0003694D"/>
    <w:rsid w:val="00045428"/>
    <w:rsid w:val="00045FA0"/>
    <w:rsid w:val="00063F11"/>
    <w:rsid w:val="00067068"/>
    <w:rsid w:val="000805AD"/>
    <w:rsid w:val="00081AFE"/>
    <w:rsid w:val="000904FB"/>
    <w:rsid w:val="000913B9"/>
    <w:rsid w:val="000A095D"/>
    <w:rsid w:val="000A2C12"/>
    <w:rsid w:val="000B019F"/>
    <w:rsid w:val="000B03B8"/>
    <w:rsid w:val="000B0FC3"/>
    <w:rsid w:val="000C30D7"/>
    <w:rsid w:val="000D3E3D"/>
    <w:rsid w:val="000D56F4"/>
    <w:rsid w:val="000D7DBF"/>
    <w:rsid w:val="000E1AE5"/>
    <w:rsid w:val="000E444A"/>
    <w:rsid w:val="000F3488"/>
    <w:rsid w:val="001013A8"/>
    <w:rsid w:val="00105B18"/>
    <w:rsid w:val="001116AE"/>
    <w:rsid w:val="00115CE6"/>
    <w:rsid w:val="001225E8"/>
    <w:rsid w:val="00131898"/>
    <w:rsid w:val="001328C7"/>
    <w:rsid w:val="00142929"/>
    <w:rsid w:val="00147211"/>
    <w:rsid w:val="001553C8"/>
    <w:rsid w:val="0016393D"/>
    <w:rsid w:val="001674E9"/>
    <w:rsid w:val="001768B6"/>
    <w:rsid w:val="00182D19"/>
    <w:rsid w:val="00183294"/>
    <w:rsid w:val="0018613F"/>
    <w:rsid w:val="0018733B"/>
    <w:rsid w:val="001A4310"/>
    <w:rsid w:val="001A5910"/>
    <w:rsid w:val="001A6E7E"/>
    <w:rsid w:val="001B1B10"/>
    <w:rsid w:val="001B57D0"/>
    <w:rsid w:val="001C7D43"/>
    <w:rsid w:val="001F23AA"/>
    <w:rsid w:val="001F34E4"/>
    <w:rsid w:val="002128C3"/>
    <w:rsid w:val="00225B48"/>
    <w:rsid w:val="002372D0"/>
    <w:rsid w:val="002417B1"/>
    <w:rsid w:val="00242A45"/>
    <w:rsid w:val="002503D6"/>
    <w:rsid w:val="00253084"/>
    <w:rsid w:val="00254E30"/>
    <w:rsid w:val="00265745"/>
    <w:rsid w:val="0027489B"/>
    <w:rsid w:val="00286A6A"/>
    <w:rsid w:val="002A2CE4"/>
    <w:rsid w:val="002A54FA"/>
    <w:rsid w:val="002A7F07"/>
    <w:rsid w:val="002B5369"/>
    <w:rsid w:val="002D0CC6"/>
    <w:rsid w:val="002D6A49"/>
    <w:rsid w:val="002E3297"/>
    <w:rsid w:val="002E5B9E"/>
    <w:rsid w:val="002E7615"/>
    <w:rsid w:val="002F3347"/>
    <w:rsid w:val="0031045B"/>
    <w:rsid w:val="003224D5"/>
    <w:rsid w:val="00324F28"/>
    <w:rsid w:val="0034505D"/>
    <w:rsid w:val="00361FBA"/>
    <w:rsid w:val="0036237C"/>
    <w:rsid w:val="00364042"/>
    <w:rsid w:val="003706DF"/>
    <w:rsid w:val="00375174"/>
    <w:rsid w:val="00380380"/>
    <w:rsid w:val="003862A1"/>
    <w:rsid w:val="00386915"/>
    <w:rsid w:val="003A0180"/>
    <w:rsid w:val="003A2DF4"/>
    <w:rsid w:val="003B7144"/>
    <w:rsid w:val="003C37D0"/>
    <w:rsid w:val="003D068B"/>
    <w:rsid w:val="003D291E"/>
    <w:rsid w:val="003D3C69"/>
    <w:rsid w:val="003D6AA0"/>
    <w:rsid w:val="003D7FEE"/>
    <w:rsid w:val="003F7C11"/>
    <w:rsid w:val="004211E6"/>
    <w:rsid w:val="004300DA"/>
    <w:rsid w:val="004352C7"/>
    <w:rsid w:val="004356D4"/>
    <w:rsid w:val="00435A58"/>
    <w:rsid w:val="00441262"/>
    <w:rsid w:val="00441E86"/>
    <w:rsid w:val="00442C0B"/>
    <w:rsid w:val="0044721D"/>
    <w:rsid w:val="0044772F"/>
    <w:rsid w:val="00447CFA"/>
    <w:rsid w:val="0045145B"/>
    <w:rsid w:val="004627B4"/>
    <w:rsid w:val="00465AC5"/>
    <w:rsid w:val="00471BFD"/>
    <w:rsid w:val="0047599C"/>
    <w:rsid w:val="00482747"/>
    <w:rsid w:val="004902BD"/>
    <w:rsid w:val="0049285F"/>
    <w:rsid w:val="004963BC"/>
    <w:rsid w:val="00496FE9"/>
    <w:rsid w:val="004A0377"/>
    <w:rsid w:val="004B7891"/>
    <w:rsid w:val="004B7E3A"/>
    <w:rsid w:val="004C3C84"/>
    <w:rsid w:val="004C68A7"/>
    <w:rsid w:val="004D466D"/>
    <w:rsid w:val="004F0A6A"/>
    <w:rsid w:val="004F0BE0"/>
    <w:rsid w:val="004F5042"/>
    <w:rsid w:val="004F6CD5"/>
    <w:rsid w:val="004F74E5"/>
    <w:rsid w:val="004F753F"/>
    <w:rsid w:val="0051448E"/>
    <w:rsid w:val="00520BD1"/>
    <w:rsid w:val="00521358"/>
    <w:rsid w:val="00521F72"/>
    <w:rsid w:val="005405B0"/>
    <w:rsid w:val="0054709E"/>
    <w:rsid w:val="00551A02"/>
    <w:rsid w:val="00557F4C"/>
    <w:rsid w:val="00562CFE"/>
    <w:rsid w:val="00567FDF"/>
    <w:rsid w:val="0057026C"/>
    <w:rsid w:val="00571445"/>
    <w:rsid w:val="0057773D"/>
    <w:rsid w:val="0058369F"/>
    <w:rsid w:val="00590EC9"/>
    <w:rsid w:val="005B6D3B"/>
    <w:rsid w:val="005C10D5"/>
    <w:rsid w:val="005D5CA2"/>
    <w:rsid w:val="005E2958"/>
    <w:rsid w:val="005E5DE2"/>
    <w:rsid w:val="006005DD"/>
    <w:rsid w:val="00607780"/>
    <w:rsid w:val="0061001A"/>
    <w:rsid w:val="00614120"/>
    <w:rsid w:val="00634D99"/>
    <w:rsid w:val="00643AD9"/>
    <w:rsid w:val="00651434"/>
    <w:rsid w:val="0065624E"/>
    <w:rsid w:val="0067051F"/>
    <w:rsid w:val="006767B6"/>
    <w:rsid w:val="006B6F4E"/>
    <w:rsid w:val="006C317D"/>
    <w:rsid w:val="006D242E"/>
    <w:rsid w:val="006D39A3"/>
    <w:rsid w:val="006D560A"/>
    <w:rsid w:val="006E2E12"/>
    <w:rsid w:val="006E3147"/>
    <w:rsid w:val="0070492F"/>
    <w:rsid w:val="0070665D"/>
    <w:rsid w:val="00722193"/>
    <w:rsid w:val="00722685"/>
    <w:rsid w:val="007269FB"/>
    <w:rsid w:val="007300B4"/>
    <w:rsid w:val="00730DAF"/>
    <w:rsid w:val="007342DB"/>
    <w:rsid w:val="00744882"/>
    <w:rsid w:val="007467E6"/>
    <w:rsid w:val="00747DE2"/>
    <w:rsid w:val="00763749"/>
    <w:rsid w:val="00764672"/>
    <w:rsid w:val="007662FD"/>
    <w:rsid w:val="00770CB1"/>
    <w:rsid w:val="0078259A"/>
    <w:rsid w:val="00782A35"/>
    <w:rsid w:val="00783D66"/>
    <w:rsid w:val="0078719D"/>
    <w:rsid w:val="00787F5A"/>
    <w:rsid w:val="00795897"/>
    <w:rsid w:val="007A1A79"/>
    <w:rsid w:val="007A1F52"/>
    <w:rsid w:val="007B7525"/>
    <w:rsid w:val="007D10B3"/>
    <w:rsid w:val="007F4BE6"/>
    <w:rsid w:val="007F5CDE"/>
    <w:rsid w:val="00812EDC"/>
    <w:rsid w:val="00814952"/>
    <w:rsid w:val="00815BBD"/>
    <w:rsid w:val="008170D9"/>
    <w:rsid w:val="0082363F"/>
    <w:rsid w:val="00823EF8"/>
    <w:rsid w:val="00823F3E"/>
    <w:rsid w:val="00824E7D"/>
    <w:rsid w:val="00837635"/>
    <w:rsid w:val="0084386B"/>
    <w:rsid w:val="008507D9"/>
    <w:rsid w:val="00854DBD"/>
    <w:rsid w:val="00855B26"/>
    <w:rsid w:val="00874AE5"/>
    <w:rsid w:val="008767F0"/>
    <w:rsid w:val="0088408F"/>
    <w:rsid w:val="00891F69"/>
    <w:rsid w:val="008A08EF"/>
    <w:rsid w:val="008B7343"/>
    <w:rsid w:val="008C743B"/>
    <w:rsid w:val="008C7EAF"/>
    <w:rsid w:val="008F6472"/>
    <w:rsid w:val="00902E8B"/>
    <w:rsid w:val="00907A92"/>
    <w:rsid w:val="00917207"/>
    <w:rsid w:val="0092124B"/>
    <w:rsid w:val="009212F2"/>
    <w:rsid w:val="00925595"/>
    <w:rsid w:val="00927384"/>
    <w:rsid w:val="0093188D"/>
    <w:rsid w:val="009524FB"/>
    <w:rsid w:val="00962C58"/>
    <w:rsid w:val="00970D95"/>
    <w:rsid w:val="00976741"/>
    <w:rsid w:val="009836C6"/>
    <w:rsid w:val="00996710"/>
    <w:rsid w:val="009B0427"/>
    <w:rsid w:val="009B0D4F"/>
    <w:rsid w:val="009B2F87"/>
    <w:rsid w:val="009B3EED"/>
    <w:rsid w:val="009C4775"/>
    <w:rsid w:val="009C4E93"/>
    <w:rsid w:val="009E62F9"/>
    <w:rsid w:val="009E6979"/>
    <w:rsid w:val="00A0752C"/>
    <w:rsid w:val="00A12A42"/>
    <w:rsid w:val="00A24483"/>
    <w:rsid w:val="00A3061B"/>
    <w:rsid w:val="00A334EC"/>
    <w:rsid w:val="00A53D50"/>
    <w:rsid w:val="00A553CD"/>
    <w:rsid w:val="00A555EA"/>
    <w:rsid w:val="00A657B8"/>
    <w:rsid w:val="00A74B97"/>
    <w:rsid w:val="00A8373D"/>
    <w:rsid w:val="00A90C04"/>
    <w:rsid w:val="00A91BB0"/>
    <w:rsid w:val="00A92E2B"/>
    <w:rsid w:val="00AA123B"/>
    <w:rsid w:val="00AA43DE"/>
    <w:rsid w:val="00AA6AA1"/>
    <w:rsid w:val="00AA6F1E"/>
    <w:rsid w:val="00AC73F3"/>
    <w:rsid w:val="00AD3F62"/>
    <w:rsid w:val="00AD4DFB"/>
    <w:rsid w:val="00AE17FA"/>
    <w:rsid w:val="00AE63F8"/>
    <w:rsid w:val="00AF27C0"/>
    <w:rsid w:val="00B0280C"/>
    <w:rsid w:val="00B045AE"/>
    <w:rsid w:val="00B1011E"/>
    <w:rsid w:val="00B30321"/>
    <w:rsid w:val="00B31A6D"/>
    <w:rsid w:val="00B37AC4"/>
    <w:rsid w:val="00B4099D"/>
    <w:rsid w:val="00B722A4"/>
    <w:rsid w:val="00B72BC9"/>
    <w:rsid w:val="00B82E20"/>
    <w:rsid w:val="00B94BD1"/>
    <w:rsid w:val="00B94F8F"/>
    <w:rsid w:val="00B95502"/>
    <w:rsid w:val="00B97E17"/>
    <w:rsid w:val="00BA0E35"/>
    <w:rsid w:val="00BA3553"/>
    <w:rsid w:val="00BA66ED"/>
    <w:rsid w:val="00BA688B"/>
    <w:rsid w:val="00BB4921"/>
    <w:rsid w:val="00BB596B"/>
    <w:rsid w:val="00BC3D53"/>
    <w:rsid w:val="00BD6560"/>
    <w:rsid w:val="00C05836"/>
    <w:rsid w:val="00C26730"/>
    <w:rsid w:val="00C300C6"/>
    <w:rsid w:val="00C31C5D"/>
    <w:rsid w:val="00C40B09"/>
    <w:rsid w:val="00C53435"/>
    <w:rsid w:val="00C55009"/>
    <w:rsid w:val="00C550D8"/>
    <w:rsid w:val="00C5742A"/>
    <w:rsid w:val="00C75066"/>
    <w:rsid w:val="00C7678B"/>
    <w:rsid w:val="00C76D40"/>
    <w:rsid w:val="00C8589A"/>
    <w:rsid w:val="00C952C2"/>
    <w:rsid w:val="00C962DF"/>
    <w:rsid w:val="00C96A87"/>
    <w:rsid w:val="00C96ACE"/>
    <w:rsid w:val="00CB07D5"/>
    <w:rsid w:val="00CC795F"/>
    <w:rsid w:val="00CD03FF"/>
    <w:rsid w:val="00CE1381"/>
    <w:rsid w:val="00CE35AA"/>
    <w:rsid w:val="00CE6E05"/>
    <w:rsid w:val="00CF2DFE"/>
    <w:rsid w:val="00D01CAD"/>
    <w:rsid w:val="00D15D38"/>
    <w:rsid w:val="00D23F8E"/>
    <w:rsid w:val="00D423CE"/>
    <w:rsid w:val="00D42F69"/>
    <w:rsid w:val="00D44FA1"/>
    <w:rsid w:val="00D53395"/>
    <w:rsid w:val="00D535DF"/>
    <w:rsid w:val="00D6275E"/>
    <w:rsid w:val="00D664ED"/>
    <w:rsid w:val="00D67B98"/>
    <w:rsid w:val="00D707A2"/>
    <w:rsid w:val="00D81AA1"/>
    <w:rsid w:val="00D844C9"/>
    <w:rsid w:val="00D8662F"/>
    <w:rsid w:val="00D91A70"/>
    <w:rsid w:val="00D933D4"/>
    <w:rsid w:val="00DC130B"/>
    <w:rsid w:val="00DC1B9F"/>
    <w:rsid w:val="00DC7249"/>
    <w:rsid w:val="00DD02EE"/>
    <w:rsid w:val="00DD63CE"/>
    <w:rsid w:val="00DD65B6"/>
    <w:rsid w:val="00DD6941"/>
    <w:rsid w:val="00DE359C"/>
    <w:rsid w:val="00DE5F7E"/>
    <w:rsid w:val="00DF1B9C"/>
    <w:rsid w:val="00DF2BBB"/>
    <w:rsid w:val="00E01E9F"/>
    <w:rsid w:val="00E15FE8"/>
    <w:rsid w:val="00E1788D"/>
    <w:rsid w:val="00E205C1"/>
    <w:rsid w:val="00E35CF5"/>
    <w:rsid w:val="00E3688D"/>
    <w:rsid w:val="00E37252"/>
    <w:rsid w:val="00E43811"/>
    <w:rsid w:val="00E4442A"/>
    <w:rsid w:val="00E47957"/>
    <w:rsid w:val="00E51168"/>
    <w:rsid w:val="00E627E4"/>
    <w:rsid w:val="00E716A3"/>
    <w:rsid w:val="00E737EE"/>
    <w:rsid w:val="00E74A30"/>
    <w:rsid w:val="00E801B0"/>
    <w:rsid w:val="00E830D5"/>
    <w:rsid w:val="00E919B7"/>
    <w:rsid w:val="00E9598C"/>
    <w:rsid w:val="00EA0D2A"/>
    <w:rsid w:val="00EA587B"/>
    <w:rsid w:val="00EC31A9"/>
    <w:rsid w:val="00EC78A6"/>
    <w:rsid w:val="00EE0911"/>
    <w:rsid w:val="00EE2C4B"/>
    <w:rsid w:val="00EE4F28"/>
    <w:rsid w:val="00EE59C8"/>
    <w:rsid w:val="00EE64FF"/>
    <w:rsid w:val="00EE7E2E"/>
    <w:rsid w:val="00F00508"/>
    <w:rsid w:val="00F02167"/>
    <w:rsid w:val="00F02CB3"/>
    <w:rsid w:val="00F05A6A"/>
    <w:rsid w:val="00F076D1"/>
    <w:rsid w:val="00F1134C"/>
    <w:rsid w:val="00F12096"/>
    <w:rsid w:val="00F143F1"/>
    <w:rsid w:val="00F205DA"/>
    <w:rsid w:val="00F2704F"/>
    <w:rsid w:val="00F3143B"/>
    <w:rsid w:val="00F324A9"/>
    <w:rsid w:val="00F357DE"/>
    <w:rsid w:val="00F46789"/>
    <w:rsid w:val="00F50C3D"/>
    <w:rsid w:val="00F5502A"/>
    <w:rsid w:val="00F62A8E"/>
    <w:rsid w:val="00F652BA"/>
    <w:rsid w:val="00F8100E"/>
    <w:rsid w:val="00F83684"/>
    <w:rsid w:val="00F85D02"/>
    <w:rsid w:val="00FB09A6"/>
    <w:rsid w:val="00FB12BF"/>
    <w:rsid w:val="00FB372F"/>
    <w:rsid w:val="00FB3939"/>
    <w:rsid w:val="00FC732A"/>
    <w:rsid w:val="00FD0CFC"/>
    <w:rsid w:val="00FD5384"/>
    <w:rsid w:val="00FD7A2B"/>
    <w:rsid w:val="00FF2DF0"/>
    <w:rsid w:val="00FF74B1"/>
    <w:rsid w:val="00FF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color="none [3215]">
      <v:fill color="white"/>
      <v:stroke color="none [3215]"/>
    </o:shapedefaults>
    <o:shapelayout v:ext="edit">
      <o:idmap v:ext="edit" data="1"/>
    </o:shapelayout>
  </w:shapeDefaults>
  <w:decimalSymbol w:val=","/>
  <w:listSeparator w:val=";"/>
  <w15:docId w15:val="{2D861C6D-5C4C-4458-9297-539A96D1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1788D"/>
    <w:pPr>
      <w:spacing w:before="240" w:line="360" w:lineRule="auto"/>
      <w:ind w:firstLine="709"/>
    </w:pPr>
    <w:rPr>
      <w:rFonts w:ascii="Arial" w:eastAsia="Calibri" w:hAnsi="Arial" w:cs="Times New Roman"/>
      <w:color w:val="000000" w:themeColor="text1"/>
      <w:spacing w:val="10"/>
      <w:sz w:val="24"/>
      <w:szCs w:val="24"/>
    </w:rPr>
  </w:style>
  <w:style w:type="paragraph" w:styleId="Ttulo1">
    <w:name w:val="heading 1"/>
    <w:aliases w:val="Heading,1 ghost,g,ghost,MainHeader,1,h1,Header 1,H1,Main heading,Heading 10,tchead,Test Plan,chapternumber,Tertiary Heading,RFP Heading1,Part,*,P,vorlage 1,PA Chapter,Attribute Heading 1,Bulletin Name,level 1,Level 1 Head,h12,h13,h14,h15,h16"/>
    <w:basedOn w:val="Normal"/>
    <w:next w:val="Normal"/>
    <w:link w:val="Ttulo1Char"/>
    <w:uiPriority w:val="9"/>
    <w:qFormat/>
    <w:rsid w:val="00763749"/>
    <w:pPr>
      <w:keepNext/>
      <w:numPr>
        <w:numId w:val="1"/>
      </w:numPr>
      <w:spacing w:after="0"/>
      <w:outlineLvl w:val="0"/>
    </w:pPr>
    <w:rPr>
      <w:rFonts w:ascii="Times New Roman" w:eastAsia="Times New Roman" w:hAnsi="Times New Roman"/>
      <w:b/>
      <w:color w:val="BE3A3A"/>
      <w:sz w:val="28"/>
      <w:szCs w:val="28"/>
    </w:rPr>
  </w:style>
  <w:style w:type="paragraph" w:styleId="Ttulo2">
    <w:name w:val="heading 2"/>
    <w:aliases w:val="HD2,head2,Heading 2 Hidden,Titre3,ClassHeading,h2,2nd level,H2,2,Module Name,OCS Heading 2,Chapter,1.Seite,Heading 2rh,H2-Heading 2,Header 2,l2,Header2,22,heading2,list2,H21,HeadB,Reset numbering,Small Chapter),Heading2,h21,Major"/>
    <w:basedOn w:val="Normal"/>
    <w:next w:val="Normal"/>
    <w:link w:val="Ttulo2Char"/>
    <w:uiPriority w:val="9"/>
    <w:rsid w:val="00763749"/>
    <w:pPr>
      <w:keepNext/>
      <w:numPr>
        <w:ilvl w:val="1"/>
        <w:numId w:val="1"/>
      </w:numPr>
      <w:spacing w:after="0" w:line="240" w:lineRule="auto"/>
      <w:jc w:val="both"/>
      <w:outlineLvl w:val="1"/>
    </w:pPr>
    <w:rPr>
      <w:rFonts w:ascii="Times New Roman" w:eastAsia="Times New Roman" w:hAnsi="Times New Roman"/>
      <w:b/>
      <w:szCs w:val="20"/>
    </w:rPr>
  </w:style>
  <w:style w:type="paragraph" w:styleId="Ttulo3">
    <w:name w:val="heading 3"/>
    <w:aliases w:val="H3,Level 3 Head,level_3,PIM 3,h3,sect1.2.3,prop3,3,3heading,heading 3,Heading 31,1.1.1 Heading 3,l3,CT,Heading 3 - old,Heading 3 hidden,2h,h31,h32,Section,Heading 2.3,(Alt+3),1.2.3.,alltoc,标题 4.1.1,3rd level,Map title,sect1.2.31,Heading 3E"/>
    <w:basedOn w:val="Normal"/>
    <w:next w:val="Normal"/>
    <w:link w:val="Ttulo3Char"/>
    <w:uiPriority w:val="9"/>
    <w:unhideWhenUsed/>
    <w:rsid w:val="00763749"/>
    <w:pPr>
      <w:keepNext/>
      <w:numPr>
        <w:ilvl w:val="2"/>
        <w:numId w:val="1"/>
      </w:numPr>
      <w:spacing w:after="60"/>
      <w:jc w:val="both"/>
      <w:outlineLvl w:val="2"/>
    </w:pPr>
    <w:rPr>
      <w:rFonts w:ascii="Times New Roman" w:eastAsia="Times New Roman" w:hAnsi="Times New Roman"/>
      <w:b/>
      <w:bCs/>
      <w:szCs w:val="26"/>
    </w:rPr>
  </w:style>
  <w:style w:type="paragraph" w:styleId="Ttulo4">
    <w:name w:val="heading 4"/>
    <w:aliases w:val="Table Text Numbered,h4,l4+toc4,I4,l4,Level 2 - a,Level 2 - (a),PA Micro Section,Sub-Minor,GE Heading 4,(Alt+4),H41,(Alt+4)1,H42,(Alt+4)2,H43,(Alt+4)3,H44,(Alt+4)4,H45,(Alt+4)5,H411,(Alt+4)11,H421,(Alt+4)21,H431,(Alt+4)31,H46,(Alt+4)6,H412,I"/>
    <w:basedOn w:val="Normal"/>
    <w:next w:val="Normal"/>
    <w:link w:val="Ttulo4Char"/>
    <w:unhideWhenUsed/>
    <w:rsid w:val="00763749"/>
    <w:pPr>
      <w:keepNext/>
      <w:numPr>
        <w:ilvl w:val="3"/>
        <w:numId w:val="1"/>
      </w:numPr>
      <w:spacing w:after="60"/>
      <w:outlineLvl w:val="3"/>
    </w:pPr>
    <w:rPr>
      <w:rFonts w:ascii="Arial Bold" w:eastAsia="Times New Roman" w:hAnsi="Arial Bold"/>
      <w:b/>
      <w:bCs/>
      <w:sz w:val="20"/>
      <w:szCs w:val="28"/>
    </w:rPr>
  </w:style>
  <w:style w:type="paragraph" w:styleId="Ttulo5">
    <w:name w:val="heading 5"/>
    <w:aliases w:val="Level 3 - i,PA Pico Section,Masthead Text Box,H5,lowest level provided,Block Label,Bullet point,Roman list,h5,Don't Use!,Para5,Appendix A to X,Heading 5   Appendix A to X,5 sub-bullet,sb,Atlanthd3,Atlanthd31,Atlanthd32,Atlanthd33,Atlanthd34"/>
    <w:basedOn w:val="Normal"/>
    <w:next w:val="Normal"/>
    <w:link w:val="Ttulo5Char"/>
    <w:unhideWhenUsed/>
    <w:rsid w:val="00763749"/>
    <w:pPr>
      <w:numPr>
        <w:ilvl w:val="4"/>
        <w:numId w:val="1"/>
      </w:numPr>
      <w:spacing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aliases w:val="Legal Level 1.,h6,PA Appendix,GE Heading 6,Sub-bullet point,H6,Third Subheading,cnp,Caption number (page-wide),Tables,T1,sub-dash,sd,51,L1 Heading 6,Bullet list,do not use,heading6,heading61,heading62,Aztec Heading 6,dont use, dont use,6"/>
    <w:basedOn w:val="Normal"/>
    <w:next w:val="Normal"/>
    <w:link w:val="Ttulo6Char"/>
    <w:rsid w:val="00763749"/>
    <w:pPr>
      <w:numPr>
        <w:ilvl w:val="5"/>
        <w:numId w:val="1"/>
      </w:numPr>
      <w:spacing w:after="60" w:line="240" w:lineRule="auto"/>
      <w:outlineLvl w:val="5"/>
    </w:pPr>
    <w:rPr>
      <w:rFonts w:ascii="Times New Roman" w:eastAsia="Times New Roman" w:hAnsi="Times New Roman"/>
      <w:b/>
      <w:bCs/>
    </w:rPr>
  </w:style>
  <w:style w:type="paragraph" w:styleId="Ttulo7">
    <w:name w:val="heading 7"/>
    <w:aliases w:val="Legal Level 1.1.,PA Appendix Major,Appendix-L2,Appendix-L21,Appendix-L22,Appendix-L23,Appendix-L24,Appendix-L211,Appendix-L221,Appendix-L25,Appendix-L26,Appendix-L212,Appendix-L222,Appendix-L27,Appendix-L213,Appendix-L223,Appendix-L28,h7,st"/>
    <w:basedOn w:val="Normal"/>
    <w:next w:val="Normal"/>
    <w:link w:val="Ttulo7Char"/>
    <w:rsid w:val="00763749"/>
    <w:pPr>
      <w:numPr>
        <w:ilvl w:val="6"/>
        <w:numId w:val="1"/>
      </w:numPr>
      <w:spacing w:after="60" w:line="240" w:lineRule="auto"/>
      <w:outlineLvl w:val="6"/>
    </w:pPr>
    <w:rPr>
      <w:rFonts w:ascii="Times New Roman" w:eastAsia="Times New Roman" w:hAnsi="Times New Roman"/>
    </w:rPr>
  </w:style>
  <w:style w:type="paragraph" w:styleId="Ttulo8">
    <w:name w:val="heading 8"/>
    <w:aliases w:val="Legal Level 1.1.1.,PA Appendix Minor,ft,figure title,Appendix1,Center Bold,Annex,L1 Heading 8,Level 1.1.1,No num/gap,H8,12 Heading 8,Aztec Heading 8,avoid use, avoid use,No num/gap1,12 Heading 81,8"/>
    <w:basedOn w:val="Normal"/>
    <w:next w:val="Normal"/>
    <w:link w:val="Ttulo8Char"/>
    <w:rsid w:val="00763749"/>
    <w:pPr>
      <w:numPr>
        <w:ilvl w:val="7"/>
        <w:numId w:val="1"/>
      </w:numPr>
      <w:spacing w:after="60" w:line="240" w:lineRule="auto"/>
      <w:outlineLvl w:val="7"/>
    </w:pPr>
    <w:rPr>
      <w:rFonts w:ascii="Times New Roman" w:eastAsia="Times New Roman" w:hAnsi="Times New Roman"/>
      <w:i/>
      <w:iCs/>
    </w:rPr>
  </w:style>
  <w:style w:type="paragraph" w:styleId="Ttulo9">
    <w:name w:val="heading 9"/>
    <w:aliases w:val="Legal Level 1.1.1.1.,Appendix,HelpTable,表号,tt,table title,App1,Figure Heading,FH,Appendix2,Titre 10,Annex1,Appen 1,L1 Heading 9,Level (a),Code eg's,H9,oHeading 9,9,TableTitle,Cond'l Reqt.,rb,req bullet,12 Heading 9,RFI H4 (A),Italic List,h9"/>
    <w:basedOn w:val="Normal"/>
    <w:next w:val="Normal"/>
    <w:link w:val="Ttulo9Char"/>
    <w:rsid w:val="00763749"/>
    <w:pPr>
      <w:numPr>
        <w:ilvl w:val="8"/>
        <w:numId w:val="1"/>
      </w:numPr>
      <w:spacing w:after="60" w:line="240" w:lineRule="auto"/>
      <w:outlineLvl w:val="8"/>
    </w:pPr>
    <w:rPr>
      <w:rFonts w:eastAsia="Times New Roman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369F"/>
  </w:style>
  <w:style w:type="paragraph" w:styleId="Rodap">
    <w:name w:val="footer"/>
    <w:basedOn w:val="Normal"/>
    <w:link w:val="Rodap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369F"/>
  </w:style>
  <w:style w:type="paragraph" w:styleId="Textodebalo">
    <w:name w:val="Balloon Text"/>
    <w:basedOn w:val="Normal"/>
    <w:link w:val="TextodebaloChar"/>
    <w:uiPriority w:val="99"/>
    <w:semiHidden/>
    <w:unhideWhenUsed/>
    <w:rsid w:val="00583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369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229A6"/>
    <w:pPr>
      <w:ind w:left="720"/>
      <w:contextualSpacing/>
    </w:pPr>
  </w:style>
  <w:style w:type="paragraph" w:customStyle="1" w:styleId="StyleJustifiedLinespacing15lines">
    <w:name w:val="Style Justified Line spacing:  1.5 lines"/>
    <w:basedOn w:val="Normal"/>
    <w:rsid w:val="00AE17FA"/>
    <w:pPr>
      <w:spacing w:after="0"/>
      <w:jc w:val="both"/>
    </w:pPr>
    <w:rPr>
      <w:rFonts w:ascii="Trebuchet MS" w:eastAsia="Times New Roman" w:hAnsi="Trebuchet MS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E17FA"/>
    <w:rPr>
      <w:color w:val="6D6E71" w:themeColor="hyperlink"/>
      <w:u w:val="single"/>
    </w:rPr>
  </w:style>
  <w:style w:type="paragraph" w:customStyle="1" w:styleId="TableText">
    <w:name w:val="TableText"/>
    <w:basedOn w:val="Normal"/>
    <w:link w:val="TableTextChar2"/>
    <w:rsid w:val="00763749"/>
    <w:pPr>
      <w:spacing w:before="60" w:after="60" w:line="240" w:lineRule="auto"/>
    </w:pPr>
    <w:rPr>
      <w:rFonts w:ascii="Verdana" w:eastAsia="Times New Roman" w:hAnsi="Verdana"/>
      <w:sz w:val="20"/>
      <w:szCs w:val="20"/>
      <w:lang w:val="en-GB"/>
    </w:rPr>
  </w:style>
  <w:style w:type="character" w:customStyle="1" w:styleId="TableTextChar2">
    <w:name w:val="TableText Char2"/>
    <w:basedOn w:val="Fontepargpadro"/>
    <w:link w:val="TableText"/>
    <w:rsid w:val="00763749"/>
    <w:rPr>
      <w:rFonts w:ascii="Verdana" w:eastAsia="Times New Roman" w:hAnsi="Verdana" w:cs="Times New Roman"/>
      <w:sz w:val="20"/>
      <w:szCs w:val="20"/>
      <w:lang w:val="en-GB"/>
    </w:rPr>
  </w:style>
  <w:style w:type="paragraph" w:styleId="Sumrio1">
    <w:name w:val="toc 1"/>
    <w:basedOn w:val="Normal"/>
    <w:next w:val="Normal"/>
    <w:autoRedefine/>
    <w:uiPriority w:val="39"/>
    <w:qFormat/>
    <w:rsid w:val="006005DD"/>
    <w:pPr>
      <w:tabs>
        <w:tab w:val="left" w:pos="480"/>
        <w:tab w:val="left" w:pos="1320"/>
        <w:tab w:val="right" w:leader="dot" w:pos="9000"/>
      </w:tabs>
      <w:spacing w:before="120" w:after="0"/>
    </w:pPr>
    <w:rPr>
      <w:rFonts w:ascii="Times New Roman" w:eastAsia="Times New Roman" w:hAnsi="Times New Roman" w:cs="Arial"/>
      <w:b/>
      <w:noProof/>
      <w:szCs w:val="20"/>
      <w:lang w:eastAsia="ko-KR"/>
    </w:rPr>
  </w:style>
  <w:style w:type="character" w:customStyle="1" w:styleId="Ttulo1Char">
    <w:name w:val="Título 1 Char"/>
    <w:aliases w:val="Heading Char,1 ghost Char,g Char,ghost Char,MainHeader Char,1 Char,h1 Char,Header 1 Char,H1 Char,Main heading Char,Heading 10 Char,tchead Char,Test Plan Char,chapternumber Char,Tertiary Heading Char,RFP Heading1 Char,Part Char,* Char"/>
    <w:basedOn w:val="Fontepargpadro"/>
    <w:link w:val="Ttulo1"/>
    <w:uiPriority w:val="9"/>
    <w:rsid w:val="00763749"/>
    <w:rPr>
      <w:rFonts w:ascii="Times New Roman" w:eastAsia="Times New Roman" w:hAnsi="Times New Roman" w:cs="Times New Roman"/>
      <w:b/>
      <w:color w:val="BE3A3A"/>
      <w:sz w:val="28"/>
      <w:szCs w:val="28"/>
    </w:rPr>
  </w:style>
  <w:style w:type="character" w:customStyle="1" w:styleId="Ttulo2Char">
    <w:name w:val="Título 2 Char"/>
    <w:aliases w:val="HD2 Char,head2 Char,Heading 2 Hidden Char,Titre3 Char,ClassHeading Char,h2 Char,2nd level Char,H2 Char,2 Char,Module Name Char,OCS Heading 2 Char,Chapter Char,1.Seite Char,Heading 2rh Char,H2-Heading 2 Char,Header 2 Char,l2 Char,22 Char"/>
    <w:basedOn w:val="Fontepargpadro"/>
    <w:link w:val="Ttulo2"/>
    <w:uiPriority w:val="9"/>
    <w:rsid w:val="00763749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tulo3Char">
    <w:name w:val="Título 3 Char"/>
    <w:aliases w:val="H3 Char,Level 3 Head Char,level_3 Char,PIM 3 Char,h3 Char,sect1.2.3 Char,prop3 Char,3 Char,3heading Char,heading 3 Char,Heading 31 Char,1.1.1 Heading 3 Char,l3 Char,CT Char,Heading 3 - old Char,Heading 3 hidden Char,2h Char,h31 Char"/>
    <w:basedOn w:val="Fontepargpadro"/>
    <w:link w:val="Ttulo3"/>
    <w:uiPriority w:val="9"/>
    <w:rsid w:val="00763749"/>
    <w:rPr>
      <w:rFonts w:ascii="Times New Roman" w:eastAsia="Times New Roman" w:hAnsi="Times New Roman" w:cs="Times New Roman"/>
      <w:b/>
      <w:bCs/>
      <w:szCs w:val="26"/>
    </w:rPr>
  </w:style>
  <w:style w:type="character" w:customStyle="1" w:styleId="Ttulo4Char">
    <w:name w:val="Título 4 Char"/>
    <w:aliases w:val="Table Text Numbered Char,h4 Char,l4+toc4 Char,I4 Char,l4 Char,Level 2 - a Char,Level 2 - (a) Char,PA Micro Section Char,Sub-Minor Char,GE Heading 4 Char,(Alt+4) Char,H41 Char,(Alt+4)1 Char,H42 Char,(Alt+4)2 Char,H43 Char,(Alt+4)3 Char"/>
    <w:basedOn w:val="Fontepargpadro"/>
    <w:link w:val="Ttulo4"/>
    <w:rsid w:val="00763749"/>
    <w:rPr>
      <w:rFonts w:ascii="Arial Bold" w:eastAsia="Times New Roman" w:hAnsi="Arial Bold" w:cs="Times New Roman"/>
      <w:b/>
      <w:bCs/>
      <w:sz w:val="20"/>
      <w:szCs w:val="28"/>
    </w:rPr>
  </w:style>
  <w:style w:type="character" w:customStyle="1" w:styleId="Ttulo5Char">
    <w:name w:val="Título 5 Char"/>
    <w:aliases w:val="Level 3 - i Char,PA Pico Section Char,Masthead Text Box Char,H5 Char,lowest level provided Char,Block Label Char,Bullet point Char,Roman list Char,h5 Char,Don't Use! Char,Para5 Char,Appendix A to X Char,Heading 5   Appendix A to X Char"/>
    <w:basedOn w:val="Fontepargpadro"/>
    <w:link w:val="Ttulo5"/>
    <w:rsid w:val="0076374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aliases w:val="Legal Level 1. Char,h6 Char,PA Appendix Char,GE Heading 6 Char,Sub-bullet point Char,H6 Char,Third Subheading Char,cnp Char,Caption number (page-wide) Char,Tables Char,T1 Char,sub-dash Char,sd Char,51 Char,L1 Heading 6 Char,do not use Char"/>
    <w:basedOn w:val="Fontepargpadro"/>
    <w:link w:val="Ttulo6"/>
    <w:rsid w:val="00763749"/>
    <w:rPr>
      <w:rFonts w:ascii="Times New Roman" w:eastAsia="Times New Roman" w:hAnsi="Times New Roman" w:cs="Times New Roman"/>
      <w:b/>
      <w:bCs/>
    </w:rPr>
  </w:style>
  <w:style w:type="character" w:customStyle="1" w:styleId="Ttulo7Char">
    <w:name w:val="Título 7 Char"/>
    <w:aliases w:val="Legal Level 1.1. Char,PA Appendix Major Char,Appendix-L2 Char,Appendix-L21 Char,Appendix-L22 Char,Appendix-L23 Char,Appendix-L24 Char,Appendix-L211 Char,Appendix-L221 Char,Appendix-L25 Char,Appendix-L26 Char,Appendix-L212 Char,h7 Char"/>
    <w:basedOn w:val="Fontepargpadro"/>
    <w:link w:val="Ttulo7"/>
    <w:rsid w:val="00763749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har">
    <w:name w:val="Título 8 Char"/>
    <w:aliases w:val="Legal Level 1.1.1. Char,PA Appendix Minor Char,ft Char,figure title Char,Appendix1 Char,Center Bold Char,Annex Char,L1 Heading 8 Char,Level 1.1.1 Char,No num/gap Char,H8 Char,12 Heading 8 Char,Aztec Heading 8 Char,avoid use Char,8 Char"/>
    <w:basedOn w:val="Fontepargpadro"/>
    <w:link w:val="Ttulo8"/>
    <w:rsid w:val="00763749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har">
    <w:name w:val="Título 9 Char"/>
    <w:aliases w:val="Legal Level 1.1.1.1. Char,Appendix Char,HelpTable Char,表号 Char,tt Char,table title Char,App1 Char,Figure Heading Char,FH Char,Appendix2 Char,Titre 10 Char,Annex1 Char,Appen 1 Char,L1 Heading 9 Char,Level (a) Char,Code eg's Char,H9 Char"/>
    <w:basedOn w:val="Fontepargpadro"/>
    <w:link w:val="Ttulo9"/>
    <w:rsid w:val="00763749"/>
    <w:rPr>
      <w:rFonts w:ascii="Arial" w:eastAsia="Times New Roman" w:hAnsi="Arial" w:cs="Arial"/>
    </w:rPr>
  </w:style>
  <w:style w:type="paragraph" w:customStyle="1" w:styleId="Default">
    <w:name w:val="Default"/>
    <w:rsid w:val="00AC73F3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table" w:customStyle="1" w:styleId="LightShading1">
    <w:name w:val="Light Shading1"/>
    <w:basedOn w:val="Tabelanormal"/>
    <w:uiPriority w:val="60"/>
    <w:rsid w:val="00AC73F3"/>
    <w:pPr>
      <w:spacing w:after="0" w:line="240" w:lineRule="auto"/>
    </w:pPr>
    <w:rPr>
      <w:rFonts w:ascii="Calibri" w:eastAsia="Calibri" w:hAnsi="Calibri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2E5B9E"/>
    <w:pPr>
      <w:spacing w:before="100" w:beforeAutospacing="1" w:after="100" w:afterAutospacing="1" w:line="240" w:lineRule="auto"/>
    </w:pPr>
    <w:rPr>
      <w:rFonts w:ascii="Times New Roman" w:eastAsia="Times New Roman" w:hAnsi="Times New Roma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553C8"/>
    <w:pPr>
      <w:spacing w:after="100"/>
      <w:ind w:left="44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6005DD"/>
    <w:pPr>
      <w:tabs>
        <w:tab w:val="left" w:pos="1760"/>
        <w:tab w:val="right" w:leader="dot" w:pos="9350"/>
      </w:tabs>
      <w:ind w:left="220"/>
    </w:pPr>
    <w:rPr>
      <w:rFonts w:eastAsia="SimSun"/>
      <w:lang w:eastAsia="zh-CN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53C8"/>
    <w:pPr>
      <w:spacing w:after="0" w:line="240" w:lineRule="auto"/>
      <w:ind w:left="90"/>
    </w:pPr>
    <w:rPr>
      <w:rFonts w:eastAsia="SimSun"/>
      <w:b/>
      <w:color w:val="808080"/>
      <w:sz w:val="36"/>
      <w:szCs w:val="36"/>
      <w:lang w:eastAsia="zh-CN"/>
    </w:rPr>
  </w:style>
  <w:style w:type="character" w:customStyle="1" w:styleId="SubttuloChar">
    <w:name w:val="Subtítulo Char"/>
    <w:basedOn w:val="Fontepargpadro"/>
    <w:link w:val="Subttulo"/>
    <w:uiPriority w:val="11"/>
    <w:rsid w:val="001553C8"/>
    <w:rPr>
      <w:rFonts w:ascii="Calibri" w:eastAsia="SimSun" w:hAnsi="Calibri" w:cs="Times New Roman"/>
      <w:b/>
      <w:color w:val="808080"/>
      <w:sz w:val="36"/>
      <w:szCs w:val="36"/>
      <w:lang w:eastAsia="zh-CN"/>
    </w:rPr>
  </w:style>
  <w:style w:type="paragraph" w:customStyle="1" w:styleId="PageTitle">
    <w:name w:val="Page Title"/>
    <w:link w:val="PageTitleChar"/>
    <w:rsid w:val="001553C8"/>
    <w:pPr>
      <w:spacing w:after="0" w:line="240" w:lineRule="auto"/>
    </w:pPr>
    <w:rPr>
      <w:rFonts w:ascii="Calibri" w:eastAsia="SimSun" w:hAnsi="Calibri" w:cs="Times New Roman"/>
      <w:b/>
      <w:color w:val="262626"/>
      <w:sz w:val="32"/>
      <w:szCs w:val="32"/>
      <w:lang w:eastAsia="zh-CN"/>
    </w:rPr>
  </w:style>
  <w:style w:type="character" w:customStyle="1" w:styleId="PageTitleChar">
    <w:name w:val="Page Title Char"/>
    <w:link w:val="PageTitle"/>
    <w:rsid w:val="001553C8"/>
    <w:rPr>
      <w:rFonts w:ascii="Calibri" w:eastAsia="SimSun" w:hAnsi="Calibri" w:cs="Times New Roman"/>
      <w:b/>
      <w:color w:val="262626"/>
      <w:sz w:val="32"/>
      <w:szCs w:val="32"/>
      <w:lang w:eastAsia="zh-CN"/>
    </w:rPr>
  </w:style>
  <w:style w:type="paragraph" w:styleId="Legenda">
    <w:name w:val="caption"/>
    <w:basedOn w:val="Normal"/>
    <w:next w:val="Normal"/>
    <w:uiPriority w:val="35"/>
    <w:unhideWhenUsed/>
    <w:qFormat/>
    <w:rsid w:val="001553C8"/>
    <w:rPr>
      <w:rFonts w:eastAsia="SimSun"/>
      <w:b/>
      <w:bCs/>
      <w:sz w:val="20"/>
      <w:szCs w:val="20"/>
      <w:lang w:eastAsia="zh-CN"/>
    </w:rPr>
  </w:style>
  <w:style w:type="character" w:styleId="nfaseIntensa">
    <w:name w:val="Intense Emphasis"/>
    <w:aliases w:val="Mahindra Group"/>
    <w:basedOn w:val="Fontepargpadro"/>
    <w:uiPriority w:val="21"/>
    <w:qFormat/>
    <w:rsid w:val="00764672"/>
    <w:rPr>
      <w:rFonts w:asciiTheme="minorHAnsi" w:hAnsiTheme="minorHAnsi"/>
      <w:bCs/>
      <w:i w:val="0"/>
      <w:dstrike w:val="0"/>
      <w:color w:val="auto"/>
      <w:sz w:val="20"/>
      <w:u w:val="none"/>
      <w:vertAlign w:val="baseline"/>
    </w:rPr>
  </w:style>
  <w:style w:type="character" w:styleId="Forte">
    <w:name w:val="Strong"/>
    <w:basedOn w:val="Fontepargpadro"/>
    <w:uiPriority w:val="22"/>
    <w:qFormat/>
    <w:rsid w:val="00764672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4902BD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A91228" w:themeColor="accent1" w:themeShade="BF"/>
    </w:rPr>
  </w:style>
  <w:style w:type="paragraph" w:customStyle="1" w:styleId="MahindraHeading">
    <w:name w:val="Mahindra Heading"/>
    <w:basedOn w:val="Ttulo1"/>
    <w:link w:val="MahindraHeadingChar"/>
    <w:qFormat/>
    <w:rsid w:val="006005DD"/>
    <w:pPr>
      <w:numPr>
        <w:numId w:val="0"/>
      </w:numPr>
      <w:spacing w:line="240" w:lineRule="auto"/>
      <w:outlineLvl w:val="9"/>
    </w:pPr>
    <w:rPr>
      <w:rFonts w:asciiTheme="majorHAnsi" w:hAnsiTheme="majorHAnsi"/>
      <w:color w:val="E31837" w:themeColor="background2"/>
      <w:sz w:val="64"/>
      <w:szCs w:val="64"/>
    </w:rPr>
  </w:style>
  <w:style w:type="paragraph" w:customStyle="1" w:styleId="MahindraSubheading">
    <w:name w:val="Mahindra Subheading"/>
    <w:basedOn w:val="Normal"/>
    <w:next w:val="Ttulo2"/>
    <w:link w:val="MahindraSubheadingChar"/>
    <w:qFormat/>
    <w:rsid w:val="00F2704F"/>
    <w:rPr>
      <w:rFonts w:asciiTheme="majorHAnsi" w:hAnsiTheme="majorHAnsi"/>
      <w:b/>
      <w:color w:val="E31837" w:themeColor="background2"/>
      <w:sz w:val="28"/>
      <w:szCs w:val="28"/>
    </w:rPr>
  </w:style>
  <w:style w:type="character" w:customStyle="1" w:styleId="MahindraHeadingChar">
    <w:name w:val="Mahindra Heading Char"/>
    <w:basedOn w:val="Ttulo1Char"/>
    <w:link w:val="MahindraHeading"/>
    <w:rsid w:val="006005DD"/>
    <w:rPr>
      <w:rFonts w:asciiTheme="majorHAnsi" w:eastAsia="Times New Roman" w:hAnsiTheme="majorHAnsi" w:cs="Times New Roman"/>
      <w:b/>
      <w:color w:val="E31837" w:themeColor="background2"/>
      <w:spacing w:val="10"/>
      <w:sz w:val="64"/>
      <w:szCs w:val="64"/>
    </w:rPr>
  </w:style>
  <w:style w:type="character" w:customStyle="1" w:styleId="MahindraSubheadingChar">
    <w:name w:val="Mahindra Subheading Char"/>
    <w:basedOn w:val="Fontepargpadro"/>
    <w:link w:val="MahindraSubheading"/>
    <w:rsid w:val="00F2704F"/>
    <w:rPr>
      <w:rFonts w:asciiTheme="majorHAnsi" w:eastAsia="Calibri" w:hAnsiTheme="majorHAnsi" w:cs="Times New Roman"/>
      <w:b/>
      <w:color w:val="E31837" w:themeColor="background2"/>
      <w:sz w:val="28"/>
      <w:szCs w:val="28"/>
    </w:rPr>
  </w:style>
  <w:style w:type="table" w:styleId="Tabelacomgrade">
    <w:name w:val="Table Grid"/>
    <w:basedOn w:val="Tabelanormal"/>
    <w:uiPriority w:val="59"/>
    <w:rsid w:val="00035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Lista6Colorida-Destaque21">
    <w:name w:val="Tabela de Lista 6 Colorida - Destaque 21"/>
    <w:basedOn w:val="Tabelanormal"/>
    <w:uiPriority w:val="51"/>
    <w:rsid w:val="00035E94"/>
    <w:pPr>
      <w:spacing w:after="0" w:line="240" w:lineRule="auto"/>
    </w:pPr>
    <w:rPr>
      <w:color w:val="7B7E82" w:themeColor="accent2" w:themeShade="BF"/>
    </w:rPr>
    <w:tblPr>
      <w:tblStyleRowBandSize w:val="1"/>
      <w:tblStyleColBandSize w:val="1"/>
      <w:tblBorders>
        <w:top w:val="single" w:sz="4" w:space="0" w:color="A7A9AC" w:themeColor="accent2"/>
        <w:bottom w:val="single" w:sz="4" w:space="0" w:color="A7A9A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7A9A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7A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E" w:themeFill="accent2" w:themeFillTint="33"/>
      </w:tcPr>
    </w:tblStylePr>
    <w:tblStylePr w:type="band1Horz">
      <w:tblPr/>
      <w:tcPr>
        <w:shd w:val="clear" w:color="auto" w:fill="EDEDEE" w:themeFill="accent2" w:themeFillTint="33"/>
      </w:tcPr>
    </w:tblStylePr>
  </w:style>
  <w:style w:type="table" w:styleId="SombreamentoClaro-nfase3">
    <w:name w:val="Light Shading Accent 3"/>
    <w:basedOn w:val="Tabelanormal"/>
    <w:uiPriority w:val="60"/>
    <w:rsid w:val="00225B48"/>
    <w:pPr>
      <w:spacing w:after="0" w:line="240" w:lineRule="auto"/>
    </w:pPr>
    <w:rPr>
      <w:color w:val="C16C0A" w:themeColor="accent3" w:themeShade="BF"/>
    </w:rPr>
    <w:tblPr>
      <w:tblStyleRowBandSize w:val="1"/>
      <w:tblStyleColBandSize w:val="1"/>
      <w:tblBorders>
        <w:top w:val="single" w:sz="8" w:space="0" w:color="F3901D" w:themeColor="accent3"/>
        <w:bottom w:val="single" w:sz="8" w:space="0" w:color="F3901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901D" w:themeColor="accent3"/>
          <w:left w:val="nil"/>
          <w:bottom w:val="single" w:sz="8" w:space="0" w:color="F3901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901D" w:themeColor="accent3"/>
          <w:left w:val="nil"/>
          <w:bottom w:val="single" w:sz="8" w:space="0" w:color="F3901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3C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3C6" w:themeFill="accent3" w:themeFillTint="3F"/>
      </w:tcPr>
    </w:tblStylePr>
  </w:style>
  <w:style w:type="table" w:styleId="SombreamentoClaro-nfase1">
    <w:name w:val="Light Shading Accent 1"/>
    <w:basedOn w:val="Tabelanormal"/>
    <w:uiPriority w:val="60"/>
    <w:rsid w:val="00225B48"/>
    <w:pPr>
      <w:spacing w:after="0" w:line="240" w:lineRule="auto"/>
    </w:pPr>
    <w:rPr>
      <w:color w:val="A91228" w:themeColor="accent1" w:themeShade="BF"/>
    </w:rPr>
    <w:tblPr>
      <w:tblStyleRowBandSize w:val="1"/>
      <w:tblStyleColBandSize w:val="1"/>
      <w:tblBorders>
        <w:top w:val="single" w:sz="8" w:space="0" w:color="E31837" w:themeColor="accent1"/>
        <w:bottom w:val="single" w:sz="8" w:space="0" w:color="E3183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1837" w:themeColor="accent1"/>
          <w:left w:val="nil"/>
          <w:bottom w:val="single" w:sz="8" w:space="0" w:color="E3183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1837" w:themeColor="accent1"/>
          <w:left w:val="nil"/>
          <w:bottom w:val="single" w:sz="8" w:space="0" w:color="E3183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C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CC" w:themeFill="accent1" w:themeFillTint="3F"/>
      </w:tcPr>
    </w:tblStylePr>
  </w:style>
  <w:style w:type="table" w:styleId="ListaClara-nfase1">
    <w:name w:val="Light List Accent 1"/>
    <w:basedOn w:val="Tabelanormal"/>
    <w:uiPriority w:val="61"/>
    <w:rsid w:val="00225B48"/>
    <w:pPr>
      <w:spacing w:after="0" w:line="240" w:lineRule="auto"/>
    </w:pPr>
    <w:tblPr>
      <w:tblStyleRowBandSize w:val="1"/>
      <w:tblStyleColBandSize w:val="1"/>
      <w:tblBorders>
        <w:top w:val="single" w:sz="8" w:space="0" w:color="E31837" w:themeColor="accent1"/>
        <w:left w:val="single" w:sz="8" w:space="0" w:color="E31837" w:themeColor="accent1"/>
        <w:bottom w:val="single" w:sz="8" w:space="0" w:color="E31837" w:themeColor="accent1"/>
        <w:right w:val="single" w:sz="8" w:space="0" w:color="E3183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183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1837" w:themeColor="accent1"/>
          <w:left w:val="single" w:sz="8" w:space="0" w:color="E31837" w:themeColor="accent1"/>
          <w:bottom w:val="single" w:sz="8" w:space="0" w:color="E31837" w:themeColor="accent1"/>
          <w:right w:val="single" w:sz="8" w:space="0" w:color="E3183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1837" w:themeColor="accent1"/>
          <w:left w:val="single" w:sz="8" w:space="0" w:color="E31837" w:themeColor="accent1"/>
          <w:bottom w:val="single" w:sz="8" w:space="0" w:color="E31837" w:themeColor="accent1"/>
          <w:right w:val="single" w:sz="8" w:space="0" w:color="E31837" w:themeColor="accent1"/>
        </w:tcBorders>
      </w:tcPr>
    </w:tblStylePr>
    <w:tblStylePr w:type="band1Horz">
      <w:tblPr/>
      <w:tcPr>
        <w:tcBorders>
          <w:top w:val="single" w:sz="8" w:space="0" w:color="E31837" w:themeColor="accent1"/>
          <w:left w:val="single" w:sz="8" w:space="0" w:color="E31837" w:themeColor="accent1"/>
          <w:bottom w:val="single" w:sz="8" w:space="0" w:color="E31837" w:themeColor="accent1"/>
          <w:right w:val="single" w:sz="8" w:space="0" w:color="E31837" w:themeColor="accent1"/>
        </w:tcBorders>
      </w:tcPr>
    </w:tblStylePr>
  </w:style>
  <w:style w:type="character" w:customStyle="1" w:styleId="th-tx">
    <w:name w:val="th-tx"/>
    <w:basedOn w:val="Fontepargpadro"/>
    <w:rsid w:val="00770CB1"/>
  </w:style>
  <w:style w:type="paragraph" w:customStyle="1" w:styleId="Titulo1Mahindra">
    <w:name w:val="Titulo1 Mahindra"/>
    <w:next w:val="NormalMahindra"/>
    <w:link w:val="Titulo1MahindraChar"/>
    <w:qFormat/>
    <w:rsid w:val="006005DD"/>
    <w:pPr>
      <w:numPr>
        <w:numId w:val="17"/>
      </w:numPr>
      <w:outlineLvl w:val="0"/>
    </w:pPr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paragraph" w:customStyle="1" w:styleId="NormalMahindra">
    <w:name w:val="Normal Mahindra"/>
    <w:basedOn w:val="Normal"/>
    <w:link w:val="NormalMahindraChar"/>
    <w:qFormat/>
    <w:rsid w:val="00EA587B"/>
    <w:pPr>
      <w:spacing w:before="360" w:after="0"/>
    </w:pPr>
    <w:rPr>
      <w:lang w:eastAsia="pt-BR"/>
    </w:rPr>
  </w:style>
  <w:style w:type="character" w:customStyle="1" w:styleId="Titulo1MahindraChar">
    <w:name w:val="Titulo1 Mahindra Char"/>
    <w:basedOn w:val="MahindraHeadingChar"/>
    <w:link w:val="Titulo1Mahindra"/>
    <w:rsid w:val="006005DD"/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paragraph" w:customStyle="1" w:styleId="Titulo2Mahindra">
    <w:name w:val="Titulo2 Mahindra"/>
    <w:next w:val="NormalMahindra"/>
    <w:link w:val="Titulo2MahindraChar"/>
    <w:qFormat/>
    <w:rsid w:val="00C96ACE"/>
    <w:pPr>
      <w:numPr>
        <w:ilvl w:val="1"/>
        <w:numId w:val="17"/>
      </w:numPr>
      <w:spacing w:before="360"/>
      <w:outlineLvl w:val="1"/>
    </w:pPr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character" w:customStyle="1" w:styleId="NormalMahindraChar">
    <w:name w:val="Normal Mahindra Char"/>
    <w:basedOn w:val="Fontepargpadro"/>
    <w:link w:val="NormalMahindra"/>
    <w:rsid w:val="00EA587B"/>
    <w:rPr>
      <w:rFonts w:ascii="Arial" w:eastAsia="Calibri" w:hAnsi="Arial" w:cs="Times New Roman"/>
      <w:color w:val="000000" w:themeColor="text1"/>
      <w:spacing w:val="10"/>
      <w:sz w:val="24"/>
      <w:szCs w:val="24"/>
      <w:lang w:eastAsia="pt-BR"/>
    </w:rPr>
  </w:style>
  <w:style w:type="paragraph" w:customStyle="1" w:styleId="Titulo3Mahindra">
    <w:name w:val="Titulo3 Mahindra"/>
    <w:next w:val="NormalMahindra"/>
    <w:link w:val="Titulo3MahindraChar"/>
    <w:qFormat/>
    <w:rsid w:val="00C96ACE"/>
    <w:pPr>
      <w:numPr>
        <w:ilvl w:val="2"/>
        <w:numId w:val="17"/>
      </w:numPr>
      <w:spacing w:before="360"/>
      <w:outlineLvl w:val="2"/>
    </w:pPr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character" w:customStyle="1" w:styleId="Titulo2MahindraChar">
    <w:name w:val="Titulo2 Mahindra Char"/>
    <w:basedOn w:val="MahindraHeadingChar"/>
    <w:link w:val="Titulo2Mahindra"/>
    <w:rsid w:val="00C96ACE"/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paragraph" w:customStyle="1" w:styleId="Titulo4Mahindra">
    <w:name w:val="Titulo4 Mahindra"/>
    <w:next w:val="NormalMahindra"/>
    <w:link w:val="Titulo4MahindraChar"/>
    <w:qFormat/>
    <w:rsid w:val="00C96ACE"/>
    <w:pPr>
      <w:numPr>
        <w:ilvl w:val="3"/>
        <w:numId w:val="17"/>
      </w:numPr>
      <w:spacing w:before="360"/>
      <w:outlineLvl w:val="3"/>
    </w:pPr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character" w:customStyle="1" w:styleId="Titulo3MahindraChar">
    <w:name w:val="Titulo3 Mahindra Char"/>
    <w:basedOn w:val="MahindraHeadingChar"/>
    <w:link w:val="Titulo3Mahindra"/>
    <w:rsid w:val="00C96ACE"/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character" w:customStyle="1" w:styleId="Titulo4MahindraChar">
    <w:name w:val="Titulo4 Mahindra Char"/>
    <w:basedOn w:val="MahindraHeadingChar"/>
    <w:link w:val="Titulo4Mahindra"/>
    <w:rsid w:val="00C96ACE"/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4336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4845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6804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2356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8670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35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3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550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5593">
          <w:marLeft w:val="1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3398\AppData\Local\Microsoft\Windows\Temporary%20Internet%20Files\Content.Outlook\CPJ9ZB94\Mahindra%20Satyam%20Template.dotx" TargetMode="External"/></Relationships>
</file>

<file path=word/theme/theme1.xml><?xml version="1.0" encoding="utf-8"?>
<a:theme xmlns:a="http://schemas.openxmlformats.org/drawingml/2006/main" name="Office Theme">
  <a:themeElements>
    <a:clrScheme name="Mahindra Satyam Color Scheme">
      <a:dk1>
        <a:sysClr val="windowText" lastClr="000000"/>
      </a:dk1>
      <a:lt1>
        <a:sysClr val="window" lastClr="FFFFFF"/>
      </a:lt1>
      <a:dk2>
        <a:srgbClr val="6D6E71"/>
      </a:dk2>
      <a:lt2>
        <a:srgbClr val="E31837"/>
      </a:lt2>
      <a:accent1>
        <a:srgbClr val="E31837"/>
      </a:accent1>
      <a:accent2>
        <a:srgbClr val="A7A9AC"/>
      </a:accent2>
      <a:accent3>
        <a:srgbClr val="F3901D"/>
      </a:accent3>
      <a:accent4>
        <a:srgbClr val="FDBC5F"/>
      </a:accent4>
      <a:accent5>
        <a:srgbClr val="E31837"/>
      </a:accent5>
      <a:accent6>
        <a:srgbClr val="7C3520"/>
      </a:accent6>
      <a:hlink>
        <a:srgbClr val="6D6E71"/>
      </a:hlink>
      <a:folHlink>
        <a:srgbClr val="E31837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DB49D88D31094DA120D26E4D4F3F0E" ma:contentTypeVersion="12" ma:contentTypeDescription="Create a new document." ma:contentTypeScope="" ma:versionID="177528042dfc9983a61241e73ce23cff">
  <xsd:schema xmlns:xsd="http://www.w3.org/2001/XMLSchema" xmlns:xs="http://www.w3.org/2001/XMLSchema" xmlns:p="http://schemas.microsoft.com/office/2006/metadata/properties" xmlns:ns3="4d6ad1ba-d08e-4b75-8db3-2812d04b0920" targetNamespace="http://schemas.microsoft.com/office/2006/metadata/properties" ma:root="true" ma:fieldsID="e7a484c8c8fa8045003fe2170f633c7a" ns3:_="">
    <xsd:import namespace="4d6ad1ba-d08e-4b75-8db3-2812d04b0920"/>
    <xsd:element name="properties">
      <xsd:complexType>
        <xsd:sequence>
          <xsd:element name="documentManagement">
            <xsd:complexType>
              <xsd:all>
                <xsd:element ref="ns3:Categories0" minOccurs="0"/>
                <xsd:element ref="ns3:Buisnes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ad1ba-d08e-4b75-8db3-2812d04b0920" elementFormDefault="qualified">
    <xsd:import namespace="http://schemas.microsoft.com/office/2006/documentManagement/types"/>
    <xsd:import namespace="http://schemas.microsoft.com/office/infopath/2007/PartnerControls"/>
    <xsd:element name="Categories0" ma:index="9" nillable="true" ma:displayName="Categories" ma:default="System Elements" ma:format="Dropdown" ma:internalName="Categories0">
      <xsd:simpleType>
        <xsd:restriction base="dms:Choice">
          <xsd:enumeration value="System Elements"/>
          <xsd:enumeration value="Stationary"/>
          <xsd:enumeration value="Signage"/>
          <xsd:enumeration value="Collateral"/>
          <xsd:enumeration value="Advertising"/>
          <xsd:enumeration value="Digital"/>
        </xsd:restriction>
      </xsd:simpleType>
    </xsd:element>
    <xsd:element name="Buisness" ma:index="10" nillable="true" ma:displayName="Buisness" ma:default="Corporate" ma:format="Dropdown" ma:internalName="Buisness">
      <xsd:simpleType>
        <xsd:restriction base="dms:Choice">
          <xsd:enumeration value="Corporate"/>
          <xsd:enumeration value="Mobility"/>
          <xsd:enumeration value="B2B"/>
          <xsd:enumeration value="Non mobility"/>
          <xsd:enumeration value="B2C"/>
          <xsd:enumeration value="Joint Venture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Categories0 xmlns="4d6ad1ba-d08e-4b75-8db3-2812d04b0920">System Elements</Categories0>
    <Buisness xmlns="4d6ad1ba-d08e-4b75-8db3-2812d04b0920">Corporate</Buisnes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C871E-212F-4B93-9546-6074D410AF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E43456-2B12-4237-83B9-D4D1C6EF65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6ad1ba-d08e-4b75-8db3-2812d04b09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F69684-6C05-412F-B654-DF0E8705B564}">
  <ds:schemaRefs>
    <ds:schemaRef ds:uri="http://schemas.microsoft.com/office/2006/metadata/properties"/>
    <ds:schemaRef ds:uri="4d6ad1ba-d08e-4b75-8db3-2812d04b0920"/>
  </ds:schemaRefs>
</ds:datastoreItem>
</file>

<file path=customXml/itemProps4.xml><?xml version="1.0" encoding="utf-8"?>
<ds:datastoreItem xmlns:ds="http://schemas.openxmlformats.org/officeDocument/2006/customXml" ds:itemID="{BA29EEB5-AEDC-492A-9C48-AF46B0BF2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Mahindra Satyam Template</Template>
  <TotalTime>390</TotalTime>
  <Pages>1</Pages>
  <Words>320</Words>
  <Characters>1731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Mahindra Group</vt:lpstr>
      <vt:lpstr>Mahindra Group</vt:lpstr>
    </vt:vector>
  </TitlesOfParts>
  <Company>SCSL</Company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Mahindra Group</dc:title>
  <dc:creator>213398</dc:creator>
  <cp:lastModifiedBy>Icaro Passos</cp:lastModifiedBy>
  <cp:revision>42</cp:revision>
  <dcterms:created xsi:type="dcterms:W3CDTF">2018-01-04T16:48:00Z</dcterms:created>
  <dcterms:modified xsi:type="dcterms:W3CDTF">2019-06-25T03:55:00Z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0x01010013DB49D88D31094DA120D26E4D4F3F0E</vt:lpwstr>
  </property>
</Properties>
</file>