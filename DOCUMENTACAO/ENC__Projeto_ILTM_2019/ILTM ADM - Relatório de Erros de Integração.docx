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B" w:rsidRPr="00A334EC" w:rsidRDefault="00F3143B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225B48" w:rsidRPr="00A334EC" w:rsidRDefault="00225B48" w:rsidP="00E1788D">
      <w:pPr>
        <w:rPr>
          <w:lang w:val="pt-BR"/>
        </w:rPr>
      </w:pPr>
    </w:p>
    <w:p w:rsidR="00A555EA" w:rsidRPr="00A334EC" w:rsidRDefault="00A555EA" w:rsidP="002F3347">
      <w:pPr>
        <w:jc w:val="center"/>
        <w:rPr>
          <w:lang w:val="pt-BR"/>
        </w:rPr>
      </w:pPr>
    </w:p>
    <w:p w:rsidR="00614120" w:rsidRPr="00A334EC" w:rsidRDefault="008C7EAF" w:rsidP="002F3347">
      <w:pPr>
        <w:pStyle w:val="MahindraHeading"/>
        <w:jc w:val="center"/>
        <w:rPr>
          <w:sz w:val="72"/>
          <w:szCs w:val="72"/>
          <w:lang w:val="pt-BR"/>
        </w:rPr>
      </w:pPr>
      <w:r w:rsidRPr="00A334EC">
        <w:rPr>
          <w:sz w:val="72"/>
          <w:szCs w:val="72"/>
          <w:lang w:val="pt-BR"/>
        </w:rPr>
        <w:t>ILTM - Administrador</w:t>
      </w:r>
    </w:p>
    <w:p w:rsidR="00770CB1" w:rsidRPr="00A334EC" w:rsidRDefault="008C7EAF" w:rsidP="002F3347">
      <w:pPr>
        <w:pStyle w:val="MahindraHeading"/>
        <w:jc w:val="center"/>
        <w:rPr>
          <w:rStyle w:val="th-tx"/>
          <w:sz w:val="56"/>
          <w:szCs w:val="56"/>
          <w:u w:val="single"/>
          <w:lang w:val="pt-BR"/>
        </w:rPr>
      </w:pPr>
      <w:r w:rsidRPr="00A334EC">
        <w:rPr>
          <w:rStyle w:val="th-tx"/>
          <w:sz w:val="56"/>
          <w:szCs w:val="56"/>
          <w:u w:val="single"/>
          <w:lang w:val="pt-BR"/>
        </w:rPr>
        <w:t>Re</w:t>
      </w:r>
      <w:r w:rsidR="003A7F64">
        <w:rPr>
          <w:rStyle w:val="th-tx"/>
          <w:sz w:val="56"/>
          <w:szCs w:val="56"/>
          <w:u w:val="single"/>
          <w:lang w:val="pt-BR"/>
        </w:rPr>
        <w:t xml:space="preserve">latório de Erros de </w:t>
      </w:r>
      <w:r w:rsidR="003A7F64" w:rsidRPr="003A7F64">
        <w:rPr>
          <w:rStyle w:val="th-tx"/>
          <w:sz w:val="56"/>
          <w:szCs w:val="56"/>
          <w:u w:val="single"/>
          <w:lang w:val="pt-BR"/>
        </w:rPr>
        <w:t>Integração</w:t>
      </w:r>
    </w:p>
    <w:p w:rsidR="002F3347" w:rsidRPr="00A334EC" w:rsidRDefault="00770CB1" w:rsidP="00E1788D">
      <w:pPr>
        <w:rPr>
          <w:lang w:val="pt-BR"/>
        </w:rPr>
      </w:pPr>
      <w:r w:rsidRPr="00A334EC">
        <w:rPr>
          <w:lang w:val="pt-BR"/>
        </w:rPr>
        <w:t xml:space="preserve"> </w:t>
      </w: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p w:rsidR="00A91BB0" w:rsidRPr="00A334EC" w:rsidRDefault="00A91BB0" w:rsidP="002F3347">
      <w:pPr>
        <w:pStyle w:val="MahindraSubheading"/>
        <w:rPr>
          <w:lang w:val="pt-BR"/>
        </w:rPr>
      </w:pPr>
      <w:r w:rsidRPr="00A334EC">
        <w:rPr>
          <w:lang w:val="pt-BR"/>
        </w:rPr>
        <w:lastRenderedPageBreak/>
        <w:t>CONTROLE DE VERSÃO</w: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FA3F782" wp14:editId="005B2786">
                <wp:simplePos x="0" y="0"/>
                <wp:positionH relativeFrom="column">
                  <wp:posOffset>681990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320DA" id="Line 1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3.4pt" to="53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HQ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" o:allowincell="f" strokecolor="white" strokeweight=".72pt"/>
            </w:pict>
          </mc:Fallback>
        </mc:AlternateConten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7E55E" wp14:editId="7DF72EFF">
                <wp:simplePos x="0" y="0"/>
                <wp:positionH relativeFrom="column">
                  <wp:posOffset>3604260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C51ED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3.4pt" to="283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+l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" o:allowincell="f" strokecolor="white" strokeweight=".72pt"/>
            </w:pict>
          </mc:Fallback>
        </mc:AlternateContent>
      </w:r>
    </w:p>
    <w:tbl>
      <w:tblPr>
        <w:tblStyle w:val="ListaClara-nfase1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2F3347" w:rsidRPr="00A334EC" w:rsidTr="0004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Revisão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Data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Responsável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Descrição</w:t>
            </w:r>
          </w:p>
        </w:tc>
      </w:tr>
      <w:tr w:rsidR="00A91BB0" w:rsidRPr="00A334EC" w:rsidTr="0004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lang w:val="pt-BR"/>
              </w:rPr>
            </w:pPr>
            <w:r w:rsidRPr="00A334EC">
              <w:rPr>
                <w:lang w:val="pt-BR"/>
              </w:rPr>
              <w:t>1.0</w:t>
            </w:r>
          </w:p>
        </w:tc>
        <w:tc>
          <w:tcPr>
            <w:tcW w:w="2495" w:type="dxa"/>
          </w:tcPr>
          <w:p w:rsidR="00A91BB0" w:rsidRPr="00A334EC" w:rsidRDefault="008C7EAF" w:rsidP="008C7E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24</w:t>
            </w:r>
            <w:r w:rsidR="00770CB1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06</w:t>
            </w:r>
            <w:r w:rsidR="00A91BB0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2019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Iuri Rocha Passos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Especificação técnica</w:t>
            </w:r>
          </w:p>
        </w:tc>
      </w:tr>
    </w:tbl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pt-BR"/>
        </w:rPr>
        <w:id w:val="-20449506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:rsidR="00DD63CE" w:rsidRPr="00A334EC" w:rsidRDefault="00DD63CE" w:rsidP="003B7144">
          <w:pPr>
            <w:pStyle w:val="CabealhodoSumrio"/>
            <w:tabs>
              <w:tab w:val="left" w:pos="2355"/>
            </w:tabs>
            <w:rPr>
              <w:lang w:val="pt-BR"/>
            </w:rPr>
          </w:pPr>
          <w:r w:rsidRPr="00A334EC">
            <w:rPr>
              <w:lang w:val="pt-BR"/>
            </w:rPr>
            <w:t>Sumário</w:t>
          </w:r>
          <w:r w:rsidR="003B7144" w:rsidRPr="00A334EC">
            <w:rPr>
              <w:lang w:val="pt-BR"/>
            </w:rPr>
            <w:tab/>
          </w:r>
        </w:p>
        <w:p w:rsidR="0030107E" w:rsidRDefault="00DD63C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begin"/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instrText xml:space="preserve"> TOC \o "1-3" \h \z \u </w:instrText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separate"/>
          </w:r>
          <w:hyperlink w:anchor="_Toc12300158" w:history="1">
            <w:r w:rsidR="0030107E" w:rsidRPr="00B022CC">
              <w:rPr>
                <w:rStyle w:val="Hyperlink"/>
                <w:lang w:val="pt-BR"/>
              </w:rPr>
              <w:t>1.</w:t>
            </w:r>
            <w:r w:rsidR="0030107E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30107E" w:rsidRPr="00B022CC">
              <w:rPr>
                <w:rStyle w:val="Hyperlink"/>
                <w:lang w:val="pt-BR"/>
              </w:rPr>
              <w:t>Objetivo</w:t>
            </w:r>
            <w:r w:rsidR="0030107E">
              <w:rPr>
                <w:webHidden/>
              </w:rPr>
              <w:tab/>
            </w:r>
            <w:r w:rsidR="0030107E">
              <w:rPr>
                <w:webHidden/>
              </w:rPr>
              <w:fldChar w:fldCharType="begin"/>
            </w:r>
            <w:r w:rsidR="0030107E">
              <w:rPr>
                <w:webHidden/>
              </w:rPr>
              <w:instrText xml:space="preserve"> PAGEREF _Toc12300158 \h </w:instrText>
            </w:r>
            <w:r w:rsidR="0030107E">
              <w:rPr>
                <w:webHidden/>
              </w:rPr>
            </w:r>
            <w:r w:rsidR="0030107E">
              <w:rPr>
                <w:webHidden/>
              </w:rPr>
              <w:fldChar w:fldCharType="separate"/>
            </w:r>
            <w:r w:rsidR="00FE7EA7">
              <w:rPr>
                <w:webHidden/>
              </w:rPr>
              <w:t>4</w:t>
            </w:r>
            <w:r w:rsidR="0030107E">
              <w:rPr>
                <w:webHidden/>
              </w:rPr>
              <w:fldChar w:fldCharType="end"/>
            </w:r>
          </w:hyperlink>
        </w:p>
        <w:p w:rsidR="0030107E" w:rsidRDefault="00C12505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00159" w:history="1">
            <w:r w:rsidR="0030107E" w:rsidRPr="00B022CC">
              <w:rPr>
                <w:rStyle w:val="Hyperlink"/>
                <w:lang w:val="pt-BR"/>
              </w:rPr>
              <w:t>2.</w:t>
            </w:r>
            <w:r w:rsidR="0030107E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30107E" w:rsidRPr="00B022CC">
              <w:rPr>
                <w:rStyle w:val="Hyperlink"/>
                <w:lang w:val="pt-BR"/>
              </w:rPr>
              <w:t>Módulos</w:t>
            </w:r>
            <w:bookmarkStart w:id="0" w:name="_GoBack"/>
            <w:r w:rsidR="0030107E">
              <w:rPr>
                <w:webHidden/>
              </w:rPr>
              <w:tab/>
            </w:r>
            <w:bookmarkEnd w:id="0"/>
            <w:r w:rsidR="0030107E">
              <w:rPr>
                <w:webHidden/>
              </w:rPr>
              <w:fldChar w:fldCharType="begin"/>
            </w:r>
            <w:r w:rsidR="0030107E">
              <w:rPr>
                <w:webHidden/>
              </w:rPr>
              <w:instrText xml:space="preserve"> PAGEREF _Toc12300159 \h </w:instrText>
            </w:r>
            <w:r w:rsidR="0030107E">
              <w:rPr>
                <w:webHidden/>
              </w:rPr>
            </w:r>
            <w:r w:rsidR="0030107E">
              <w:rPr>
                <w:webHidden/>
              </w:rPr>
              <w:fldChar w:fldCharType="separate"/>
            </w:r>
            <w:r w:rsidR="00FE7EA7">
              <w:rPr>
                <w:webHidden/>
              </w:rPr>
              <w:t>5</w:t>
            </w:r>
            <w:r w:rsidR="0030107E">
              <w:rPr>
                <w:webHidden/>
              </w:rPr>
              <w:fldChar w:fldCharType="end"/>
            </w:r>
          </w:hyperlink>
        </w:p>
        <w:p w:rsidR="0030107E" w:rsidRDefault="00C1250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00160" w:history="1">
            <w:r w:rsidR="0030107E" w:rsidRPr="00B022CC">
              <w:rPr>
                <w:rStyle w:val="Hyperlink"/>
                <w:noProof/>
                <w:lang w:val="pt-BR"/>
              </w:rPr>
              <w:t>2.1.</w:t>
            </w:r>
            <w:r w:rsidR="0030107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30107E" w:rsidRPr="00B022CC">
              <w:rPr>
                <w:rStyle w:val="Hyperlink"/>
                <w:noProof/>
                <w:lang w:val="pt-BR"/>
              </w:rPr>
              <w:t>Relatórios</w:t>
            </w:r>
            <w:r w:rsidR="0030107E">
              <w:rPr>
                <w:noProof/>
                <w:webHidden/>
              </w:rPr>
              <w:tab/>
            </w:r>
            <w:r w:rsidR="0030107E">
              <w:rPr>
                <w:noProof/>
                <w:webHidden/>
              </w:rPr>
              <w:fldChar w:fldCharType="begin"/>
            </w:r>
            <w:r w:rsidR="0030107E">
              <w:rPr>
                <w:noProof/>
                <w:webHidden/>
              </w:rPr>
              <w:instrText xml:space="preserve"> PAGEREF _Toc12300160 \h </w:instrText>
            </w:r>
            <w:r w:rsidR="0030107E">
              <w:rPr>
                <w:noProof/>
                <w:webHidden/>
              </w:rPr>
            </w:r>
            <w:r w:rsidR="0030107E">
              <w:rPr>
                <w:noProof/>
                <w:webHidden/>
              </w:rPr>
              <w:fldChar w:fldCharType="separate"/>
            </w:r>
            <w:r w:rsidR="00FE7EA7">
              <w:rPr>
                <w:noProof/>
                <w:webHidden/>
              </w:rPr>
              <w:t>6</w:t>
            </w:r>
            <w:r w:rsidR="0030107E">
              <w:rPr>
                <w:noProof/>
                <w:webHidden/>
              </w:rPr>
              <w:fldChar w:fldCharType="end"/>
            </w:r>
          </w:hyperlink>
        </w:p>
        <w:p w:rsidR="008170D9" w:rsidRPr="00A334EC" w:rsidRDefault="00DD63CE" w:rsidP="00E1788D">
          <w:pPr>
            <w:rPr>
              <w:lang w:val="pt-BR"/>
            </w:rPr>
          </w:pPr>
          <w:r w:rsidRPr="00A334EC">
            <w:rPr>
              <w:rFonts w:cs="Calibri"/>
              <w:b/>
              <w:bCs/>
              <w:sz w:val="32"/>
              <w:szCs w:val="32"/>
              <w:lang w:val="pt-BR"/>
            </w:rPr>
            <w:fldChar w:fldCharType="end"/>
          </w:r>
        </w:p>
      </w:sdtContent>
    </w:sdt>
    <w:p w:rsidR="002417B1" w:rsidRPr="00A334EC" w:rsidRDefault="002417B1" w:rsidP="00E1788D">
      <w:pPr>
        <w:rPr>
          <w:lang w:val="pt-BR"/>
        </w:rPr>
      </w:pPr>
    </w:p>
    <w:p w:rsidR="002417B1" w:rsidRPr="00A334EC" w:rsidRDefault="002417B1" w:rsidP="00E1788D">
      <w:pPr>
        <w:rPr>
          <w:lang w:val="pt-BR"/>
        </w:rPr>
      </w:pPr>
      <w:r w:rsidRPr="00A334EC">
        <w:rPr>
          <w:lang w:val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1" w:name="_Toc12300158"/>
      <w:r w:rsidRPr="00A334EC">
        <w:rPr>
          <w:lang w:val="pt-BR"/>
        </w:rPr>
        <w:lastRenderedPageBreak/>
        <w:t>Objetivo</w:t>
      </w:r>
      <w:bookmarkEnd w:id="1"/>
    </w:p>
    <w:p w:rsidR="00E1788D" w:rsidRPr="00A334EC" w:rsidRDefault="008C7EAF" w:rsidP="00EA587B">
      <w:pPr>
        <w:pStyle w:val="NormalMahindra"/>
        <w:rPr>
          <w:lang w:val="pt-BR"/>
        </w:rPr>
      </w:pPr>
      <w:r w:rsidRPr="00A334EC">
        <w:rPr>
          <w:lang w:val="pt-BR"/>
        </w:rPr>
        <w:t xml:space="preserve">Este documento </w:t>
      </w:r>
      <w:r w:rsidR="000913B9" w:rsidRPr="00A334EC">
        <w:rPr>
          <w:lang w:val="pt-BR"/>
        </w:rPr>
        <w:t>tem como objetivo especificar o processo de uso e funcionalidades</w:t>
      </w:r>
      <w:r w:rsidRPr="00A334EC">
        <w:rPr>
          <w:lang w:val="pt-BR"/>
        </w:rPr>
        <w:t xml:space="preserve"> da tela que se encontra no Menu – </w:t>
      </w:r>
      <w:r w:rsidR="00DE3077">
        <w:rPr>
          <w:lang w:val="pt-BR"/>
        </w:rPr>
        <w:t>Relatório Excel Buyer (Relatório Excel Expositor, para Expositores)</w:t>
      </w:r>
      <w:r w:rsidRPr="00A334EC">
        <w:rPr>
          <w:lang w:val="pt-BR"/>
        </w:rPr>
        <w:t xml:space="preserve"> – </w:t>
      </w:r>
      <w:r w:rsidR="00DE3077">
        <w:rPr>
          <w:lang w:val="pt-BR"/>
        </w:rPr>
        <w:t>Relatório de Erro de Integração</w:t>
      </w:r>
      <w:r w:rsidRPr="00A334EC">
        <w:rPr>
          <w:lang w:val="pt-BR"/>
        </w:rPr>
        <w:t xml:space="preserve">, </w:t>
      </w:r>
      <w:r w:rsidR="003B7144" w:rsidRPr="00A334EC">
        <w:rPr>
          <w:lang w:val="pt-BR"/>
        </w:rPr>
        <w:t>para melhor resolução, serão descritas a partir de imagens reais do sistema.</w:t>
      </w:r>
    </w:p>
    <w:p w:rsidR="00E1788D" w:rsidRPr="00A334EC" w:rsidRDefault="00E1788D">
      <w:pPr>
        <w:spacing w:before="0" w:line="276" w:lineRule="auto"/>
        <w:ind w:firstLine="0"/>
        <w:rPr>
          <w:lang w:val="pt-BR" w:eastAsia="pt-BR"/>
        </w:rPr>
      </w:pPr>
      <w:r w:rsidRPr="00A334EC">
        <w:rPr>
          <w:lang w:val="pt-BR" w:eastAsia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2" w:name="_Toc12300159"/>
      <w:r w:rsidRPr="00A334EC">
        <w:rPr>
          <w:lang w:val="pt-BR"/>
        </w:rPr>
        <w:lastRenderedPageBreak/>
        <w:t>Módulos</w:t>
      </w:r>
      <w:bookmarkEnd w:id="2"/>
    </w:p>
    <w:p w:rsidR="00C96ACE" w:rsidRPr="00A334EC" w:rsidRDefault="00A334EC" w:rsidP="00C96ACE">
      <w:pPr>
        <w:pStyle w:val="NormalMahindra"/>
        <w:rPr>
          <w:lang w:val="pt-BR" w:eastAsia="en-US"/>
        </w:rPr>
      </w:pPr>
      <w:r w:rsidRPr="00A334EC">
        <w:rPr>
          <w:lang w:val="pt-BR" w:eastAsia="en-US"/>
        </w:rPr>
        <w:t>Interface principal</w:t>
      </w:r>
      <w:r w:rsidR="0030107E">
        <w:rPr>
          <w:lang w:val="pt-BR" w:eastAsia="en-US"/>
        </w:rPr>
        <w:t xml:space="preserve"> Buyer/Expositor</w:t>
      </w:r>
      <w:r w:rsidRPr="00A334EC">
        <w:rPr>
          <w:lang w:val="pt-BR" w:eastAsia="en-US"/>
        </w:rPr>
        <w:t xml:space="preserve">: </w:t>
      </w:r>
    </w:p>
    <w:p w:rsidR="00A334EC" w:rsidRDefault="00DE3077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6881DAA4" wp14:editId="46B67A76">
            <wp:extent cx="5943600" cy="2582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7E" w:rsidRDefault="0030107E" w:rsidP="00C96ACE">
      <w:pPr>
        <w:pStyle w:val="NormalMahindra"/>
        <w:rPr>
          <w:lang w:val="pt-BR" w:eastAsia="en-US"/>
        </w:rPr>
      </w:pPr>
    </w:p>
    <w:p w:rsidR="00A334EC" w:rsidRDefault="00DE3077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68706DF4" wp14:editId="6F4B9F8F">
            <wp:extent cx="5943600" cy="2558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77" w:rsidRPr="00A334EC" w:rsidRDefault="00DE3077" w:rsidP="00C96ACE">
      <w:pPr>
        <w:pStyle w:val="NormalMahindra"/>
        <w:rPr>
          <w:lang w:val="pt-BR" w:eastAsia="en-US"/>
        </w:rPr>
      </w:pPr>
    </w:p>
    <w:p w:rsidR="002417B1" w:rsidRPr="00A334EC" w:rsidRDefault="00DE3077" w:rsidP="00EA587B">
      <w:pPr>
        <w:pStyle w:val="Titulo2Mahindra"/>
        <w:rPr>
          <w:lang w:val="pt-BR"/>
        </w:rPr>
      </w:pPr>
      <w:bookmarkStart w:id="3" w:name="_Toc12300160"/>
      <w:r>
        <w:rPr>
          <w:lang w:val="pt-BR"/>
        </w:rPr>
        <w:t>Relatórios</w:t>
      </w:r>
      <w:bookmarkEnd w:id="3"/>
    </w:p>
    <w:p w:rsidR="00A334EC" w:rsidRDefault="00115CE6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br/>
      </w:r>
      <w:r>
        <w:rPr>
          <w:lang w:val="pt-BR" w:eastAsia="en-US"/>
        </w:rPr>
        <w:br/>
      </w:r>
      <w:r w:rsidR="0030107E" w:rsidRPr="0030107E">
        <w:rPr>
          <w:noProof/>
          <w:lang w:val="pt-BR"/>
        </w:rPr>
        <w:drawing>
          <wp:inline distT="0" distB="0" distL="0" distR="0">
            <wp:extent cx="5943600" cy="3568660"/>
            <wp:effectExtent l="0" t="0" r="0" b="0"/>
            <wp:docPr id="4" name="Imagem 4" descr="C:\Users\Win10\Downloads\pastedImage[1153]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pastedImage[1153]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CE6" w:rsidRDefault="00115CE6" w:rsidP="00C96ACE">
      <w:pPr>
        <w:pStyle w:val="NormalMahindra"/>
        <w:rPr>
          <w:lang w:val="pt-BR" w:eastAsia="en-US"/>
        </w:rPr>
      </w:pPr>
    </w:p>
    <w:p w:rsidR="00115CE6" w:rsidRDefault="0030107E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Trazendo</w:t>
      </w:r>
      <w:r w:rsidRPr="0030107E">
        <w:rPr>
          <w:lang w:val="pt-BR" w:eastAsia="en-US"/>
        </w:rPr>
        <w:t xml:space="preserve"> as informações do cadastro dos registros não integrados na agenda, "ErrorMessage" é onde está evidenciado o motivo do erro.</w:t>
      </w:r>
    </w:p>
    <w:p w:rsidR="00115CE6" w:rsidRDefault="00115CE6" w:rsidP="00C96ACE">
      <w:pPr>
        <w:pStyle w:val="NormalMahindra"/>
        <w:rPr>
          <w:lang w:val="pt-BR" w:eastAsia="en-US"/>
        </w:rPr>
      </w:pPr>
    </w:p>
    <w:p w:rsidR="0030107E" w:rsidRPr="00C96ACE" w:rsidRDefault="0030107E" w:rsidP="00115CE6">
      <w:pPr>
        <w:pStyle w:val="NormalMahindra"/>
        <w:ind w:left="720" w:firstLine="0"/>
        <w:rPr>
          <w:lang w:eastAsia="en-US"/>
        </w:rPr>
      </w:pPr>
    </w:p>
    <w:sectPr w:rsidR="0030107E" w:rsidRPr="00C96ACE" w:rsidSect="00AD3F62">
      <w:headerReference w:type="default" r:id="rId14"/>
      <w:footerReference w:type="defaul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505" w:rsidRDefault="00C12505" w:rsidP="00E1788D">
      <w:r>
        <w:separator/>
      </w:r>
    </w:p>
  </w:endnote>
  <w:endnote w:type="continuationSeparator" w:id="0">
    <w:p w:rsidR="00C12505" w:rsidRDefault="00C12505" w:rsidP="00E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696667"/>
      <w:docPartObj>
        <w:docPartGallery w:val="Page Numbers (Bottom of Page)"/>
        <w:docPartUnique/>
      </w:docPartObj>
    </w:sdtPr>
    <w:sdtEndPr/>
    <w:sdtContent>
      <w:p w:rsidR="00815BBD" w:rsidRDefault="000805AD" w:rsidP="00E1788D">
        <w:pPr>
          <w:pStyle w:val="Rodap"/>
        </w:pPr>
        <w:r w:rsidRPr="00B72BC9">
          <w:fldChar w:fldCharType="begin"/>
        </w:r>
        <w:r w:rsidR="00CF2DFE" w:rsidRPr="00B72BC9">
          <w:instrText xml:space="preserve"> PAGE   \* MERGEFORMAT </w:instrText>
        </w:r>
        <w:r w:rsidRPr="00B72BC9">
          <w:fldChar w:fldCharType="separate"/>
        </w:r>
        <w:r w:rsidR="00FE7EA7">
          <w:rPr>
            <w:noProof/>
          </w:rPr>
          <w:t>2</w:t>
        </w:r>
        <w:r w:rsidRPr="00B72BC9">
          <w:fldChar w:fldCharType="end"/>
        </w:r>
      </w:p>
    </w:sdtContent>
  </w:sdt>
  <w:p w:rsidR="00763749" w:rsidRDefault="00763749" w:rsidP="00E178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8571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6789" w:rsidRDefault="00F46789" w:rsidP="00E1788D">
            <w:pPr>
              <w:pStyle w:val="Rodap"/>
            </w:pPr>
            <w:r>
              <w:rPr>
                <w:lang w:val="pt-BR"/>
              </w:rPr>
              <w:t xml:space="preserve">Página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FE7EA7">
              <w:rPr>
                <w:noProof/>
              </w:rPr>
              <w:t>1</w:t>
            </w:r>
            <w:r>
              <w:fldChar w:fldCharType="end"/>
            </w:r>
            <w:r>
              <w:rPr>
                <w:lang w:val="pt-BR"/>
              </w:rPr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FE7EA7">
              <w:rPr>
                <w:noProof/>
              </w:rPr>
              <w:t>6</w:t>
            </w:r>
            <w:r>
              <w:fldChar w:fldCharType="end"/>
            </w:r>
          </w:p>
        </w:sdtContent>
      </w:sdt>
    </w:sdtContent>
  </w:sdt>
  <w:p w:rsidR="00AD3F62" w:rsidRPr="00B72BC9" w:rsidRDefault="00AD3F62" w:rsidP="00E178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505" w:rsidRDefault="00C12505" w:rsidP="00E1788D">
      <w:r>
        <w:separator/>
      </w:r>
    </w:p>
  </w:footnote>
  <w:footnote w:type="continuationSeparator" w:id="0">
    <w:p w:rsidR="00C12505" w:rsidRDefault="00C12505" w:rsidP="00E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9" w:rsidRDefault="00763749" w:rsidP="00E1788D">
    <w:pPr>
      <w:rPr>
        <w:noProof/>
      </w:rPr>
    </w:pPr>
    <w:r>
      <w:rPr>
        <w:noProof/>
      </w:rPr>
      <w:t xml:space="preserve"> </w:t>
    </w:r>
  </w:p>
  <w:p w:rsidR="008C7EAF" w:rsidRDefault="008C7EAF" w:rsidP="00E17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06D"/>
    <w:multiLevelType w:val="hybridMultilevel"/>
    <w:tmpl w:val="E988A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316F0"/>
    <w:multiLevelType w:val="multilevel"/>
    <w:tmpl w:val="AF086EE6"/>
    <w:lvl w:ilvl="0">
      <w:start w:val="1"/>
      <w:numFmt w:val="none"/>
      <w:lvlText w:val="3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8244C7"/>
    <w:multiLevelType w:val="hybridMultilevel"/>
    <w:tmpl w:val="4C66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9"/>
    <w:multiLevelType w:val="hybridMultilevel"/>
    <w:tmpl w:val="57CEDA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749"/>
    <w:multiLevelType w:val="hybridMultilevel"/>
    <w:tmpl w:val="44CA72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A39B1"/>
    <w:multiLevelType w:val="hybridMultilevel"/>
    <w:tmpl w:val="FE387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42CF7"/>
    <w:multiLevelType w:val="multilevel"/>
    <w:tmpl w:val="65AA921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45796928"/>
    <w:multiLevelType w:val="multilevel"/>
    <w:tmpl w:val="0FCA1B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8" w15:restartNumberingAfterBreak="0">
    <w:nsid w:val="481875FD"/>
    <w:multiLevelType w:val="hybridMultilevel"/>
    <w:tmpl w:val="6F92B9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37CC5"/>
    <w:multiLevelType w:val="hybridMultilevel"/>
    <w:tmpl w:val="17B28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E96"/>
    <w:multiLevelType w:val="hybridMultilevel"/>
    <w:tmpl w:val="737837D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A7221"/>
    <w:multiLevelType w:val="hybridMultilevel"/>
    <w:tmpl w:val="5332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0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76C67"/>
    <w:multiLevelType w:val="multilevel"/>
    <w:tmpl w:val="8BAE35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4" w15:restartNumberingAfterBreak="0">
    <w:nsid w:val="6C147D3D"/>
    <w:multiLevelType w:val="multilevel"/>
    <w:tmpl w:val="624EE7A0"/>
    <w:lvl w:ilvl="0">
      <w:start w:val="1"/>
      <w:numFmt w:val="decimal"/>
      <w:pStyle w:val="Titulo1Mahindra"/>
      <w:lvlText w:val="%1."/>
      <w:lvlJc w:val="left"/>
      <w:pPr>
        <w:ind w:left="360" w:hanging="360"/>
      </w:pPr>
    </w:lvl>
    <w:lvl w:ilvl="1">
      <w:start w:val="1"/>
      <w:numFmt w:val="decimal"/>
      <w:pStyle w:val="Titulo2Mahindra"/>
      <w:lvlText w:val="%1.%2."/>
      <w:lvlJc w:val="left"/>
      <w:pPr>
        <w:ind w:left="716" w:hanging="432"/>
      </w:pPr>
      <w:rPr>
        <w:sz w:val="44"/>
        <w:szCs w:val="44"/>
      </w:rPr>
    </w:lvl>
    <w:lvl w:ilvl="2">
      <w:start w:val="1"/>
      <w:numFmt w:val="decimal"/>
      <w:pStyle w:val="Titulo3Mahindra"/>
      <w:lvlText w:val="%1.%2.%3."/>
      <w:lvlJc w:val="left"/>
      <w:pPr>
        <w:ind w:left="1922" w:hanging="504"/>
      </w:pPr>
    </w:lvl>
    <w:lvl w:ilvl="3">
      <w:start w:val="1"/>
      <w:numFmt w:val="decimal"/>
      <w:pStyle w:val="Titulo4Mahindra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374369"/>
    <w:multiLevelType w:val="hybridMultilevel"/>
    <w:tmpl w:val="869232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4B64"/>
    <w:multiLevelType w:val="hybridMultilevel"/>
    <w:tmpl w:val="11148A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EA72AC"/>
    <w:multiLevelType w:val="multilevel"/>
    <w:tmpl w:val="E662D6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4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036DB"/>
    <w:rsid w:val="00006161"/>
    <w:rsid w:val="000166BC"/>
    <w:rsid w:val="000229A6"/>
    <w:rsid w:val="00026EDC"/>
    <w:rsid w:val="0003019B"/>
    <w:rsid w:val="000321AC"/>
    <w:rsid w:val="00035E94"/>
    <w:rsid w:val="0003694D"/>
    <w:rsid w:val="00045428"/>
    <w:rsid w:val="00045FA0"/>
    <w:rsid w:val="00063F11"/>
    <w:rsid w:val="00067068"/>
    <w:rsid w:val="000805AD"/>
    <w:rsid w:val="00081AFE"/>
    <w:rsid w:val="000913B9"/>
    <w:rsid w:val="000A095D"/>
    <w:rsid w:val="000A2C12"/>
    <w:rsid w:val="000B019F"/>
    <w:rsid w:val="000B03B8"/>
    <w:rsid w:val="000B0FC3"/>
    <w:rsid w:val="000C30D7"/>
    <w:rsid w:val="000D3E3D"/>
    <w:rsid w:val="000D56F4"/>
    <w:rsid w:val="000D7DBF"/>
    <w:rsid w:val="000E1AE5"/>
    <w:rsid w:val="000E444A"/>
    <w:rsid w:val="000F3488"/>
    <w:rsid w:val="001013A8"/>
    <w:rsid w:val="00105B18"/>
    <w:rsid w:val="001116AE"/>
    <w:rsid w:val="00115CE6"/>
    <w:rsid w:val="001225E8"/>
    <w:rsid w:val="00131898"/>
    <w:rsid w:val="001328C7"/>
    <w:rsid w:val="00142929"/>
    <w:rsid w:val="00147211"/>
    <w:rsid w:val="001553C8"/>
    <w:rsid w:val="0016393D"/>
    <w:rsid w:val="001674E9"/>
    <w:rsid w:val="001768B6"/>
    <w:rsid w:val="00182D19"/>
    <w:rsid w:val="00183294"/>
    <w:rsid w:val="0018613F"/>
    <w:rsid w:val="0018733B"/>
    <w:rsid w:val="001A4310"/>
    <w:rsid w:val="001A5910"/>
    <w:rsid w:val="001A6E7E"/>
    <w:rsid w:val="001B1B10"/>
    <w:rsid w:val="001B57D0"/>
    <w:rsid w:val="001C7D43"/>
    <w:rsid w:val="001F23AA"/>
    <w:rsid w:val="001F34E4"/>
    <w:rsid w:val="002128C3"/>
    <w:rsid w:val="00225B48"/>
    <w:rsid w:val="002372D0"/>
    <w:rsid w:val="002417B1"/>
    <w:rsid w:val="00242A45"/>
    <w:rsid w:val="002503D6"/>
    <w:rsid w:val="00253084"/>
    <w:rsid w:val="00254E30"/>
    <w:rsid w:val="00265745"/>
    <w:rsid w:val="0027489B"/>
    <w:rsid w:val="00286A6A"/>
    <w:rsid w:val="002A2CE4"/>
    <w:rsid w:val="002A7F07"/>
    <w:rsid w:val="002B5369"/>
    <w:rsid w:val="002D0CC6"/>
    <w:rsid w:val="002D6A49"/>
    <w:rsid w:val="002E3297"/>
    <w:rsid w:val="002E5B9E"/>
    <w:rsid w:val="002E7615"/>
    <w:rsid w:val="002F3347"/>
    <w:rsid w:val="0030107E"/>
    <w:rsid w:val="0031045B"/>
    <w:rsid w:val="003224D5"/>
    <w:rsid w:val="00324F28"/>
    <w:rsid w:val="0034505D"/>
    <w:rsid w:val="00361FBA"/>
    <w:rsid w:val="0036237C"/>
    <w:rsid w:val="00364042"/>
    <w:rsid w:val="003706DF"/>
    <w:rsid w:val="00375174"/>
    <w:rsid w:val="00380380"/>
    <w:rsid w:val="003862A1"/>
    <w:rsid w:val="00386915"/>
    <w:rsid w:val="003A0180"/>
    <w:rsid w:val="003A2DF4"/>
    <w:rsid w:val="003A7F64"/>
    <w:rsid w:val="003B7144"/>
    <w:rsid w:val="003C37D0"/>
    <w:rsid w:val="003D068B"/>
    <w:rsid w:val="003D291E"/>
    <w:rsid w:val="003D3C69"/>
    <w:rsid w:val="003D6AA0"/>
    <w:rsid w:val="003D7FEE"/>
    <w:rsid w:val="003F7C11"/>
    <w:rsid w:val="004211E6"/>
    <w:rsid w:val="004300DA"/>
    <w:rsid w:val="004352C7"/>
    <w:rsid w:val="004356D4"/>
    <w:rsid w:val="00435A58"/>
    <w:rsid w:val="00441262"/>
    <w:rsid w:val="00441E86"/>
    <w:rsid w:val="00442C0B"/>
    <w:rsid w:val="0044721D"/>
    <w:rsid w:val="0044772F"/>
    <w:rsid w:val="00447CFA"/>
    <w:rsid w:val="0045145B"/>
    <w:rsid w:val="004627B4"/>
    <w:rsid w:val="00465AC5"/>
    <w:rsid w:val="00471BFD"/>
    <w:rsid w:val="0047599C"/>
    <w:rsid w:val="00482747"/>
    <w:rsid w:val="004902BD"/>
    <w:rsid w:val="0049285F"/>
    <w:rsid w:val="004963BC"/>
    <w:rsid w:val="00496FE9"/>
    <w:rsid w:val="004A0377"/>
    <w:rsid w:val="004B7891"/>
    <w:rsid w:val="004B7E3A"/>
    <w:rsid w:val="004C3C84"/>
    <w:rsid w:val="004C68A7"/>
    <w:rsid w:val="004D466D"/>
    <w:rsid w:val="004F0A6A"/>
    <w:rsid w:val="004F0BE0"/>
    <w:rsid w:val="004F5042"/>
    <w:rsid w:val="004F6CD5"/>
    <w:rsid w:val="004F74E5"/>
    <w:rsid w:val="004F753F"/>
    <w:rsid w:val="0051448E"/>
    <w:rsid w:val="00520BD1"/>
    <w:rsid w:val="00521358"/>
    <w:rsid w:val="00521F72"/>
    <w:rsid w:val="0054709E"/>
    <w:rsid w:val="00551A02"/>
    <w:rsid w:val="00557F4C"/>
    <w:rsid w:val="00562CFE"/>
    <w:rsid w:val="00567FDF"/>
    <w:rsid w:val="0057026C"/>
    <w:rsid w:val="00571445"/>
    <w:rsid w:val="0057773D"/>
    <w:rsid w:val="0058369F"/>
    <w:rsid w:val="00590EC9"/>
    <w:rsid w:val="005B6D3B"/>
    <w:rsid w:val="005C10D5"/>
    <w:rsid w:val="005D5CA2"/>
    <w:rsid w:val="005E2958"/>
    <w:rsid w:val="005E5DE2"/>
    <w:rsid w:val="006005DD"/>
    <w:rsid w:val="00607780"/>
    <w:rsid w:val="0061001A"/>
    <w:rsid w:val="00614120"/>
    <w:rsid w:val="00634D99"/>
    <w:rsid w:val="00643AD9"/>
    <w:rsid w:val="00651434"/>
    <w:rsid w:val="0065624E"/>
    <w:rsid w:val="0067051F"/>
    <w:rsid w:val="006767B6"/>
    <w:rsid w:val="006B6F4E"/>
    <w:rsid w:val="006C317D"/>
    <w:rsid w:val="006D242E"/>
    <w:rsid w:val="006D39A3"/>
    <w:rsid w:val="006D560A"/>
    <w:rsid w:val="006E2E12"/>
    <w:rsid w:val="006E3147"/>
    <w:rsid w:val="0070492F"/>
    <w:rsid w:val="00722193"/>
    <w:rsid w:val="00722685"/>
    <w:rsid w:val="007269FB"/>
    <w:rsid w:val="007300B4"/>
    <w:rsid w:val="00730DAF"/>
    <w:rsid w:val="007342DB"/>
    <w:rsid w:val="00744882"/>
    <w:rsid w:val="007467E6"/>
    <w:rsid w:val="00747DE2"/>
    <w:rsid w:val="00763749"/>
    <w:rsid w:val="00764672"/>
    <w:rsid w:val="007662FD"/>
    <w:rsid w:val="00770CB1"/>
    <w:rsid w:val="0078259A"/>
    <w:rsid w:val="00782A35"/>
    <w:rsid w:val="00783D66"/>
    <w:rsid w:val="0078719D"/>
    <w:rsid w:val="00787F5A"/>
    <w:rsid w:val="00795897"/>
    <w:rsid w:val="007A1A79"/>
    <w:rsid w:val="007A1F52"/>
    <w:rsid w:val="007B7525"/>
    <w:rsid w:val="007D10B3"/>
    <w:rsid w:val="007F4BE6"/>
    <w:rsid w:val="007F5CDE"/>
    <w:rsid w:val="00812EDC"/>
    <w:rsid w:val="00814952"/>
    <w:rsid w:val="00815BBD"/>
    <w:rsid w:val="008170D9"/>
    <w:rsid w:val="0082363F"/>
    <w:rsid w:val="00823EF8"/>
    <w:rsid w:val="00823F3E"/>
    <w:rsid w:val="00824E7D"/>
    <w:rsid w:val="00837635"/>
    <w:rsid w:val="0084386B"/>
    <w:rsid w:val="008507D9"/>
    <w:rsid w:val="00854DBD"/>
    <w:rsid w:val="00855B26"/>
    <w:rsid w:val="00874AE5"/>
    <w:rsid w:val="008767F0"/>
    <w:rsid w:val="0088408F"/>
    <w:rsid w:val="00891F69"/>
    <w:rsid w:val="008A08EF"/>
    <w:rsid w:val="008B7343"/>
    <w:rsid w:val="008C743B"/>
    <w:rsid w:val="008C7EAF"/>
    <w:rsid w:val="008F6472"/>
    <w:rsid w:val="00902E8B"/>
    <w:rsid w:val="00907A92"/>
    <w:rsid w:val="00917207"/>
    <w:rsid w:val="0092124B"/>
    <w:rsid w:val="009212F2"/>
    <w:rsid w:val="00925595"/>
    <w:rsid w:val="00927384"/>
    <w:rsid w:val="0093188D"/>
    <w:rsid w:val="009524FB"/>
    <w:rsid w:val="00962C58"/>
    <w:rsid w:val="00970D95"/>
    <w:rsid w:val="00976741"/>
    <w:rsid w:val="009836C6"/>
    <w:rsid w:val="00996710"/>
    <w:rsid w:val="009B0427"/>
    <w:rsid w:val="009B0D4F"/>
    <w:rsid w:val="009B2F87"/>
    <w:rsid w:val="009B3EED"/>
    <w:rsid w:val="009C4775"/>
    <w:rsid w:val="009C4E93"/>
    <w:rsid w:val="009E62F9"/>
    <w:rsid w:val="009E6979"/>
    <w:rsid w:val="00A0752C"/>
    <w:rsid w:val="00A12A42"/>
    <w:rsid w:val="00A24483"/>
    <w:rsid w:val="00A3061B"/>
    <w:rsid w:val="00A334EC"/>
    <w:rsid w:val="00A53D50"/>
    <w:rsid w:val="00A553CD"/>
    <w:rsid w:val="00A555EA"/>
    <w:rsid w:val="00A657B8"/>
    <w:rsid w:val="00A74B97"/>
    <w:rsid w:val="00A8373D"/>
    <w:rsid w:val="00A90C04"/>
    <w:rsid w:val="00A91BB0"/>
    <w:rsid w:val="00A92E2B"/>
    <w:rsid w:val="00AA123B"/>
    <w:rsid w:val="00AA43DE"/>
    <w:rsid w:val="00AA6AA1"/>
    <w:rsid w:val="00AA6F1E"/>
    <w:rsid w:val="00AC73F3"/>
    <w:rsid w:val="00AD3F62"/>
    <w:rsid w:val="00AD4DFB"/>
    <w:rsid w:val="00AE17FA"/>
    <w:rsid w:val="00AE63F8"/>
    <w:rsid w:val="00AF27C0"/>
    <w:rsid w:val="00B0280C"/>
    <w:rsid w:val="00B045AE"/>
    <w:rsid w:val="00B1011E"/>
    <w:rsid w:val="00B30321"/>
    <w:rsid w:val="00B31A6D"/>
    <w:rsid w:val="00B37AC4"/>
    <w:rsid w:val="00B4099D"/>
    <w:rsid w:val="00B722A4"/>
    <w:rsid w:val="00B72BC9"/>
    <w:rsid w:val="00B82E20"/>
    <w:rsid w:val="00B94BD1"/>
    <w:rsid w:val="00B94F8F"/>
    <w:rsid w:val="00B95502"/>
    <w:rsid w:val="00B97E17"/>
    <w:rsid w:val="00BA0E35"/>
    <w:rsid w:val="00BA3553"/>
    <w:rsid w:val="00BA66ED"/>
    <w:rsid w:val="00BA688B"/>
    <w:rsid w:val="00BB4921"/>
    <w:rsid w:val="00BB596B"/>
    <w:rsid w:val="00BC3D53"/>
    <w:rsid w:val="00BD6560"/>
    <w:rsid w:val="00C05836"/>
    <w:rsid w:val="00C12505"/>
    <w:rsid w:val="00C26730"/>
    <w:rsid w:val="00C300C6"/>
    <w:rsid w:val="00C31C5D"/>
    <w:rsid w:val="00C40B09"/>
    <w:rsid w:val="00C50781"/>
    <w:rsid w:val="00C53435"/>
    <w:rsid w:val="00C550D8"/>
    <w:rsid w:val="00C5742A"/>
    <w:rsid w:val="00C75066"/>
    <w:rsid w:val="00C7678B"/>
    <w:rsid w:val="00C76D40"/>
    <w:rsid w:val="00C8589A"/>
    <w:rsid w:val="00C962DF"/>
    <w:rsid w:val="00C96A87"/>
    <w:rsid w:val="00C96ACE"/>
    <w:rsid w:val="00CB07D5"/>
    <w:rsid w:val="00CC795F"/>
    <w:rsid w:val="00CD03FF"/>
    <w:rsid w:val="00CE1381"/>
    <w:rsid w:val="00CE35AA"/>
    <w:rsid w:val="00CE6E05"/>
    <w:rsid w:val="00CF2DFE"/>
    <w:rsid w:val="00D01CAD"/>
    <w:rsid w:val="00D15D38"/>
    <w:rsid w:val="00D23F8E"/>
    <w:rsid w:val="00D423CE"/>
    <w:rsid w:val="00D42F69"/>
    <w:rsid w:val="00D44FA1"/>
    <w:rsid w:val="00D53395"/>
    <w:rsid w:val="00D535DF"/>
    <w:rsid w:val="00D5671D"/>
    <w:rsid w:val="00D6275E"/>
    <w:rsid w:val="00D664ED"/>
    <w:rsid w:val="00D67B98"/>
    <w:rsid w:val="00D707A2"/>
    <w:rsid w:val="00D81AA1"/>
    <w:rsid w:val="00D844C9"/>
    <w:rsid w:val="00D8662F"/>
    <w:rsid w:val="00D91A70"/>
    <w:rsid w:val="00D933D4"/>
    <w:rsid w:val="00DC130B"/>
    <w:rsid w:val="00DC1B9F"/>
    <w:rsid w:val="00DD02EE"/>
    <w:rsid w:val="00DD63CE"/>
    <w:rsid w:val="00DD65B6"/>
    <w:rsid w:val="00DD6941"/>
    <w:rsid w:val="00DE3077"/>
    <w:rsid w:val="00DE359C"/>
    <w:rsid w:val="00DE5F7E"/>
    <w:rsid w:val="00DF1B9C"/>
    <w:rsid w:val="00DF2BBB"/>
    <w:rsid w:val="00E01E9F"/>
    <w:rsid w:val="00E15FE8"/>
    <w:rsid w:val="00E1788D"/>
    <w:rsid w:val="00E205C1"/>
    <w:rsid w:val="00E35CF5"/>
    <w:rsid w:val="00E37252"/>
    <w:rsid w:val="00E43811"/>
    <w:rsid w:val="00E4442A"/>
    <w:rsid w:val="00E47957"/>
    <w:rsid w:val="00E51168"/>
    <w:rsid w:val="00E627E4"/>
    <w:rsid w:val="00E716A3"/>
    <w:rsid w:val="00E737EE"/>
    <w:rsid w:val="00E74A30"/>
    <w:rsid w:val="00E801B0"/>
    <w:rsid w:val="00E830D5"/>
    <w:rsid w:val="00E919B7"/>
    <w:rsid w:val="00E9598C"/>
    <w:rsid w:val="00EA0D2A"/>
    <w:rsid w:val="00EA587B"/>
    <w:rsid w:val="00EC31A9"/>
    <w:rsid w:val="00EC78A6"/>
    <w:rsid w:val="00EE4F28"/>
    <w:rsid w:val="00EE59C8"/>
    <w:rsid w:val="00EE64FF"/>
    <w:rsid w:val="00EE7E2E"/>
    <w:rsid w:val="00F00508"/>
    <w:rsid w:val="00F02167"/>
    <w:rsid w:val="00F02CB3"/>
    <w:rsid w:val="00F05A6A"/>
    <w:rsid w:val="00F076D1"/>
    <w:rsid w:val="00F1134C"/>
    <w:rsid w:val="00F12096"/>
    <w:rsid w:val="00F143F1"/>
    <w:rsid w:val="00F205DA"/>
    <w:rsid w:val="00F2704F"/>
    <w:rsid w:val="00F3143B"/>
    <w:rsid w:val="00F324A9"/>
    <w:rsid w:val="00F357DE"/>
    <w:rsid w:val="00F46789"/>
    <w:rsid w:val="00F50C3D"/>
    <w:rsid w:val="00F5502A"/>
    <w:rsid w:val="00F62A8E"/>
    <w:rsid w:val="00F652BA"/>
    <w:rsid w:val="00F8100E"/>
    <w:rsid w:val="00F83684"/>
    <w:rsid w:val="00F85D02"/>
    <w:rsid w:val="00FB09A6"/>
    <w:rsid w:val="00FB12BF"/>
    <w:rsid w:val="00FB372F"/>
    <w:rsid w:val="00FB3939"/>
    <w:rsid w:val="00FC732A"/>
    <w:rsid w:val="00FD0CFC"/>
    <w:rsid w:val="00FD5384"/>
    <w:rsid w:val="00FD7A2B"/>
    <w:rsid w:val="00FE7EA7"/>
    <w:rsid w:val="00FF2DF0"/>
    <w:rsid w:val="00FF74B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,"/>
  <w:listSeparator w:val=";"/>
  <w15:docId w15:val="{2D861C6D-5C4C-4458-9297-539A96D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788D"/>
    <w:pPr>
      <w:spacing w:before="240" w:line="360" w:lineRule="auto"/>
      <w:ind w:firstLine="709"/>
    </w:pPr>
    <w:rPr>
      <w:rFonts w:ascii="Arial" w:eastAsia="Calibri" w:hAnsi="Arial" w:cs="Times New Roman"/>
      <w:color w:val="000000" w:themeColor="text1"/>
      <w:spacing w:val="10"/>
      <w:sz w:val="24"/>
      <w:szCs w:val="24"/>
    </w:rPr>
  </w:style>
  <w:style w:type="paragraph" w:styleId="Ttulo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Ttulo1Char"/>
    <w:uiPriority w:val="9"/>
    <w:qFormat/>
    <w:rsid w:val="00763749"/>
    <w:pPr>
      <w:keepNext/>
      <w:numPr>
        <w:numId w:val="1"/>
      </w:numPr>
      <w:spacing w:after="0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Ttulo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"/>
    <w:basedOn w:val="Normal"/>
    <w:next w:val="Normal"/>
    <w:link w:val="Ttulo2Char"/>
    <w:uiPriority w:val="9"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Cs w:val="20"/>
    </w:rPr>
  </w:style>
  <w:style w:type="paragraph" w:styleId="Ttulo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"/>
    <w:basedOn w:val="Normal"/>
    <w:next w:val="Normal"/>
    <w:link w:val="Ttulo3Char"/>
    <w:uiPriority w:val="9"/>
    <w:unhideWhenUsed/>
    <w:rsid w:val="00763749"/>
    <w:pPr>
      <w:keepNext/>
      <w:numPr>
        <w:ilvl w:val="2"/>
        <w:numId w:val="1"/>
      </w:numPr>
      <w:spacing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Ttulo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"/>
    <w:basedOn w:val="Normal"/>
    <w:next w:val="Normal"/>
    <w:link w:val="Ttulo4Char"/>
    <w:unhideWhenUsed/>
    <w:rsid w:val="00763749"/>
    <w:pPr>
      <w:keepNext/>
      <w:numPr>
        <w:ilvl w:val="3"/>
        <w:numId w:val="1"/>
      </w:numPr>
      <w:spacing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Ttulo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"/>
    <w:basedOn w:val="Normal"/>
    <w:next w:val="Normal"/>
    <w:link w:val="Ttulo5Char"/>
    <w:unhideWhenUsed/>
    <w:rsid w:val="00763749"/>
    <w:pPr>
      <w:numPr>
        <w:ilvl w:val="4"/>
        <w:numId w:val="1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Ttulo6Char"/>
    <w:rsid w:val="00763749"/>
    <w:pPr>
      <w:numPr>
        <w:ilvl w:val="5"/>
        <w:numId w:val="1"/>
      </w:numPr>
      <w:spacing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"/>
    <w:basedOn w:val="Normal"/>
    <w:next w:val="Normal"/>
    <w:link w:val="Ttulo7Char"/>
    <w:rsid w:val="00763749"/>
    <w:pPr>
      <w:numPr>
        <w:ilvl w:val="6"/>
        <w:numId w:val="1"/>
      </w:numPr>
      <w:spacing w:after="60" w:line="240" w:lineRule="auto"/>
      <w:outlineLvl w:val="6"/>
    </w:pPr>
    <w:rPr>
      <w:rFonts w:ascii="Times New Roman" w:eastAsia="Times New Roman" w:hAnsi="Times New Roman"/>
    </w:rPr>
  </w:style>
  <w:style w:type="paragraph" w:styleId="Ttulo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Ttulo8Char"/>
    <w:rsid w:val="00763749"/>
    <w:pPr>
      <w:numPr>
        <w:ilvl w:val="7"/>
        <w:numId w:val="1"/>
      </w:numPr>
      <w:spacing w:after="60" w:line="240" w:lineRule="auto"/>
      <w:outlineLvl w:val="7"/>
    </w:pPr>
    <w:rPr>
      <w:rFonts w:ascii="Times New Roman" w:eastAsia="Times New Roman" w:hAnsi="Times New Roman"/>
      <w:i/>
      <w:iCs/>
    </w:rPr>
  </w:style>
  <w:style w:type="paragraph" w:styleId="Ttulo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"/>
    <w:basedOn w:val="Normal"/>
    <w:next w:val="Normal"/>
    <w:link w:val="Ttulo9Char"/>
    <w:rsid w:val="00763749"/>
    <w:pPr>
      <w:numPr>
        <w:ilvl w:val="8"/>
        <w:numId w:val="1"/>
      </w:numPr>
      <w:spacing w:after="6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69F"/>
  </w:style>
  <w:style w:type="paragraph" w:styleId="Rodap">
    <w:name w:val="footer"/>
    <w:basedOn w:val="Normal"/>
    <w:link w:val="Rodap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69F"/>
  </w:style>
  <w:style w:type="paragraph" w:styleId="Textodebalo">
    <w:name w:val="Balloon Text"/>
    <w:basedOn w:val="Normal"/>
    <w:link w:val="Textodebalo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Fontepargpadro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6005DD"/>
    <w:pPr>
      <w:tabs>
        <w:tab w:val="left" w:pos="480"/>
        <w:tab w:val="left" w:pos="132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Ttulo1Char">
    <w:name w:val="Título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Fontepargpadro"/>
    <w:link w:val="Ttulo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Ttulo2Char">
    <w:name w:val="Título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Fontepargpadro"/>
    <w:link w:val="Ttulo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3Char">
    <w:name w:val="Título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Fontepargpadro"/>
    <w:link w:val="Ttulo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Ttulo4Char">
    <w:name w:val="Título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Fontepargpadro"/>
    <w:link w:val="Ttulo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Ttulo5Char">
    <w:name w:val="Título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Fontepargpadro"/>
    <w:link w:val="Ttulo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Legal Level 1. Char,h6 Char,PA Appendix Char,GE Heading 6 Char,Sub-bullet point Char,H6 Char,Third Subheading Char,cnp Char,Caption number (page-wide) Char,Tables Char,T1 Char,sub-dash Char,sd Char,51 Char,L1 Heading 6 Char,do not use Char"/>
    <w:basedOn w:val="Fontepargpadro"/>
    <w:link w:val="Ttulo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Fontepargpadro"/>
    <w:link w:val="Ttulo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Fontepargpadro"/>
    <w:link w:val="Ttulo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Fontepargpadro"/>
    <w:link w:val="Ttulo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ela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6005DD"/>
    <w:pPr>
      <w:tabs>
        <w:tab w:val="left" w:pos="1760"/>
        <w:tab w:val="right" w:leader="dot" w:pos="9350"/>
      </w:tabs>
      <w:ind w:left="220"/>
    </w:pPr>
    <w:rPr>
      <w:rFonts w:eastAsia="SimSun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nfaseIntensa">
    <w:name w:val="Intense Emphasis"/>
    <w:aliases w:val="Mahindra Group"/>
    <w:basedOn w:val="Fontepargpadro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Forte">
    <w:name w:val="Strong"/>
    <w:basedOn w:val="Fontepargpadro"/>
    <w:uiPriority w:val="22"/>
    <w:qFormat/>
    <w:rsid w:val="0076467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Ttulo1"/>
    <w:link w:val="MahindraHeadingChar"/>
    <w:qFormat/>
    <w:rsid w:val="006005DD"/>
    <w:pPr>
      <w:numPr>
        <w:numId w:val="0"/>
      </w:numPr>
      <w:spacing w:line="240" w:lineRule="auto"/>
      <w:outlineLvl w:val="9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Ttulo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Ttulo1Char"/>
    <w:link w:val="MahindraHeading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64"/>
      <w:szCs w:val="64"/>
    </w:rPr>
  </w:style>
  <w:style w:type="character" w:customStyle="1" w:styleId="MahindraSubheadingChar">
    <w:name w:val="Mahindra Subheading Char"/>
    <w:basedOn w:val="Fontepargpadro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table" w:styleId="Tabelacomgrade">
    <w:name w:val="Table Grid"/>
    <w:basedOn w:val="Tabelanormal"/>
    <w:uiPriority w:val="59"/>
    <w:rsid w:val="0003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6Colorida-Destaque21">
    <w:name w:val="Tabela de Lista 6 Colorida - Destaque 21"/>
    <w:basedOn w:val="Tabelanormal"/>
    <w:uiPriority w:val="51"/>
    <w:rsid w:val="00035E94"/>
    <w:pPr>
      <w:spacing w:after="0" w:line="240" w:lineRule="auto"/>
    </w:pPr>
    <w:rPr>
      <w:color w:val="7B7E82" w:themeColor="accent2" w:themeShade="BF"/>
    </w:rPr>
    <w:tblPr>
      <w:tblStyleRowBandSize w:val="1"/>
      <w:tblStyleColBandSize w:val="1"/>
      <w:tblBorders>
        <w:top w:val="single" w:sz="4" w:space="0" w:color="A7A9AC" w:themeColor="accent2"/>
        <w:bottom w:val="single" w:sz="4" w:space="0" w:color="A7A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7A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7A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E" w:themeFill="accent2" w:themeFillTint="33"/>
      </w:tcPr>
    </w:tblStylePr>
    <w:tblStylePr w:type="band1Horz">
      <w:tblPr/>
      <w:tcPr>
        <w:shd w:val="clear" w:color="auto" w:fill="EDEDEE" w:themeFill="accent2" w:themeFillTint="33"/>
      </w:tcPr>
    </w:tblStylePr>
  </w:style>
  <w:style w:type="table" w:styleId="SombreamentoClaro-nfase3">
    <w:name w:val="Light Shading Accent 3"/>
    <w:basedOn w:val="Tabelanormal"/>
    <w:uiPriority w:val="60"/>
    <w:rsid w:val="00225B48"/>
    <w:pPr>
      <w:spacing w:after="0" w:line="240" w:lineRule="auto"/>
    </w:pPr>
    <w:rPr>
      <w:color w:val="C16C0A" w:themeColor="accent3" w:themeShade="BF"/>
    </w:rPr>
    <w:tblPr>
      <w:tblStyleRowBandSize w:val="1"/>
      <w:tblStyleColBandSize w:val="1"/>
      <w:tblBorders>
        <w:top w:val="single" w:sz="8" w:space="0" w:color="F3901D" w:themeColor="accent3"/>
        <w:bottom w:val="single" w:sz="8" w:space="0" w:color="F3901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225B48"/>
    <w:pPr>
      <w:spacing w:after="0"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837" w:themeColor="accent1"/>
        <w:bottom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25B48"/>
    <w:pPr>
      <w:spacing w:after="0" w:line="240" w:lineRule="auto"/>
    </w:pPr>
    <w:tblPr>
      <w:tblStyleRowBandSize w:val="1"/>
      <w:tblStyleColBandSize w:val="1"/>
      <w:tblBorders>
        <w:top w:val="single" w:sz="8" w:space="0" w:color="E31837" w:themeColor="accent1"/>
        <w:left w:val="single" w:sz="8" w:space="0" w:color="E31837" w:themeColor="accent1"/>
        <w:bottom w:val="single" w:sz="8" w:space="0" w:color="E31837" w:themeColor="accent1"/>
        <w:right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18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band1Horz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</w:style>
  <w:style w:type="character" w:customStyle="1" w:styleId="th-tx">
    <w:name w:val="th-tx"/>
    <w:basedOn w:val="Fontepargpadro"/>
    <w:rsid w:val="00770CB1"/>
  </w:style>
  <w:style w:type="paragraph" w:customStyle="1" w:styleId="Titulo1Mahindra">
    <w:name w:val="Titulo1 Mahindra"/>
    <w:next w:val="NormalMahindra"/>
    <w:link w:val="Titulo1MahindraChar"/>
    <w:qFormat/>
    <w:rsid w:val="006005DD"/>
    <w:pPr>
      <w:numPr>
        <w:numId w:val="17"/>
      </w:numPr>
      <w:outlineLvl w:val="0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NormalMahindra">
    <w:name w:val="Normal Mahindra"/>
    <w:basedOn w:val="Normal"/>
    <w:link w:val="NormalMahindraChar"/>
    <w:qFormat/>
    <w:rsid w:val="00EA587B"/>
    <w:pPr>
      <w:spacing w:before="360" w:after="0"/>
    </w:pPr>
    <w:rPr>
      <w:lang w:eastAsia="pt-BR"/>
    </w:rPr>
  </w:style>
  <w:style w:type="character" w:customStyle="1" w:styleId="Titulo1MahindraChar">
    <w:name w:val="Titulo1 Mahindra Char"/>
    <w:basedOn w:val="MahindraHeadingChar"/>
    <w:link w:val="Titulo1Mahindra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2Mahindra">
    <w:name w:val="Titulo2 Mahindra"/>
    <w:next w:val="NormalMahindra"/>
    <w:link w:val="Titulo2MahindraChar"/>
    <w:qFormat/>
    <w:rsid w:val="00C96ACE"/>
    <w:pPr>
      <w:numPr>
        <w:ilvl w:val="1"/>
        <w:numId w:val="17"/>
      </w:numPr>
      <w:spacing w:before="360"/>
      <w:outlineLvl w:val="1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NormalMahindraChar">
    <w:name w:val="Normal Mahindra Char"/>
    <w:basedOn w:val="Fontepargpadro"/>
    <w:link w:val="NormalMahindra"/>
    <w:rsid w:val="00EA587B"/>
    <w:rPr>
      <w:rFonts w:ascii="Arial" w:eastAsia="Calibri" w:hAnsi="Arial" w:cs="Times New Roman"/>
      <w:color w:val="000000" w:themeColor="text1"/>
      <w:spacing w:val="10"/>
      <w:sz w:val="24"/>
      <w:szCs w:val="24"/>
      <w:lang w:eastAsia="pt-BR"/>
    </w:rPr>
  </w:style>
  <w:style w:type="paragraph" w:customStyle="1" w:styleId="Titulo3Mahindra">
    <w:name w:val="Titulo3 Mahindra"/>
    <w:next w:val="NormalMahindra"/>
    <w:link w:val="Titulo3MahindraChar"/>
    <w:qFormat/>
    <w:rsid w:val="00C96ACE"/>
    <w:pPr>
      <w:numPr>
        <w:ilvl w:val="2"/>
        <w:numId w:val="17"/>
      </w:numPr>
      <w:spacing w:before="360"/>
      <w:outlineLvl w:val="2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2MahindraChar">
    <w:name w:val="Titulo2 Mahindra Char"/>
    <w:basedOn w:val="MahindraHeadingChar"/>
    <w:link w:val="Titulo2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4Mahindra">
    <w:name w:val="Titulo4 Mahindra"/>
    <w:next w:val="NormalMahindra"/>
    <w:link w:val="Titulo4MahindraChar"/>
    <w:qFormat/>
    <w:rsid w:val="00C96ACE"/>
    <w:pPr>
      <w:numPr>
        <w:ilvl w:val="3"/>
        <w:numId w:val="17"/>
      </w:numPr>
      <w:spacing w:before="360"/>
      <w:outlineLvl w:val="3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3MahindraChar">
    <w:name w:val="Titulo3 Mahindra Char"/>
    <w:basedOn w:val="MahindraHeadingChar"/>
    <w:link w:val="Titulo3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4MahindraChar">
    <w:name w:val="Titulo4 Mahindra Char"/>
    <w:basedOn w:val="MahindraHeadingChar"/>
    <w:link w:val="Titulo4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4.xml><?xml version="1.0" encoding="utf-8"?>
<ds:datastoreItem xmlns:ds="http://schemas.openxmlformats.org/officeDocument/2006/customXml" ds:itemID="{59F91FBD-80A0-4167-922A-AD074273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</Template>
  <TotalTime>334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Mahindra Group</vt:lpstr>
      <vt:lpstr>Mahindra Group</vt:lpstr>
    </vt:vector>
  </TitlesOfParts>
  <Company>SCSL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Icaro Passos</cp:lastModifiedBy>
  <cp:revision>43</cp:revision>
  <dcterms:created xsi:type="dcterms:W3CDTF">2018-01-04T16:48:00Z</dcterms:created>
  <dcterms:modified xsi:type="dcterms:W3CDTF">2019-06-25T03:56:00Z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</Properties>
</file>