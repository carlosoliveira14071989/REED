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3B" w:rsidRPr="00A334EC" w:rsidRDefault="00F3143B" w:rsidP="00E1788D">
      <w:pPr>
        <w:rPr>
          <w:lang w:val="pt-BR"/>
        </w:rPr>
      </w:pPr>
    </w:p>
    <w:p w:rsidR="00614120" w:rsidRPr="00A334EC" w:rsidRDefault="00614120" w:rsidP="00E1788D">
      <w:pPr>
        <w:rPr>
          <w:lang w:val="pt-BR"/>
        </w:rPr>
      </w:pPr>
    </w:p>
    <w:p w:rsidR="00614120" w:rsidRPr="00A334EC" w:rsidRDefault="00614120" w:rsidP="00E1788D">
      <w:pPr>
        <w:rPr>
          <w:lang w:val="pt-BR"/>
        </w:rPr>
      </w:pPr>
    </w:p>
    <w:p w:rsidR="00225B48" w:rsidRPr="00A334EC" w:rsidRDefault="00225B48" w:rsidP="00E1788D">
      <w:pPr>
        <w:rPr>
          <w:lang w:val="pt-BR"/>
        </w:rPr>
      </w:pPr>
    </w:p>
    <w:p w:rsidR="00A555EA" w:rsidRPr="00A334EC" w:rsidRDefault="00A555EA" w:rsidP="002F3347">
      <w:pPr>
        <w:jc w:val="center"/>
        <w:rPr>
          <w:lang w:val="pt-BR"/>
        </w:rPr>
      </w:pPr>
    </w:p>
    <w:p w:rsidR="00614120" w:rsidRPr="00A334EC" w:rsidRDefault="008C7EAF" w:rsidP="002F3347">
      <w:pPr>
        <w:pStyle w:val="MahindraHeading"/>
        <w:jc w:val="center"/>
        <w:rPr>
          <w:sz w:val="72"/>
          <w:szCs w:val="72"/>
          <w:lang w:val="pt-BR"/>
        </w:rPr>
      </w:pPr>
      <w:r w:rsidRPr="00A334EC">
        <w:rPr>
          <w:sz w:val="72"/>
          <w:szCs w:val="72"/>
          <w:lang w:val="pt-BR"/>
        </w:rPr>
        <w:t>ILTM - Administrador</w:t>
      </w:r>
    </w:p>
    <w:p w:rsidR="00770CB1" w:rsidRPr="00A334EC" w:rsidRDefault="008C7EAF" w:rsidP="002F3347">
      <w:pPr>
        <w:pStyle w:val="MahindraHeading"/>
        <w:jc w:val="center"/>
        <w:rPr>
          <w:rStyle w:val="th-tx"/>
          <w:sz w:val="56"/>
          <w:szCs w:val="56"/>
          <w:u w:val="single"/>
          <w:lang w:val="pt-BR"/>
        </w:rPr>
      </w:pPr>
      <w:r w:rsidRPr="00A334EC">
        <w:rPr>
          <w:rStyle w:val="th-tx"/>
          <w:sz w:val="56"/>
          <w:szCs w:val="56"/>
          <w:u w:val="single"/>
          <w:lang w:val="pt-BR"/>
        </w:rPr>
        <w:t>Reenvio de Email BrasPag</w:t>
      </w:r>
    </w:p>
    <w:p w:rsidR="002F3347" w:rsidRPr="00A334EC" w:rsidRDefault="00770CB1" w:rsidP="00E1788D">
      <w:pPr>
        <w:rPr>
          <w:lang w:val="pt-BR"/>
        </w:rPr>
      </w:pPr>
      <w:r w:rsidRPr="00A334EC">
        <w:rPr>
          <w:lang w:val="pt-BR"/>
        </w:rPr>
        <w:t xml:space="preserve"> </w:t>
      </w:r>
    </w:p>
    <w:p w:rsidR="002F3347" w:rsidRPr="00A334EC" w:rsidRDefault="002F3347">
      <w:pPr>
        <w:spacing w:before="0" w:line="276" w:lineRule="auto"/>
        <w:ind w:firstLine="0"/>
        <w:rPr>
          <w:lang w:val="pt-BR"/>
        </w:rPr>
      </w:pPr>
      <w:r w:rsidRPr="00A334EC">
        <w:rPr>
          <w:lang w:val="pt-BR"/>
        </w:rPr>
        <w:br w:type="page"/>
      </w:r>
    </w:p>
    <w:p w:rsidR="00A91BB0" w:rsidRPr="00A334EC" w:rsidRDefault="00A91BB0" w:rsidP="002F3347">
      <w:pPr>
        <w:pStyle w:val="MahindraSubheading"/>
        <w:rPr>
          <w:lang w:val="pt-BR"/>
        </w:rPr>
      </w:pPr>
      <w:r w:rsidRPr="00A334EC">
        <w:rPr>
          <w:lang w:val="pt-BR"/>
        </w:rPr>
        <w:lastRenderedPageBreak/>
        <w:t>CONTROLE DE VERSÃO</w:t>
      </w:r>
      <w:r w:rsidRPr="00A334E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6FA3F782" wp14:editId="005B2786">
                <wp:simplePos x="0" y="0"/>
                <wp:positionH relativeFrom="column">
                  <wp:posOffset>681990</wp:posOffset>
                </wp:positionH>
                <wp:positionV relativeFrom="paragraph">
                  <wp:posOffset>170180</wp:posOffset>
                </wp:positionV>
                <wp:extent cx="0" cy="594360"/>
                <wp:effectExtent l="0" t="0" r="0" b="0"/>
                <wp:wrapNone/>
                <wp:docPr id="2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9B8FE" id="Line 13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7pt,13.4pt" to="53.7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5guHQIAAEIEAAAOAAAAZHJzL2Uyb0RvYy54bWysU82O2jAQvlfqO1i+QxLIUo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" o:allowincell="f" strokecolor="white" strokeweight=".72pt"/>
            </w:pict>
          </mc:Fallback>
        </mc:AlternateContent>
      </w:r>
      <w:r w:rsidRPr="00A334E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407E55E" wp14:editId="7DF72EFF">
                <wp:simplePos x="0" y="0"/>
                <wp:positionH relativeFrom="column">
                  <wp:posOffset>3604260</wp:posOffset>
                </wp:positionH>
                <wp:positionV relativeFrom="paragraph">
                  <wp:posOffset>170180</wp:posOffset>
                </wp:positionV>
                <wp:extent cx="0" cy="594360"/>
                <wp:effectExtent l="0" t="0" r="0" b="0"/>
                <wp:wrapNone/>
                <wp:docPr id="2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400500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8pt,13.4pt" to="283.8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" o:allowincell="f" strokecolor="white" strokeweight=".72pt"/>
            </w:pict>
          </mc:Fallback>
        </mc:AlternateContent>
      </w:r>
    </w:p>
    <w:tbl>
      <w:tblPr>
        <w:tblStyle w:val="ListaClara-nfase1"/>
        <w:tblW w:w="9980" w:type="dxa"/>
        <w:tblLook w:val="04A0" w:firstRow="1" w:lastRow="0" w:firstColumn="1" w:lastColumn="0" w:noHBand="0" w:noVBand="1"/>
      </w:tblPr>
      <w:tblGrid>
        <w:gridCol w:w="2495"/>
        <w:gridCol w:w="2495"/>
        <w:gridCol w:w="2495"/>
        <w:gridCol w:w="2495"/>
      </w:tblGrid>
      <w:tr w:rsidR="002F3347" w:rsidRPr="00A334EC" w:rsidTr="00045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A91BB0" w:rsidRPr="00A334EC" w:rsidRDefault="00A91BB0" w:rsidP="00E1788D">
            <w:pPr>
              <w:rPr>
                <w:color w:val="FFFFFF" w:themeColor="background1"/>
                <w:lang w:val="pt-BR"/>
              </w:rPr>
            </w:pPr>
            <w:r w:rsidRPr="00A334EC">
              <w:rPr>
                <w:color w:val="FFFFFF" w:themeColor="background1"/>
                <w:lang w:val="pt-BR"/>
              </w:rPr>
              <w:t>Revisão</w:t>
            </w:r>
          </w:p>
        </w:tc>
        <w:tc>
          <w:tcPr>
            <w:tcW w:w="2495" w:type="dxa"/>
          </w:tcPr>
          <w:p w:rsidR="00A91BB0" w:rsidRPr="00A334EC" w:rsidRDefault="00A91BB0" w:rsidP="002F334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pt-BR"/>
              </w:rPr>
            </w:pPr>
            <w:r w:rsidRPr="00A334EC">
              <w:rPr>
                <w:color w:val="FFFFFF" w:themeColor="background1"/>
                <w:lang w:val="pt-BR"/>
              </w:rPr>
              <w:t>Data</w:t>
            </w:r>
          </w:p>
        </w:tc>
        <w:tc>
          <w:tcPr>
            <w:tcW w:w="2495" w:type="dxa"/>
          </w:tcPr>
          <w:p w:rsidR="00A91BB0" w:rsidRPr="00A334EC" w:rsidRDefault="00A91BB0" w:rsidP="002F334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pt-BR"/>
              </w:rPr>
            </w:pPr>
            <w:r w:rsidRPr="00A334EC">
              <w:rPr>
                <w:color w:val="FFFFFF" w:themeColor="background1"/>
                <w:lang w:val="pt-BR"/>
              </w:rPr>
              <w:t>Responsável</w:t>
            </w:r>
          </w:p>
        </w:tc>
        <w:tc>
          <w:tcPr>
            <w:tcW w:w="2495" w:type="dxa"/>
          </w:tcPr>
          <w:p w:rsidR="00A91BB0" w:rsidRPr="00A334EC" w:rsidRDefault="00A91BB0" w:rsidP="002F334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pt-BR"/>
              </w:rPr>
            </w:pPr>
            <w:r w:rsidRPr="00A334EC">
              <w:rPr>
                <w:color w:val="FFFFFF" w:themeColor="background1"/>
                <w:lang w:val="pt-BR"/>
              </w:rPr>
              <w:t>Descrição</w:t>
            </w:r>
          </w:p>
        </w:tc>
      </w:tr>
      <w:tr w:rsidR="00A91BB0" w:rsidRPr="00A334EC" w:rsidTr="0004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A91BB0" w:rsidRPr="00A334EC" w:rsidRDefault="00A91BB0" w:rsidP="00E1788D">
            <w:pPr>
              <w:rPr>
                <w:lang w:val="pt-BR"/>
              </w:rPr>
            </w:pPr>
            <w:r w:rsidRPr="00A334EC">
              <w:rPr>
                <w:lang w:val="pt-BR"/>
              </w:rPr>
              <w:t>1.0</w:t>
            </w:r>
          </w:p>
        </w:tc>
        <w:tc>
          <w:tcPr>
            <w:tcW w:w="2495" w:type="dxa"/>
          </w:tcPr>
          <w:p w:rsidR="00A91BB0" w:rsidRPr="00A334EC" w:rsidRDefault="008C7EAF" w:rsidP="008C7EA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A334EC">
              <w:rPr>
                <w:lang w:val="pt-BR"/>
              </w:rPr>
              <w:t>24</w:t>
            </w:r>
            <w:r w:rsidR="00770CB1" w:rsidRPr="00A334EC">
              <w:rPr>
                <w:lang w:val="pt-BR"/>
              </w:rPr>
              <w:t>/</w:t>
            </w:r>
            <w:r w:rsidRPr="00A334EC">
              <w:rPr>
                <w:lang w:val="pt-BR"/>
              </w:rPr>
              <w:t>06</w:t>
            </w:r>
            <w:r w:rsidR="00A91BB0" w:rsidRPr="00A334EC">
              <w:rPr>
                <w:lang w:val="pt-BR"/>
              </w:rPr>
              <w:t>/</w:t>
            </w:r>
            <w:r w:rsidRPr="00A334EC">
              <w:rPr>
                <w:lang w:val="pt-BR"/>
              </w:rPr>
              <w:t>2019</w:t>
            </w:r>
          </w:p>
        </w:tc>
        <w:tc>
          <w:tcPr>
            <w:tcW w:w="2495" w:type="dxa"/>
          </w:tcPr>
          <w:p w:rsidR="00A91BB0" w:rsidRPr="00A334EC" w:rsidRDefault="008C7EAF" w:rsidP="002F334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A334EC">
              <w:rPr>
                <w:lang w:val="pt-BR"/>
              </w:rPr>
              <w:t>Iuri Rocha Passos</w:t>
            </w:r>
          </w:p>
        </w:tc>
        <w:tc>
          <w:tcPr>
            <w:tcW w:w="2495" w:type="dxa"/>
          </w:tcPr>
          <w:p w:rsidR="00A91BB0" w:rsidRPr="00A334EC" w:rsidRDefault="008C7EAF" w:rsidP="002F334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A334EC">
              <w:rPr>
                <w:lang w:val="pt-BR"/>
              </w:rPr>
              <w:t>Especificação técnica</w:t>
            </w:r>
          </w:p>
        </w:tc>
      </w:tr>
    </w:tbl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2F3347" w:rsidRPr="00A334EC" w:rsidRDefault="002F3347">
      <w:pPr>
        <w:spacing w:before="0" w:line="276" w:lineRule="auto"/>
        <w:ind w:firstLine="0"/>
        <w:rPr>
          <w:lang w:val="pt-BR"/>
        </w:rPr>
      </w:pPr>
      <w:r w:rsidRPr="00A334EC">
        <w:rPr>
          <w:lang w:val="pt-BR"/>
        </w:rPr>
        <w:br w:type="page"/>
      </w:r>
    </w:p>
    <w:sdt>
      <w:sdtPr>
        <w:rPr>
          <w:rFonts w:ascii="Arial" w:eastAsia="Calibri" w:hAnsi="Arial" w:cs="Times New Roman"/>
          <w:b w:val="0"/>
          <w:bCs w:val="0"/>
          <w:color w:val="auto"/>
          <w:sz w:val="22"/>
          <w:szCs w:val="22"/>
          <w:lang w:val="pt-BR"/>
        </w:rPr>
        <w:id w:val="-204495067"/>
        <w:docPartObj>
          <w:docPartGallery w:val="Table of Contents"/>
          <w:docPartUnique/>
        </w:docPartObj>
      </w:sdtPr>
      <w:sdtEndPr>
        <w:rPr>
          <w:color w:val="000000" w:themeColor="text1"/>
          <w:sz w:val="24"/>
          <w:szCs w:val="24"/>
        </w:rPr>
      </w:sdtEndPr>
      <w:sdtContent>
        <w:p w:rsidR="00DD63CE" w:rsidRPr="00A334EC" w:rsidRDefault="00DD63CE" w:rsidP="003B7144">
          <w:pPr>
            <w:pStyle w:val="CabealhodoSumrio"/>
            <w:tabs>
              <w:tab w:val="left" w:pos="2355"/>
            </w:tabs>
            <w:rPr>
              <w:lang w:val="pt-BR"/>
            </w:rPr>
          </w:pPr>
          <w:r w:rsidRPr="00A334EC">
            <w:rPr>
              <w:lang w:val="pt-BR"/>
            </w:rPr>
            <w:t>Sumário</w:t>
          </w:r>
          <w:r w:rsidR="003B7144" w:rsidRPr="00A334EC">
            <w:rPr>
              <w:lang w:val="pt-BR"/>
            </w:rPr>
            <w:tab/>
          </w:r>
        </w:p>
        <w:p w:rsidR="002A7F07" w:rsidRDefault="00DD63CE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pacing w:val="0"/>
              <w:sz w:val="22"/>
              <w:szCs w:val="22"/>
              <w:lang w:val="pt-BR" w:eastAsia="pt-BR"/>
            </w:rPr>
          </w:pPr>
          <w:r w:rsidRPr="00A334EC">
            <w:rPr>
              <w:rFonts w:ascii="Calibri" w:hAnsi="Calibri" w:cs="Calibri"/>
              <w:sz w:val="32"/>
              <w:szCs w:val="32"/>
              <w:lang w:val="pt-BR"/>
            </w:rPr>
            <w:fldChar w:fldCharType="begin"/>
          </w:r>
          <w:r w:rsidRPr="00A334EC">
            <w:rPr>
              <w:rFonts w:ascii="Calibri" w:hAnsi="Calibri" w:cs="Calibri"/>
              <w:sz w:val="32"/>
              <w:szCs w:val="32"/>
              <w:lang w:val="pt-BR"/>
            </w:rPr>
            <w:instrText xml:space="preserve"> TOC \o "1-3" \h \z \u </w:instrText>
          </w:r>
          <w:r w:rsidRPr="00A334EC">
            <w:rPr>
              <w:rFonts w:ascii="Calibri" w:hAnsi="Calibri" w:cs="Calibri"/>
              <w:sz w:val="32"/>
              <w:szCs w:val="32"/>
              <w:lang w:val="pt-BR"/>
            </w:rPr>
            <w:fldChar w:fldCharType="separate"/>
          </w:r>
          <w:hyperlink w:anchor="_Toc12298882" w:history="1">
            <w:r w:rsidR="002A7F07" w:rsidRPr="00AB389B">
              <w:rPr>
                <w:rStyle w:val="Hyperlink"/>
                <w:lang w:val="pt-BR"/>
              </w:rPr>
              <w:t>1.</w:t>
            </w:r>
            <w:r w:rsidR="002A7F07">
              <w:rPr>
                <w:rFonts w:asciiTheme="minorHAnsi" w:eastAsiaTheme="minorEastAsia" w:hAnsiTheme="minorHAnsi" w:cstheme="minorBidi"/>
                <w:b w:val="0"/>
                <w:color w:val="auto"/>
                <w:spacing w:val="0"/>
                <w:sz w:val="22"/>
                <w:szCs w:val="22"/>
                <w:lang w:val="pt-BR" w:eastAsia="pt-BR"/>
              </w:rPr>
              <w:tab/>
            </w:r>
            <w:r w:rsidR="002A7F07" w:rsidRPr="00AB389B">
              <w:rPr>
                <w:rStyle w:val="Hyperlink"/>
                <w:lang w:val="pt-BR"/>
              </w:rPr>
              <w:t>Objetivo</w:t>
            </w:r>
            <w:r w:rsidR="002A7F07">
              <w:rPr>
                <w:webHidden/>
              </w:rPr>
              <w:tab/>
            </w:r>
            <w:r w:rsidR="002A7F07">
              <w:rPr>
                <w:webHidden/>
              </w:rPr>
              <w:fldChar w:fldCharType="begin"/>
            </w:r>
            <w:r w:rsidR="002A7F07">
              <w:rPr>
                <w:webHidden/>
              </w:rPr>
              <w:instrText xml:space="preserve"> PAGEREF _Toc12298882 \h </w:instrText>
            </w:r>
            <w:r w:rsidR="002A7F07">
              <w:rPr>
                <w:webHidden/>
              </w:rPr>
            </w:r>
            <w:r w:rsidR="002A7F07">
              <w:rPr>
                <w:webHidden/>
              </w:rPr>
              <w:fldChar w:fldCharType="separate"/>
            </w:r>
            <w:r w:rsidR="00CA0541">
              <w:rPr>
                <w:webHidden/>
              </w:rPr>
              <w:t>4</w:t>
            </w:r>
            <w:r w:rsidR="002A7F07">
              <w:rPr>
                <w:webHidden/>
              </w:rPr>
              <w:fldChar w:fldCharType="end"/>
            </w:r>
          </w:hyperlink>
        </w:p>
        <w:p w:rsidR="002A7F07" w:rsidRDefault="00AF26D7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pacing w:val="0"/>
              <w:sz w:val="22"/>
              <w:szCs w:val="22"/>
              <w:lang w:val="pt-BR" w:eastAsia="pt-BR"/>
            </w:rPr>
          </w:pPr>
          <w:hyperlink w:anchor="_Toc12298883" w:history="1">
            <w:r w:rsidR="002A7F07" w:rsidRPr="00AB389B">
              <w:rPr>
                <w:rStyle w:val="Hyperlink"/>
                <w:lang w:val="pt-BR"/>
              </w:rPr>
              <w:t>2.</w:t>
            </w:r>
            <w:r w:rsidR="002A7F07">
              <w:rPr>
                <w:rFonts w:asciiTheme="minorHAnsi" w:eastAsiaTheme="minorEastAsia" w:hAnsiTheme="minorHAnsi" w:cstheme="minorBidi"/>
                <w:b w:val="0"/>
                <w:color w:val="auto"/>
                <w:spacing w:val="0"/>
                <w:sz w:val="22"/>
                <w:szCs w:val="22"/>
                <w:lang w:val="pt-BR" w:eastAsia="pt-BR"/>
              </w:rPr>
              <w:tab/>
            </w:r>
            <w:r w:rsidR="002A7F07" w:rsidRPr="00AB389B">
              <w:rPr>
                <w:rStyle w:val="Hyperlink"/>
                <w:lang w:val="pt-BR"/>
              </w:rPr>
              <w:t>Módulos</w:t>
            </w:r>
            <w:r w:rsidR="002A7F07">
              <w:rPr>
                <w:webHidden/>
              </w:rPr>
              <w:tab/>
            </w:r>
            <w:r w:rsidR="002A7F07">
              <w:rPr>
                <w:webHidden/>
              </w:rPr>
              <w:fldChar w:fldCharType="begin"/>
            </w:r>
            <w:r w:rsidR="002A7F07">
              <w:rPr>
                <w:webHidden/>
              </w:rPr>
              <w:instrText xml:space="preserve"> PAGEREF _Toc12298883 \h </w:instrText>
            </w:r>
            <w:r w:rsidR="002A7F07">
              <w:rPr>
                <w:webHidden/>
              </w:rPr>
            </w:r>
            <w:r w:rsidR="002A7F07">
              <w:rPr>
                <w:webHidden/>
              </w:rPr>
              <w:fldChar w:fldCharType="separate"/>
            </w:r>
            <w:r w:rsidR="00CA0541">
              <w:rPr>
                <w:webHidden/>
              </w:rPr>
              <w:t>5</w:t>
            </w:r>
            <w:r w:rsidR="002A7F07">
              <w:rPr>
                <w:webHidden/>
              </w:rPr>
              <w:fldChar w:fldCharType="end"/>
            </w:r>
          </w:hyperlink>
        </w:p>
        <w:p w:rsidR="002A7F07" w:rsidRDefault="00AF26D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val="pt-BR" w:eastAsia="pt-BR"/>
            </w:rPr>
          </w:pPr>
          <w:hyperlink w:anchor="_Toc12298884" w:history="1">
            <w:r w:rsidR="002A7F07" w:rsidRPr="00AB389B">
              <w:rPr>
                <w:rStyle w:val="Hyperlink"/>
                <w:noProof/>
                <w:lang w:val="pt-BR"/>
              </w:rPr>
              <w:t>2.1.</w:t>
            </w:r>
            <w:r w:rsidR="002A7F07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sz w:val="22"/>
                <w:szCs w:val="22"/>
                <w:lang w:val="pt-BR" w:eastAsia="pt-BR"/>
              </w:rPr>
              <w:tab/>
            </w:r>
            <w:r w:rsidR="002A7F07" w:rsidRPr="00AB389B">
              <w:rPr>
                <w:rStyle w:val="Hyperlink"/>
                <w:noProof/>
                <w:lang w:val="pt-BR"/>
              </w:rPr>
              <w:t>Habilitar o Robô</w:t>
            </w:r>
            <w:bookmarkStart w:id="0" w:name="_GoBack"/>
            <w:bookmarkEnd w:id="0"/>
            <w:r w:rsidR="002A7F07">
              <w:rPr>
                <w:noProof/>
                <w:webHidden/>
              </w:rPr>
              <w:tab/>
            </w:r>
            <w:r w:rsidR="002A7F07">
              <w:rPr>
                <w:noProof/>
                <w:webHidden/>
              </w:rPr>
              <w:fldChar w:fldCharType="begin"/>
            </w:r>
            <w:r w:rsidR="002A7F07">
              <w:rPr>
                <w:noProof/>
                <w:webHidden/>
              </w:rPr>
              <w:instrText xml:space="preserve"> PAGEREF _Toc12298884 \h </w:instrText>
            </w:r>
            <w:r w:rsidR="002A7F07">
              <w:rPr>
                <w:noProof/>
                <w:webHidden/>
              </w:rPr>
            </w:r>
            <w:r w:rsidR="002A7F07">
              <w:rPr>
                <w:noProof/>
                <w:webHidden/>
              </w:rPr>
              <w:fldChar w:fldCharType="separate"/>
            </w:r>
            <w:r w:rsidR="00CA0541">
              <w:rPr>
                <w:noProof/>
                <w:webHidden/>
              </w:rPr>
              <w:t>6</w:t>
            </w:r>
            <w:r w:rsidR="002A7F07">
              <w:rPr>
                <w:noProof/>
                <w:webHidden/>
              </w:rPr>
              <w:fldChar w:fldCharType="end"/>
            </w:r>
          </w:hyperlink>
        </w:p>
        <w:p w:rsidR="002A7F07" w:rsidRDefault="00AF26D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val="pt-BR" w:eastAsia="pt-BR"/>
            </w:rPr>
          </w:pPr>
          <w:hyperlink w:anchor="_Toc12298885" w:history="1">
            <w:r w:rsidR="002A7F07" w:rsidRPr="00AB389B">
              <w:rPr>
                <w:rStyle w:val="Hyperlink"/>
                <w:noProof/>
                <w:lang w:val="pt-BR"/>
              </w:rPr>
              <w:t>2.2.</w:t>
            </w:r>
            <w:r w:rsidR="002A7F07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sz w:val="22"/>
                <w:szCs w:val="22"/>
                <w:lang w:val="pt-BR" w:eastAsia="pt-BR"/>
              </w:rPr>
              <w:tab/>
            </w:r>
            <w:r w:rsidR="002A7F07" w:rsidRPr="00AB389B">
              <w:rPr>
                <w:rStyle w:val="Hyperlink"/>
                <w:noProof/>
                <w:lang w:val="pt-BR"/>
              </w:rPr>
              <w:t>Buscar participantes</w:t>
            </w:r>
            <w:r w:rsidR="002A7F07">
              <w:rPr>
                <w:noProof/>
                <w:webHidden/>
              </w:rPr>
              <w:tab/>
            </w:r>
            <w:r w:rsidR="002A7F07">
              <w:rPr>
                <w:noProof/>
                <w:webHidden/>
              </w:rPr>
              <w:fldChar w:fldCharType="begin"/>
            </w:r>
            <w:r w:rsidR="002A7F07">
              <w:rPr>
                <w:noProof/>
                <w:webHidden/>
              </w:rPr>
              <w:instrText xml:space="preserve"> PAGEREF _Toc12298885 \h </w:instrText>
            </w:r>
            <w:r w:rsidR="002A7F07">
              <w:rPr>
                <w:noProof/>
                <w:webHidden/>
              </w:rPr>
            </w:r>
            <w:r w:rsidR="002A7F07">
              <w:rPr>
                <w:noProof/>
                <w:webHidden/>
              </w:rPr>
              <w:fldChar w:fldCharType="separate"/>
            </w:r>
            <w:r w:rsidR="00CA0541">
              <w:rPr>
                <w:noProof/>
                <w:webHidden/>
              </w:rPr>
              <w:t>7</w:t>
            </w:r>
            <w:r w:rsidR="002A7F07">
              <w:rPr>
                <w:noProof/>
                <w:webHidden/>
              </w:rPr>
              <w:fldChar w:fldCharType="end"/>
            </w:r>
          </w:hyperlink>
        </w:p>
        <w:p w:rsidR="002A7F07" w:rsidRDefault="00AF26D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val="pt-BR" w:eastAsia="pt-BR"/>
            </w:rPr>
          </w:pPr>
          <w:hyperlink w:anchor="_Toc12298886" w:history="1">
            <w:r w:rsidR="002A7F07" w:rsidRPr="00AB389B">
              <w:rPr>
                <w:rStyle w:val="Hyperlink"/>
                <w:noProof/>
                <w:lang w:val="pt-BR"/>
              </w:rPr>
              <w:t>2.3.</w:t>
            </w:r>
            <w:r w:rsidR="002A7F07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sz w:val="22"/>
                <w:szCs w:val="22"/>
                <w:lang w:val="pt-BR" w:eastAsia="pt-BR"/>
              </w:rPr>
              <w:tab/>
            </w:r>
            <w:r w:rsidR="002A7F07" w:rsidRPr="00AB389B">
              <w:rPr>
                <w:rStyle w:val="Hyperlink"/>
                <w:noProof/>
                <w:lang w:val="pt-BR"/>
              </w:rPr>
              <w:t>Selecionar Participantes</w:t>
            </w:r>
            <w:r w:rsidR="002A7F07">
              <w:rPr>
                <w:noProof/>
                <w:webHidden/>
              </w:rPr>
              <w:tab/>
            </w:r>
            <w:r w:rsidR="002A7F07">
              <w:rPr>
                <w:noProof/>
                <w:webHidden/>
              </w:rPr>
              <w:fldChar w:fldCharType="begin"/>
            </w:r>
            <w:r w:rsidR="002A7F07">
              <w:rPr>
                <w:noProof/>
                <w:webHidden/>
              </w:rPr>
              <w:instrText xml:space="preserve"> PAGEREF _Toc12298886 \h </w:instrText>
            </w:r>
            <w:r w:rsidR="002A7F07">
              <w:rPr>
                <w:noProof/>
                <w:webHidden/>
              </w:rPr>
            </w:r>
            <w:r w:rsidR="002A7F07">
              <w:rPr>
                <w:noProof/>
                <w:webHidden/>
              </w:rPr>
              <w:fldChar w:fldCharType="separate"/>
            </w:r>
            <w:r w:rsidR="00CA0541">
              <w:rPr>
                <w:noProof/>
                <w:webHidden/>
              </w:rPr>
              <w:t>7</w:t>
            </w:r>
            <w:r w:rsidR="002A7F07">
              <w:rPr>
                <w:noProof/>
                <w:webHidden/>
              </w:rPr>
              <w:fldChar w:fldCharType="end"/>
            </w:r>
          </w:hyperlink>
        </w:p>
        <w:p w:rsidR="002A7F07" w:rsidRDefault="00AF26D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val="pt-BR" w:eastAsia="pt-BR"/>
            </w:rPr>
          </w:pPr>
          <w:hyperlink w:anchor="_Toc12298887" w:history="1">
            <w:r w:rsidR="002A7F07" w:rsidRPr="00AB389B">
              <w:rPr>
                <w:rStyle w:val="Hyperlink"/>
                <w:noProof/>
              </w:rPr>
              <w:t>2.4.</w:t>
            </w:r>
            <w:r w:rsidR="002A7F07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sz w:val="22"/>
                <w:szCs w:val="22"/>
                <w:lang w:val="pt-BR" w:eastAsia="pt-BR"/>
              </w:rPr>
              <w:tab/>
            </w:r>
            <w:r w:rsidR="002A7F07" w:rsidRPr="00AB389B">
              <w:rPr>
                <w:rStyle w:val="Hyperlink"/>
                <w:noProof/>
              </w:rPr>
              <w:t>Disparo de E-mail</w:t>
            </w:r>
            <w:r w:rsidR="002A7F07">
              <w:rPr>
                <w:noProof/>
                <w:webHidden/>
              </w:rPr>
              <w:tab/>
            </w:r>
            <w:r w:rsidR="002A7F07">
              <w:rPr>
                <w:noProof/>
                <w:webHidden/>
              </w:rPr>
              <w:fldChar w:fldCharType="begin"/>
            </w:r>
            <w:r w:rsidR="002A7F07">
              <w:rPr>
                <w:noProof/>
                <w:webHidden/>
              </w:rPr>
              <w:instrText xml:space="preserve"> PAGEREF _Toc12298887 \h </w:instrText>
            </w:r>
            <w:r w:rsidR="002A7F07">
              <w:rPr>
                <w:noProof/>
                <w:webHidden/>
              </w:rPr>
            </w:r>
            <w:r w:rsidR="002A7F07">
              <w:rPr>
                <w:noProof/>
                <w:webHidden/>
              </w:rPr>
              <w:fldChar w:fldCharType="separate"/>
            </w:r>
            <w:r w:rsidR="00CA0541">
              <w:rPr>
                <w:noProof/>
                <w:webHidden/>
              </w:rPr>
              <w:t>8</w:t>
            </w:r>
            <w:r w:rsidR="002A7F07">
              <w:rPr>
                <w:noProof/>
                <w:webHidden/>
              </w:rPr>
              <w:fldChar w:fldCharType="end"/>
            </w:r>
          </w:hyperlink>
        </w:p>
        <w:p w:rsidR="008170D9" w:rsidRPr="00A334EC" w:rsidRDefault="00DD63CE" w:rsidP="00E1788D">
          <w:pPr>
            <w:rPr>
              <w:lang w:val="pt-BR"/>
            </w:rPr>
          </w:pPr>
          <w:r w:rsidRPr="00A334EC">
            <w:rPr>
              <w:rFonts w:cs="Calibri"/>
              <w:b/>
              <w:bCs/>
              <w:sz w:val="32"/>
              <w:szCs w:val="32"/>
              <w:lang w:val="pt-BR"/>
            </w:rPr>
            <w:fldChar w:fldCharType="end"/>
          </w:r>
        </w:p>
      </w:sdtContent>
    </w:sdt>
    <w:p w:rsidR="002417B1" w:rsidRPr="00A334EC" w:rsidRDefault="002417B1" w:rsidP="00E1788D">
      <w:pPr>
        <w:rPr>
          <w:lang w:val="pt-BR"/>
        </w:rPr>
      </w:pPr>
    </w:p>
    <w:p w:rsidR="002417B1" w:rsidRPr="00A334EC" w:rsidRDefault="002417B1" w:rsidP="00E1788D">
      <w:pPr>
        <w:rPr>
          <w:lang w:val="pt-BR"/>
        </w:rPr>
      </w:pPr>
      <w:r w:rsidRPr="00A334EC">
        <w:rPr>
          <w:lang w:val="pt-BR"/>
        </w:rPr>
        <w:br w:type="page"/>
      </w:r>
    </w:p>
    <w:p w:rsidR="002417B1" w:rsidRPr="00A334EC" w:rsidRDefault="002417B1" w:rsidP="006005DD">
      <w:pPr>
        <w:pStyle w:val="Titulo1Mahindra"/>
        <w:rPr>
          <w:lang w:val="pt-BR"/>
        </w:rPr>
      </w:pPr>
      <w:bookmarkStart w:id="1" w:name="_Toc12298882"/>
      <w:r w:rsidRPr="00A334EC">
        <w:rPr>
          <w:lang w:val="pt-BR"/>
        </w:rPr>
        <w:lastRenderedPageBreak/>
        <w:t>Objetivo</w:t>
      </w:r>
      <w:bookmarkEnd w:id="1"/>
    </w:p>
    <w:p w:rsidR="00E1788D" w:rsidRPr="00A334EC" w:rsidRDefault="008C7EAF" w:rsidP="00EA587B">
      <w:pPr>
        <w:pStyle w:val="NormalMahindra"/>
        <w:rPr>
          <w:lang w:val="pt-BR"/>
        </w:rPr>
      </w:pPr>
      <w:r w:rsidRPr="00A334EC">
        <w:rPr>
          <w:lang w:val="pt-BR"/>
        </w:rPr>
        <w:t xml:space="preserve">Este documento </w:t>
      </w:r>
      <w:r w:rsidR="000913B9" w:rsidRPr="00A334EC">
        <w:rPr>
          <w:lang w:val="pt-BR"/>
        </w:rPr>
        <w:t>tem como objetivo especificar o processo de uso e funcionalidades</w:t>
      </w:r>
      <w:r w:rsidRPr="00A334EC">
        <w:rPr>
          <w:lang w:val="pt-BR"/>
        </w:rPr>
        <w:t xml:space="preserve"> da tela que se encontra no Menu – Buyer – </w:t>
      </w:r>
      <w:r w:rsidR="000913B9" w:rsidRPr="00A334EC">
        <w:rPr>
          <w:lang w:val="pt-BR"/>
        </w:rPr>
        <w:t>Envio de E-mail</w:t>
      </w:r>
      <w:r w:rsidRPr="00A334EC">
        <w:rPr>
          <w:lang w:val="pt-BR"/>
        </w:rPr>
        <w:t xml:space="preserve">, </w:t>
      </w:r>
      <w:r w:rsidR="003B7144" w:rsidRPr="00A334EC">
        <w:rPr>
          <w:lang w:val="pt-BR"/>
        </w:rPr>
        <w:t>para melhor resolução, serão descritas a partir de imagens reais do sistema.</w:t>
      </w:r>
    </w:p>
    <w:p w:rsidR="00E1788D" w:rsidRPr="00A334EC" w:rsidRDefault="00E1788D">
      <w:pPr>
        <w:spacing w:before="0" w:line="276" w:lineRule="auto"/>
        <w:ind w:firstLine="0"/>
        <w:rPr>
          <w:lang w:val="pt-BR" w:eastAsia="pt-BR"/>
        </w:rPr>
      </w:pPr>
      <w:r w:rsidRPr="00A334EC">
        <w:rPr>
          <w:lang w:val="pt-BR" w:eastAsia="pt-BR"/>
        </w:rPr>
        <w:br w:type="page"/>
      </w:r>
    </w:p>
    <w:p w:rsidR="002417B1" w:rsidRPr="00A334EC" w:rsidRDefault="002417B1" w:rsidP="006005DD">
      <w:pPr>
        <w:pStyle w:val="Titulo1Mahindra"/>
        <w:rPr>
          <w:lang w:val="pt-BR"/>
        </w:rPr>
      </w:pPr>
      <w:bookmarkStart w:id="2" w:name="_Toc12298883"/>
      <w:r w:rsidRPr="00A334EC">
        <w:rPr>
          <w:lang w:val="pt-BR"/>
        </w:rPr>
        <w:lastRenderedPageBreak/>
        <w:t>Módulos</w:t>
      </w:r>
      <w:bookmarkEnd w:id="2"/>
    </w:p>
    <w:p w:rsidR="00C96ACE" w:rsidRPr="00A334EC" w:rsidRDefault="00A334EC" w:rsidP="00C96ACE">
      <w:pPr>
        <w:pStyle w:val="NormalMahindra"/>
        <w:rPr>
          <w:lang w:val="pt-BR" w:eastAsia="en-US"/>
        </w:rPr>
      </w:pPr>
      <w:r w:rsidRPr="00A334EC">
        <w:rPr>
          <w:lang w:val="pt-BR" w:eastAsia="en-US"/>
        </w:rPr>
        <w:t xml:space="preserve">Interface principal: </w:t>
      </w:r>
    </w:p>
    <w:p w:rsidR="00A334EC" w:rsidRPr="00A334EC" w:rsidRDefault="00A334EC" w:rsidP="00C96ACE">
      <w:pPr>
        <w:pStyle w:val="NormalMahindra"/>
        <w:rPr>
          <w:lang w:val="pt-BR" w:eastAsia="en-US"/>
        </w:rPr>
      </w:pPr>
      <w:r w:rsidRPr="00A334EC">
        <w:rPr>
          <w:noProof/>
          <w:lang w:val="pt-BR"/>
        </w:rPr>
        <w:drawing>
          <wp:inline distT="0" distB="0" distL="0" distR="0">
            <wp:extent cx="5943600" cy="2967157"/>
            <wp:effectExtent l="0" t="0" r="0" b="5080"/>
            <wp:docPr id="1" name="Imagem 1" descr="C:\Users\Win10\Downloads\WhatsApp Image 2019-06-24 at 19.35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Downloads\WhatsApp Image 2019-06-24 at 19.35.25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4EC" w:rsidRPr="00A334EC" w:rsidRDefault="00A334EC" w:rsidP="00C96ACE">
      <w:pPr>
        <w:pStyle w:val="NormalMahindra"/>
        <w:rPr>
          <w:lang w:val="pt-BR" w:eastAsia="en-US"/>
        </w:rPr>
      </w:pPr>
    </w:p>
    <w:p w:rsidR="00A334EC" w:rsidRPr="00A334EC" w:rsidRDefault="00A334EC" w:rsidP="00C96ACE">
      <w:pPr>
        <w:pStyle w:val="NormalMahindra"/>
        <w:rPr>
          <w:lang w:val="pt-BR" w:eastAsia="en-US"/>
        </w:rPr>
      </w:pPr>
    </w:p>
    <w:p w:rsidR="00A334EC" w:rsidRPr="00A334EC" w:rsidRDefault="00A334EC" w:rsidP="00C96ACE">
      <w:pPr>
        <w:pStyle w:val="NormalMahindra"/>
        <w:rPr>
          <w:lang w:val="pt-BR" w:eastAsia="en-US"/>
        </w:rPr>
      </w:pPr>
    </w:p>
    <w:p w:rsidR="00A334EC" w:rsidRPr="00A334EC" w:rsidRDefault="00A334EC" w:rsidP="00C96ACE">
      <w:pPr>
        <w:pStyle w:val="NormalMahindra"/>
        <w:rPr>
          <w:lang w:val="pt-BR" w:eastAsia="en-US"/>
        </w:rPr>
      </w:pPr>
    </w:p>
    <w:p w:rsidR="00A334EC" w:rsidRPr="00A334EC" w:rsidRDefault="00A334EC" w:rsidP="00C96ACE">
      <w:pPr>
        <w:pStyle w:val="NormalMahindra"/>
        <w:rPr>
          <w:lang w:val="pt-BR" w:eastAsia="en-US"/>
        </w:rPr>
      </w:pPr>
    </w:p>
    <w:p w:rsidR="00A334EC" w:rsidRPr="00A334EC" w:rsidRDefault="00A334EC" w:rsidP="00C96ACE">
      <w:pPr>
        <w:pStyle w:val="NormalMahindra"/>
        <w:rPr>
          <w:lang w:val="pt-BR" w:eastAsia="en-US"/>
        </w:rPr>
      </w:pPr>
    </w:p>
    <w:p w:rsidR="002417B1" w:rsidRPr="00A334EC" w:rsidRDefault="00A334EC" w:rsidP="00EA587B">
      <w:pPr>
        <w:pStyle w:val="Titulo2Mahindra"/>
        <w:rPr>
          <w:lang w:val="pt-BR"/>
        </w:rPr>
      </w:pPr>
      <w:bookmarkStart w:id="3" w:name="_Toc12298884"/>
      <w:r w:rsidRPr="00A334EC">
        <w:rPr>
          <w:lang w:val="pt-BR"/>
        </w:rPr>
        <w:lastRenderedPageBreak/>
        <w:t>Habilitar o Robô</w:t>
      </w:r>
      <w:bookmarkEnd w:id="3"/>
    </w:p>
    <w:p w:rsidR="00A334EC" w:rsidRDefault="00A334EC" w:rsidP="00C96ACE">
      <w:pPr>
        <w:pStyle w:val="NormalMahindra"/>
        <w:rPr>
          <w:lang w:val="pt-BR" w:eastAsia="en-US"/>
        </w:rPr>
      </w:pPr>
      <w:r>
        <w:rPr>
          <w:lang w:val="pt-BR" w:eastAsia="en-US"/>
        </w:rPr>
        <w:t>O disparo é feito pelo robô da Braspag, para que os disparos sejam enviados com sucesso, é necessário habilitar o robô que se encontra no menu “Status Robô”</w:t>
      </w:r>
      <w:r w:rsidR="00115CE6">
        <w:rPr>
          <w:lang w:val="pt-BR" w:eastAsia="en-US"/>
        </w:rPr>
        <w:t xml:space="preserve">, </w:t>
      </w:r>
      <w:r w:rsidR="00115CE6">
        <w:rPr>
          <w:lang w:val="pt-BR" w:eastAsia="en-US"/>
        </w:rPr>
        <w:br/>
      </w:r>
      <w:r w:rsidR="00115CE6">
        <w:rPr>
          <w:lang w:val="pt-BR" w:eastAsia="en-US"/>
        </w:rPr>
        <w:br/>
      </w:r>
      <w:r w:rsidR="00115CE6">
        <w:rPr>
          <w:noProof/>
          <w:lang w:val="pt-BR"/>
        </w:rPr>
        <w:drawing>
          <wp:inline distT="0" distB="0" distL="0" distR="0" wp14:anchorId="62617A65" wp14:editId="61A74111">
            <wp:extent cx="5943600" cy="23615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CE6" w:rsidRDefault="00115CE6" w:rsidP="00C96ACE">
      <w:pPr>
        <w:pStyle w:val="NormalMahindra"/>
        <w:rPr>
          <w:lang w:val="pt-BR" w:eastAsia="en-US"/>
        </w:rPr>
      </w:pPr>
    </w:p>
    <w:p w:rsidR="00115CE6" w:rsidRDefault="00115CE6" w:rsidP="00C96ACE">
      <w:pPr>
        <w:pStyle w:val="NormalMahindra"/>
        <w:rPr>
          <w:lang w:val="pt-BR" w:eastAsia="en-US"/>
        </w:rPr>
      </w:pPr>
      <w:r>
        <w:rPr>
          <w:lang w:val="pt-BR" w:eastAsia="en-US"/>
        </w:rPr>
        <w:t>É necessário checar o flag “Habilitar” e selecionar o botão de Confirm.</w:t>
      </w:r>
    </w:p>
    <w:p w:rsidR="00115CE6" w:rsidRDefault="00115CE6" w:rsidP="00C96ACE">
      <w:pPr>
        <w:pStyle w:val="NormalMahindra"/>
        <w:rPr>
          <w:lang w:val="pt-BR" w:eastAsia="en-US"/>
        </w:rPr>
      </w:pPr>
    </w:p>
    <w:p w:rsidR="00115CE6" w:rsidRDefault="00115CE6" w:rsidP="00C96ACE">
      <w:pPr>
        <w:pStyle w:val="NormalMahindra"/>
        <w:rPr>
          <w:lang w:val="pt-BR" w:eastAsia="en-US"/>
        </w:rPr>
      </w:pPr>
    </w:p>
    <w:p w:rsidR="00115CE6" w:rsidRDefault="00115CE6" w:rsidP="00C96ACE">
      <w:pPr>
        <w:pStyle w:val="NormalMahindra"/>
        <w:rPr>
          <w:lang w:val="pt-BR" w:eastAsia="en-US"/>
        </w:rPr>
      </w:pPr>
    </w:p>
    <w:p w:rsidR="00115CE6" w:rsidRPr="00A334EC" w:rsidRDefault="00115CE6" w:rsidP="00C96ACE">
      <w:pPr>
        <w:pStyle w:val="NormalMahindra"/>
        <w:rPr>
          <w:lang w:val="pt-BR" w:eastAsia="en-US"/>
        </w:rPr>
      </w:pPr>
    </w:p>
    <w:p w:rsidR="00115CE6" w:rsidRDefault="00115CE6" w:rsidP="00FB5BD2">
      <w:pPr>
        <w:pStyle w:val="Titulo2Mahindra"/>
        <w:rPr>
          <w:lang w:val="pt-BR"/>
        </w:rPr>
      </w:pPr>
      <w:bookmarkStart w:id="4" w:name="_Toc12298885"/>
      <w:r w:rsidRPr="00115CE6">
        <w:rPr>
          <w:lang w:val="pt-BR"/>
        </w:rPr>
        <w:lastRenderedPageBreak/>
        <w:t>Buscar participantes</w:t>
      </w:r>
      <w:bookmarkEnd w:id="4"/>
    </w:p>
    <w:p w:rsidR="00115CE6" w:rsidRDefault="00115CE6" w:rsidP="00115CE6">
      <w:pPr>
        <w:pStyle w:val="NormalMahindra"/>
        <w:ind w:firstLine="0"/>
        <w:rPr>
          <w:lang w:val="pt-BR" w:eastAsia="en-US"/>
        </w:rPr>
      </w:pPr>
      <w:r w:rsidRPr="00A334EC">
        <w:rPr>
          <w:lang w:val="pt-BR" w:eastAsia="en-US"/>
        </w:rPr>
        <w:t>A tela tem duas formas de pesquisar participantes, por a empresa ou pelo nome do Main Buyer, podendo ser qualquer parte do texto.</w:t>
      </w:r>
    </w:p>
    <w:p w:rsidR="00115CE6" w:rsidRPr="00115CE6" w:rsidRDefault="00115CE6" w:rsidP="00115CE6">
      <w:pPr>
        <w:pStyle w:val="NormalMahindra"/>
        <w:rPr>
          <w:lang w:val="pt-BR" w:eastAsia="en-US"/>
        </w:rPr>
      </w:pPr>
      <w:r>
        <w:rPr>
          <w:noProof/>
          <w:lang w:val="pt-BR"/>
        </w:rPr>
        <w:drawing>
          <wp:inline distT="0" distB="0" distL="0" distR="0" wp14:anchorId="07D0C7F4" wp14:editId="6F938021">
            <wp:extent cx="3743325" cy="10763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EC" w:rsidRDefault="00115CE6" w:rsidP="00115CE6">
      <w:pPr>
        <w:pStyle w:val="Titulo2Mahindra"/>
        <w:rPr>
          <w:lang w:val="pt-BR"/>
        </w:rPr>
      </w:pPr>
      <w:bookmarkStart w:id="5" w:name="_Toc12298886"/>
      <w:r>
        <w:rPr>
          <w:lang w:val="pt-BR"/>
        </w:rPr>
        <w:t>Selecionar Participantes</w:t>
      </w:r>
      <w:bookmarkEnd w:id="5"/>
    </w:p>
    <w:p w:rsidR="00115CE6" w:rsidRDefault="00115CE6" w:rsidP="00A334EC">
      <w:pPr>
        <w:pStyle w:val="NormalMahindra"/>
        <w:rPr>
          <w:lang w:val="pt-BR" w:eastAsia="en-US"/>
        </w:rPr>
      </w:pPr>
      <w:r>
        <w:rPr>
          <w:lang w:val="pt-BR" w:eastAsia="en-US"/>
        </w:rPr>
        <w:t>Para disparar o E-mail é necessário selecionar algum flag que se encontra do lado direito da tabela, podendo ser qualquer linha e mais de uma quando for o caso:</w:t>
      </w:r>
    </w:p>
    <w:p w:rsidR="00115CE6" w:rsidRPr="00A334EC" w:rsidRDefault="00115CE6" w:rsidP="00A334EC">
      <w:pPr>
        <w:pStyle w:val="NormalMahindra"/>
        <w:rPr>
          <w:lang w:val="pt-BR" w:eastAsia="en-US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5443870</wp:posOffset>
                </wp:positionH>
                <wp:positionV relativeFrom="paragraph">
                  <wp:posOffset>951511</wp:posOffset>
                </wp:positionV>
                <wp:extent cx="106325" cy="2094614"/>
                <wp:effectExtent l="0" t="0" r="27305" b="2032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" cy="20946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A752A" id="Retângulo 7" o:spid="_x0000_s1026" style="position:absolute;margin-left:428.65pt;margin-top:74.9pt;width:8.35pt;height:16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" filled="f" strokecolor="#710c1b [1604]" strokeweight="2pt"/>
            </w:pict>
          </mc:Fallback>
        </mc:AlternateContent>
      </w:r>
      <w:r w:rsidRPr="00A334EC">
        <w:rPr>
          <w:noProof/>
          <w:lang w:val="pt-BR"/>
        </w:rPr>
        <w:drawing>
          <wp:inline distT="0" distB="0" distL="0" distR="0" wp14:anchorId="15FF8E61" wp14:editId="0805CA2D">
            <wp:extent cx="5943600" cy="2966720"/>
            <wp:effectExtent l="0" t="0" r="0" b="5080"/>
            <wp:docPr id="6" name="Imagem 6" descr="C:\Users\Win10\Downloads\WhatsApp Image 2019-06-24 at 19.35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Downloads\WhatsApp Image 2019-06-24 at 19.35.25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F07" w:rsidRDefault="002A7F07" w:rsidP="002A7F07">
      <w:pPr>
        <w:pStyle w:val="Titulo2Mahindra"/>
      </w:pPr>
      <w:bookmarkStart w:id="6" w:name="_Toc12298887"/>
      <w:r>
        <w:lastRenderedPageBreak/>
        <w:t>Disparo de E-mail</w:t>
      </w:r>
      <w:bookmarkEnd w:id="6"/>
    </w:p>
    <w:p w:rsidR="002A7F07" w:rsidRDefault="002A7F07" w:rsidP="002A7F07">
      <w:pPr>
        <w:pStyle w:val="NormalMahindra"/>
        <w:rPr>
          <w:lang w:val="pt-BR" w:eastAsia="en-US"/>
        </w:rPr>
      </w:pPr>
      <w:r>
        <w:rPr>
          <w:lang w:val="pt-BR" w:eastAsia="en-US"/>
        </w:rPr>
        <w:t>Com os flag(s) selecionado(s), é possível disparar e-mails através do botão:</w:t>
      </w:r>
    </w:p>
    <w:p w:rsidR="002A7F07" w:rsidRDefault="002A7F07" w:rsidP="002A7F07">
      <w:pPr>
        <w:pStyle w:val="NormalMahindra"/>
        <w:rPr>
          <w:lang w:val="pt-BR" w:eastAsia="en-US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1265274</wp:posOffset>
                </wp:positionH>
                <wp:positionV relativeFrom="paragraph">
                  <wp:posOffset>831791</wp:posOffset>
                </wp:positionV>
                <wp:extent cx="893135" cy="382772"/>
                <wp:effectExtent l="0" t="0" r="21590" b="1778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135" cy="3827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96260" id="Retângulo 12" o:spid="_x0000_s1026" style="position:absolute;margin-left:99.65pt;margin-top:65.5pt;width:70.35pt;height:3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" filled="f" strokecolor="#710c1b [1604]" strokeweight="2pt"/>
            </w:pict>
          </mc:Fallback>
        </mc:AlternateContent>
      </w:r>
      <w:r>
        <w:rPr>
          <w:noProof/>
          <w:lang w:val="pt-BR"/>
        </w:rPr>
        <w:drawing>
          <wp:inline distT="0" distB="0" distL="0" distR="0" wp14:anchorId="0B3E84F0" wp14:editId="48BDD228">
            <wp:extent cx="3514725" cy="10477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07" w:rsidRDefault="002A7F07" w:rsidP="002A7F07">
      <w:pPr>
        <w:pStyle w:val="NormalMahindra"/>
        <w:rPr>
          <w:lang w:val="pt-BR" w:eastAsia="en-US"/>
        </w:rPr>
      </w:pPr>
    </w:p>
    <w:p w:rsidR="002A7F07" w:rsidRPr="002A7F07" w:rsidRDefault="002A7F07" w:rsidP="002A7F07">
      <w:pPr>
        <w:pStyle w:val="NormalMahindra"/>
        <w:rPr>
          <w:lang w:val="pt-BR" w:eastAsia="en-US"/>
        </w:rPr>
      </w:pPr>
      <w:r>
        <w:rPr>
          <w:lang w:val="pt-BR" w:eastAsia="en-US"/>
        </w:rPr>
        <w:t>Quando o processo estiver finalizado, desabilite o robô para não disparar novos e-mails.</w:t>
      </w:r>
    </w:p>
    <w:p w:rsidR="00115CE6" w:rsidRDefault="00115CE6" w:rsidP="00A334EC">
      <w:pPr>
        <w:pStyle w:val="NormalMahindra"/>
        <w:rPr>
          <w:lang w:eastAsia="en-US"/>
        </w:rPr>
      </w:pPr>
    </w:p>
    <w:p w:rsidR="00115CE6" w:rsidRPr="00C96ACE" w:rsidRDefault="00115CE6" w:rsidP="00115CE6">
      <w:pPr>
        <w:pStyle w:val="NormalMahindra"/>
        <w:ind w:left="720" w:firstLine="0"/>
        <w:rPr>
          <w:lang w:eastAsia="en-US"/>
        </w:rPr>
      </w:pPr>
    </w:p>
    <w:sectPr w:rsidR="00115CE6" w:rsidRPr="00C96ACE" w:rsidSect="00AD3F62">
      <w:headerReference w:type="default" r:id="rId15"/>
      <w:footerReference w:type="default" r:id="rId16"/>
      <w:footerReference w:type="first" r:id="rId1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6D7" w:rsidRDefault="00AF26D7" w:rsidP="00E1788D">
      <w:r>
        <w:separator/>
      </w:r>
    </w:p>
  </w:endnote>
  <w:endnote w:type="continuationSeparator" w:id="0">
    <w:p w:rsidR="00AF26D7" w:rsidRDefault="00AF26D7" w:rsidP="00E17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3696667"/>
      <w:docPartObj>
        <w:docPartGallery w:val="Page Numbers (Bottom of Page)"/>
        <w:docPartUnique/>
      </w:docPartObj>
    </w:sdtPr>
    <w:sdtEndPr/>
    <w:sdtContent>
      <w:p w:rsidR="00815BBD" w:rsidRDefault="000805AD" w:rsidP="00E1788D">
        <w:pPr>
          <w:pStyle w:val="Rodap"/>
        </w:pPr>
        <w:r w:rsidRPr="00B72BC9">
          <w:fldChar w:fldCharType="begin"/>
        </w:r>
        <w:r w:rsidR="00CF2DFE" w:rsidRPr="00B72BC9">
          <w:instrText xml:space="preserve"> PAGE   \* MERGEFORMAT </w:instrText>
        </w:r>
        <w:r w:rsidRPr="00B72BC9">
          <w:fldChar w:fldCharType="separate"/>
        </w:r>
        <w:r w:rsidR="00CA0541">
          <w:rPr>
            <w:noProof/>
          </w:rPr>
          <w:t>2</w:t>
        </w:r>
        <w:r w:rsidRPr="00B72BC9">
          <w:fldChar w:fldCharType="end"/>
        </w:r>
      </w:p>
    </w:sdtContent>
  </w:sdt>
  <w:p w:rsidR="00763749" w:rsidRDefault="00763749" w:rsidP="00E1788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485719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46789" w:rsidRDefault="00F46789" w:rsidP="00E1788D">
            <w:pPr>
              <w:pStyle w:val="Rodap"/>
            </w:pPr>
            <w:r>
              <w:rPr>
                <w:lang w:val="pt-BR"/>
              </w:rPr>
              <w:t xml:space="preserve">Página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CA0541">
              <w:rPr>
                <w:noProof/>
              </w:rPr>
              <w:t>1</w:t>
            </w:r>
            <w:r>
              <w:fldChar w:fldCharType="end"/>
            </w:r>
            <w:r>
              <w:rPr>
                <w:lang w:val="pt-BR"/>
              </w:rPr>
              <w:t xml:space="preserve"> de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 w:rsidR="00CA0541">
              <w:rPr>
                <w:noProof/>
              </w:rPr>
              <w:t>8</w:t>
            </w:r>
            <w:r>
              <w:fldChar w:fldCharType="end"/>
            </w:r>
          </w:p>
        </w:sdtContent>
      </w:sdt>
    </w:sdtContent>
  </w:sdt>
  <w:p w:rsidR="00AD3F62" w:rsidRPr="00B72BC9" w:rsidRDefault="00AD3F62" w:rsidP="00E1788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6D7" w:rsidRDefault="00AF26D7" w:rsidP="00E1788D">
      <w:r>
        <w:separator/>
      </w:r>
    </w:p>
  </w:footnote>
  <w:footnote w:type="continuationSeparator" w:id="0">
    <w:p w:rsidR="00AF26D7" w:rsidRDefault="00AF26D7" w:rsidP="00E178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749" w:rsidRDefault="00763749" w:rsidP="00E1788D">
    <w:pPr>
      <w:rPr>
        <w:noProof/>
      </w:rPr>
    </w:pPr>
    <w:r>
      <w:rPr>
        <w:noProof/>
      </w:rPr>
      <w:t xml:space="preserve"> </w:t>
    </w:r>
  </w:p>
  <w:p w:rsidR="008C7EAF" w:rsidRDefault="008C7EAF" w:rsidP="00E1788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06D"/>
    <w:multiLevelType w:val="hybridMultilevel"/>
    <w:tmpl w:val="E988A22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8316F0"/>
    <w:multiLevelType w:val="multilevel"/>
    <w:tmpl w:val="AF086EE6"/>
    <w:lvl w:ilvl="0">
      <w:start w:val="1"/>
      <w:numFmt w:val="none"/>
      <w:lvlText w:val="3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78244C7"/>
    <w:multiLevelType w:val="hybridMultilevel"/>
    <w:tmpl w:val="4C667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70489"/>
    <w:multiLevelType w:val="hybridMultilevel"/>
    <w:tmpl w:val="57CEDA4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046749"/>
    <w:multiLevelType w:val="hybridMultilevel"/>
    <w:tmpl w:val="44CA721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1A39B1"/>
    <w:multiLevelType w:val="hybridMultilevel"/>
    <w:tmpl w:val="FE38710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642CF7"/>
    <w:multiLevelType w:val="multilevel"/>
    <w:tmpl w:val="65AA921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7" w15:restartNumberingAfterBreak="0">
    <w:nsid w:val="45796928"/>
    <w:multiLevelType w:val="multilevel"/>
    <w:tmpl w:val="0FCA1B3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8" w15:restartNumberingAfterBreak="0">
    <w:nsid w:val="481875FD"/>
    <w:multiLevelType w:val="hybridMultilevel"/>
    <w:tmpl w:val="6F92B93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537CC5"/>
    <w:multiLevelType w:val="hybridMultilevel"/>
    <w:tmpl w:val="17B287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D7E96"/>
    <w:multiLevelType w:val="hybridMultilevel"/>
    <w:tmpl w:val="737837D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DA7221"/>
    <w:multiLevelType w:val="hybridMultilevel"/>
    <w:tmpl w:val="53323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F048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F76C67"/>
    <w:multiLevelType w:val="multilevel"/>
    <w:tmpl w:val="8BAE35EA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-4104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-34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-381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-3672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-3528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-3384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-32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-3096" w:hanging="1584"/>
      </w:pPr>
      <w:rPr>
        <w:rFonts w:hint="default"/>
      </w:rPr>
    </w:lvl>
  </w:abstractNum>
  <w:abstractNum w:abstractNumId="14" w15:restartNumberingAfterBreak="0">
    <w:nsid w:val="6C147D3D"/>
    <w:multiLevelType w:val="multilevel"/>
    <w:tmpl w:val="624EE7A0"/>
    <w:lvl w:ilvl="0">
      <w:start w:val="1"/>
      <w:numFmt w:val="decimal"/>
      <w:pStyle w:val="Titulo1Mahindra"/>
      <w:lvlText w:val="%1."/>
      <w:lvlJc w:val="left"/>
      <w:pPr>
        <w:ind w:left="360" w:hanging="360"/>
      </w:pPr>
    </w:lvl>
    <w:lvl w:ilvl="1">
      <w:start w:val="1"/>
      <w:numFmt w:val="decimal"/>
      <w:pStyle w:val="Titulo2Mahindra"/>
      <w:lvlText w:val="%1.%2."/>
      <w:lvlJc w:val="left"/>
      <w:pPr>
        <w:ind w:left="716" w:hanging="432"/>
      </w:pPr>
      <w:rPr>
        <w:sz w:val="44"/>
        <w:szCs w:val="44"/>
      </w:rPr>
    </w:lvl>
    <w:lvl w:ilvl="2">
      <w:start w:val="1"/>
      <w:numFmt w:val="decimal"/>
      <w:pStyle w:val="Titulo3Mahindra"/>
      <w:lvlText w:val="%1.%2.%3."/>
      <w:lvlJc w:val="left"/>
      <w:pPr>
        <w:ind w:left="1922" w:hanging="504"/>
      </w:pPr>
    </w:lvl>
    <w:lvl w:ilvl="3">
      <w:start w:val="1"/>
      <w:numFmt w:val="decimal"/>
      <w:pStyle w:val="Titulo4Mahindra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C374369"/>
    <w:multiLevelType w:val="hybridMultilevel"/>
    <w:tmpl w:val="8692323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7D4B64"/>
    <w:multiLevelType w:val="hybridMultilevel"/>
    <w:tmpl w:val="11148A4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EA72AC"/>
    <w:multiLevelType w:val="multilevel"/>
    <w:tmpl w:val="E662D6D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13"/>
  </w:num>
  <w:num w:numId="2">
    <w:abstractNumId w:val="17"/>
  </w:num>
  <w:num w:numId="3">
    <w:abstractNumId w:val="2"/>
  </w:num>
  <w:num w:numId="4">
    <w:abstractNumId w:val="11"/>
  </w:num>
  <w:num w:numId="5">
    <w:abstractNumId w:val="16"/>
  </w:num>
  <w:num w:numId="6">
    <w:abstractNumId w:val="7"/>
  </w:num>
  <w:num w:numId="7">
    <w:abstractNumId w:val="10"/>
  </w:num>
  <w:num w:numId="8">
    <w:abstractNumId w:val="4"/>
  </w:num>
  <w:num w:numId="9">
    <w:abstractNumId w:val="0"/>
  </w:num>
  <w:num w:numId="10">
    <w:abstractNumId w:val="15"/>
  </w:num>
  <w:num w:numId="11">
    <w:abstractNumId w:val="3"/>
  </w:num>
  <w:num w:numId="12">
    <w:abstractNumId w:val="5"/>
  </w:num>
  <w:num w:numId="13">
    <w:abstractNumId w:val="8"/>
  </w:num>
  <w:num w:numId="14">
    <w:abstractNumId w:val="6"/>
  </w:num>
  <w:num w:numId="15">
    <w:abstractNumId w:val="9"/>
  </w:num>
  <w:num w:numId="16">
    <w:abstractNumId w:val="1"/>
  </w:num>
  <w:num w:numId="17">
    <w:abstractNumId w:val="14"/>
  </w:num>
  <w:num w:numId="18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 fillcolor="white" strokecolor="none [3215]">
      <v:fill color="white"/>
      <v:stroke color="none [3215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775"/>
    <w:rsid w:val="000036DB"/>
    <w:rsid w:val="00006161"/>
    <w:rsid w:val="000166BC"/>
    <w:rsid w:val="000229A6"/>
    <w:rsid w:val="00026EDC"/>
    <w:rsid w:val="0003019B"/>
    <w:rsid w:val="000321AC"/>
    <w:rsid w:val="00035E94"/>
    <w:rsid w:val="0003694D"/>
    <w:rsid w:val="00045428"/>
    <w:rsid w:val="00045FA0"/>
    <w:rsid w:val="00063F11"/>
    <w:rsid w:val="00067068"/>
    <w:rsid w:val="000805AD"/>
    <w:rsid w:val="00081AFE"/>
    <w:rsid w:val="000913B9"/>
    <w:rsid w:val="000A095D"/>
    <w:rsid w:val="000A2C12"/>
    <w:rsid w:val="000B019F"/>
    <w:rsid w:val="000B03B8"/>
    <w:rsid w:val="000B0FC3"/>
    <w:rsid w:val="000C30D7"/>
    <w:rsid w:val="000D3E3D"/>
    <w:rsid w:val="000D56F4"/>
    <w:rsid w:val="000D7DBF"/>
    <w:rsid w:val="000E1AE5"/>
    <w:rsid w:val="000E444A"/>
    <w:rsid w:val="000F3488"/>
    <w:rsid w:val="001013A8"/>
    <w:rsid w:val="00105B18"/>
    <w:rsid w:val="001116AE"/>
    <w:rsid w:val="00115CE6"/>
    <w:rsid w:val="001225E8"/>
    <w:rsid w:val="00131898"/>
    <w:rsid w:val="001328C7"/>
    <w:rsid w:val="00142929"/>
    <w:rsid w:val="00147211"/>
    <w:rsid w:val="001553C8"/>
    <w:rsid w:val="0016393D"/>
    <w:rsid w:val="001674E9"/>
    <w:rsid w:val="001768B6"/>
    <w:rsid w:val="00182D19"/>
    <w:rsid w:val="00183294"/>
    <w:rsid w:val="0018613F"/>
    <w:rsid w:val="0018733B"/>
    <w:rsid w:val="001A4310"/>
    <w:rsid w:val="001A5910"/>
    <w:rsid w:val="001A6E7E"/>
    <w:rsid w:val="001B1B10"/>
    <w:rsid w:val="001B57D0"/>
    <w:rsid w:val="001C7D43"/>
    <w:rsid w:val="001F23AA"/>
    <w:rsid w:val="001F34E4"/>
    <w:rsid w:val="002128C3"/>
    <w:rsid w:val="00225B48"/>
    <w:rsid w:val="002372D0"/>
    <w:rsid w:val="002417B1"/>
    <w:rsid w:val="00242A45"/>
    <w:rsid w:val="002503D6"/>
    <w:rsid w:val="00253084"/>
    <w:rsid w:val="00254E30"/>
    <w:rsid w:val="00265745"/>
    <w:rsid w:val="0027489B"/>
    <w:rsid w:val="00286A6A"/>
    <w:rsid w:val="002A2CE4"/>
    <w:rsid w:val="002A7F07"/>
    <w:rsid w:val="002B5369"/>
    <w:rsid w:val="002D0CC6"/>
    <w:rsid w:val="002D6A49"/>
    <w:rsid w:val="002E3297"/>
    <w:rsid w:val="002E5B9E"/>
    <w:rsid w:val="002E7615"/>
    <w:rsid w:val="002F3347"/>
    <w:rsid w:val="0031045B"/>
    <w:rsid w:val="003224D5"/>
    <w:rsid w:val="00324F28"/>
    <w:rsid w:val="0034505D"/>
    <w:rsid w:val="00361FBA"/>
    <w:rsid w:val="0036237C"/>
    <w:rsid w:val="00364042"/>
    <w:rsid w:val="003706DF"/>
    <w:rsid w:val="00375174"/>
    <w:rsid w:val="00380380"/>
    <w:rsid w:val="003862A1"/>
    <w:rsid w:val="00386915"/>
    <w:rsid w:val="003A0180"/>
    <w:rsid w:val="003A2DF4"/>
    <w:rsid w:val="003B7144"/>
    <w:rsid w:val="003C37D0"/>
    <w:rsid w:val="003D068B"/>
    <w:rsid w:val="003D291E"/>
    <w:rsid w:val="003D3C69"/>
    <w:rsid w:val="003D6AA0"/>
    <w:rsid w:val="003D7FEE"/>
    <w:rsid w:val="003F7C11"/>
    <w:rsid w:val="004211E6"/>
    <w:rsid w:val="004300DA"/>
    <w:rsid w:val="004352C7"/>
    <w:rsid w:val="004356D4"/>
    <w:rsid w:val="00435A58"/>
    <w:rsid w:val="00441262"/>
    <w:rsid w:val="00441E86"/>
    <w:rsid w:val="00442C0B"/>
    <w:rsid w:val="0044721D"/>
    <w:rsid w:val="0044772F"/>
    <w:rsid w:val="00447CFA"/>
    <w:rsid w:val="0045145B"/>
    <w:rsid w:val="004627B4"/>
    <w:rsid w:val="00465AC5"/>
    <w:rsid w:val="00471BFD"/>
    <w:rsid w:val="0047599C"/>
    <w:rsid w:val="00482747"/>
    <w:rsid w:val="004902BD"/>
    <w:rsid w:val="0049285F"/>
    <w:rsid w:val="004963BC"/>
    <w:rsid w:val="00496FE9"/>
    <w:rsid w:val="004A0377"/>
    <w:rsid w:val="004B7891"/>
    <w:rsid w:val="004B7E3A"/>
    <w:rsid w:val="004C3C84"/>
    <w:rsid w:val="004C68A7"/>
    <w:rsid w:val="004D466D"/>
    <w:rsid w:val="004F0A6A"/>
    <w:rsid w:val="004F0BE0"/>
    <w:rsid w:val="004F5042"/>
    <w:rsid w:val="004F6CD5"/>
    <w:rsid w:val="004F74E5"/>
    <w:rsid w:val="004F753F"/>
    <w:rsid w:val="0051448E"/>
    <w:rsid w:val="00520BD1"/>
    <w:rsid w:val="00521358"/>
    <w:rsid w:val="00521F72"/>
    <w:rsid w:val="0054709E"/>
    <w:rsid w:val="00551A02"/>
    <w:rsid w:val="00557F4C"/>
    <w:rsid w:val="00562CFE"/>
    <w:rsid w:val="00567FDF"/>
    <w:rsid w:val="0057026C"/>
    <w:rsid w:val="00571445"/>
    <w:rsid w:val="0057773D"/>
    <w:rsid w:val="0058369F"/>
    <w:rsid w:val="00590EC9"/>
    <w:rsid w:val="005B6D3B"/>
    <w:rsid w:val="005C10D5"/>
    <w:rsid w:val="005D5CA2"/>
    <w:rsid w:val="005E2958"/>
    <w:rsid w:val="005E5DE2"/>
    <w:rsid w:val="006005DD"/>
    <w:rsid w:val="00607780"/>
    <w:rsid w:val="0061001A"/>
    <w:rsid w:val="00614120"/>
    <w:rsid w:val="00634D99"/>
    <w:rsid w:val="00643AD9"/>
    <w:rsid w:val="00651434"/>
    <w:rsid w:val="0065624E"/>
    <w:rsid w:val="0067051F"/>
    <w:rsid w:val="006767B6"/>
    <w:rsid w:val="006B6F4E"/>
    <w:rsid w:val="006C317D"/>
    <w:rsid w:val="006D242E"/>
    <w:rsid w:val="006D39A3"/>
    <w:rsid w:val="006D560A"/>
    <w:rsid w:val="006E2E12"/>
    <w:rsid w:val="006E3147"/>
    <w:rsid w:val="0070492F"/>
    <w:rsid w:val="00722193"/>
    <w:rsid w:val="00722685"/>
    <w:rsid w:val="007269FB"/>
    <w:rsid w:val="007300B4"/>
    <w:rsid w:val="00730DAF"/>
    <w:rsid w:val="007342DB"/>
    <w:rsid w:val="00744882"/>
    <w:rsid w:val="007467E6"/>
    <w:rsid w:val="00747DE2"/>
    <w:rsid w:val="00763749"/>
    <w:rsid w:val="00764672"/>
    <w:rsid w:val="007662FD"/>
    <w:rsid w:val="00770CB1"/>
    <w:rsid w:val="0078259A"/>
    <w:rsid w:val="00782A35"/>
    <w:rsid w:val="00783D66"/>
    <w:rsid w:val="0078719D"/>
    <w:rsid w:val="00787F5A"/>
    <w:rsid w:val="00795897"/>
    <w:rsid w:val="007A1A79"/>
    <w:rsid w:val="007A1F52"/>
    <w:rsid w:val="007B7525"/>
    <w:rsid w:val="007D10B3"/>
    <w:rsid w:val="007F4BE6"/>
    <w:rsid w:val="007F5CDE"/>
    <w:rsid w:val="00812EDC"/>
    <w:rsid w:val="00814952"/>
    <w:rsid w:val="00815BBD"/>
    <w:rsid w:val="008170D9"/>
    <w:rsid w:val="0082363F"/>
    <w:rsid w:val="00823EF8"/>
    <w:rsid w:val="00823F3E"/>
    <w:rsid w:val="00824E7D"/>
    <w:rsid w:val="00837635"/>
    <w:rsid w:val="0084386B"/>
    <w:rsid w:val="008507D9"/>
    <w:rsid w:val="00854DBD"/>
    <w:rsid w:val="00855B26"/>
    <w:rsid w:val="00874AE5"/>
    <w:rsid w:val="008767F0"/>
    <w:rsid w:val="0088408F"/>
    <w:rsid w:val="00891F69"/>
    <w:rsid w:val="008A08EF"/>
    <w:rsid w:val="008B7343"/>
    <w:rsid w:val="008C743B"/>
    <w:rsid w:val="008C7EAF"/>
    <w:rsid w:val="008F6472"/>
    <w:rsid w:val="00902E8B"/>
    <w:rsid w:val="00907A92"/>
    <w:rsid w:val="00917207"/>
    <w:rsid w:val="0092124B"/>
    <w:rsid w:val="009212F2"/>
    <w:rsid w:val="00925595"/>
    <w:rsid w:val="00927384"/>
    <w:rsid w:val="0093188D"/>
    <w:rsid w:val="009524FB"/>
    <w:rsid w:val="00962C58"/>
    <w:rsid w:val="00970D95"/>
    <w:rsid w:val="00976741"/>
    <w:rsid w:val="009836C6"/>
    <w:rsid w:val="00996710"/>
    <w:rsid w:val="009B0427"/>
    <w:rsid w:val="009B0D4F"/>
    <w:rsid w:val="009B2F87"/>
    <w:rsid w:val="009B3EED"/>
    <w:rsid w:val="009C4775"/>
    <w:rsid w:val="009C4E93"/>
    <w:rsid w:val="009E62F9"/>
    <w:rsid w:val="009E6979"/>
    <w:rsid w:val="00A0752C"/>
    <w:rsid w:val="00A12A42"/>
    <w:rsid w:val="00A24483"/>
    <w:rsid w:val="00A3061B"/>
    <w:rsid w:val="00A334EC"/>
    <w:rsid w:val="00A53D50"/>
    <w:rsid w:val="00A553CD"/>
    <w:rsid w:val="00A555EA"/>
    <w:rsid w:val="00A657B8"/>
    <w:rsid w:val="00A74B97"/>
    <w:rsid w:val="00A8373D"/>
    <w:rsid w:val="00A90C04"/>
    <w:rsid w:val="00A91BB0"/>
    <w:rsid w:val="00A92E2B"/>
    <w:rsid w:val="00AA123B"/>
    <w:rsid w:val="00AA43DE"/>
    <w:rsid w:val="00AA6AA1"/>
    <w:rsid w:val="00AA6F1E"/>
    <w:rsid w:val="00AC73F3"/>
    <w:rsid w:val="00AD3F62"/>
    <w:rsid w:val="00AD4DFB"/>
    <w:rsid w:val="00AE17FA"/>
    <w:rsid w:val="00AE63F8"/>
    <w:rsid w:val="00AF26D7"/>
    <w:rsid w:val="00AF27C0"/>
    <w:rsid w:val="00B0280C"/>
    <w:rsid w:val="00B045AE"/>
    <w:rsid w:val="00B1011E"/>
    <w:rsid w:val="00B30321"/>
    <w:rsid w:val="00B31A6D"/>
    <w:rsid w:val="00B37AC4"/>
    <w:rsid w:val="00B4099D"/>
    <w:rsid w:val="00B722A4"/>
    <w:rsid w:val="00B72BC9"/>
    <w:rsid w:val="00B82E20"/>
    <w:rsid w:val="00B94BD1"/>
    <w:rsid w:val="00B94F8F"/>
    <w:rsid w:val="00B95502"/>
    <w:rsid w:val="00B97E17"/>
    <w:rsid w:val="00BA0E35"/>
    <w:rsid w:val="00BA3553"/>
    <w:rsid w:val="00BA66ED"/>
    <w:rsid w:val="00BA688B"/>
    <w:rsid w:val="00BB4921"/>
    <w:rsid w:val="00BB596B"/>
    <w:rsid w:val="00BC3D53"/>
    <w:rsid w:val="00BD6560"/>
    <w:rsid w:val="00C05836"/>
    <w:rsid w:val="00C26730"/>
    <w:rsid w:val="00C300C6"/>
    <w:rsid w:val="00C31C5D"/>
    <w:rsid w:val="00C40B09"/>
    <w:rsid w:val="00C53435"/>
    <w:rsid w:val="00C550D8"/>
    <w:rsid w:val="00C5742A"/>
    <w:rsid w:val="00C75066"/>
    <w:rsid w:val="00C7678B"/>
    <w:rsid w:val="00C76D40"/>
    <w:rsid w:val="00C8589A"/>
    <w:rsid w:val="00C962DF"/>
    <w:rsid w:val="00C96A87"/>
    <w:rsid w:val="00C96ACE"/>
    <w:rsid w:val="00CA0541"/>
    <w:rsid w:val="00CB07D5"/>
    <w:rsid w:val="00CC795F"/>
    <w:rsid w:val="00CD03FF"/>
    <w:rsid w:val="00CE1381"/>
    <w:rsid w:val="00CE35AA"/>
    <w:rsid w:val="00CE6E05"/>
    <w:rsid w:val="00CF2DFE"/>
    <w:rsid w:val="00D01CAD"/>
    <w:rsid w:val="00D15D38"/>
    <w:rsid w:val="00D23F8E"/>
    <w:rsid w:val="00D423CE"/>
    <w:rsid w:val="00D42F69"/>
    <w:rsid w:val="00D44FA1"/>
    <w:rsid w:val="00D53395"/>
    <w:rsid w:val="00D535DF"/>
    <w:rsid w:val="00D6275E"/>
    <w:rsid w:val="00D664ED"/>
    <w:rsid w:val="00D67B98"/>
    <w:rsid w:val="00D707A2"/>
    <w:rsid w:val="00D81AA1"/>
    <w:rsid w:val="00D844C9"/>
    <w:rsid w:val="00D8662F"/>
    <w:rsid w:val="00D91A70"/>
    <w:rsid w:val="00D933D4"/>
    <w:rsid w:val="00DC130B"/>
    <w:rsid w:val="00DC1B9F"/>
    <w:rsid w:val="00DD02EE"/>
    <w:rsid w:val="00DD63CE"/>
    <w:rsid w:val="00DD65B6"/>
    <w:rsid w:val="00DD6941"/>
    <w:rsid w:val="00DE359C"/>
    <w:rsid w:val="00DE5F7E"/>
    <w:rsid w:val="00DF1B9C"/>
    <w:rsid w:val="00DF2BBB"/>
    <w:rsid w:val="00E01E9F"/>
    <w:rsid w:val="00E15FE8"/>
    <w:rsid w:val="00E1788D"/>
    <w:rsid w:val="00E205C1"/>
    <w:rsid w:val="00E35CF5"/>
    <w:rsid w:val="00E37252"/>
    <w:rsid w:val="00E43811"/>
    <w:rsid w:val="00E4442A"/>
    <w:rsid w:val="00E47957"/>
    <w:rsid w:val="00E51168"/>
    <w:rsid w:val="00E627E4"/>
    <w:rsid w:val="00E716A3"/>
    <w:rsid w:val="00E737EE"/>
    <w:rsid w:val="00E74A30"/>
    <w:rsid w:val="00E801B0"/>
    <w:rsid w:val="00E830D5"/>
    <w:rsid w:val="00E919B7"/>
    <w:rsid w:val="00E9598C"/>
    <w:rsid w:val="00EA0D2A"/>
    <w:rsid w:val="00EA587B"/>
    <w:rsid w:val="00EC31A9"/>
    <w:rsid w:val="00EC78A6"/>
    <w:rsid w:val="00EE4F28"/>
    <w:rsid w:val="00EE59C8"/>
    <w:rsid w:val="00EE64FF"/>
    <w:rsid w:val="00EE7E2E"/>
    <w:rsid w:val="00F00508"/>
    <w:rsid w:val="00F02167"/>
    <w:rsid w:val="00F02CB3"/>
    <w:rsid w:val="00F05A6A"/>
    <w:rsid w:val="00F076D1"/>
    <w:rsid w:val="00F1134C"/>
    <w:rsid w:val="00F12096"/>
    <w:rsid w:val="00F143F1"/>
    <w:rsid w:val="00F205DA"/>
    <w:rsid w:val="00F2704F"/>
    <w:rsid w:val="00F3143B"/>
    <w:rsid w:val="00F324A9"/>
    <w:rsid w:val="00F357DE"/>
    <w:rsid w:val="00F46789"/>
    <w:rsid w:val="00F50C3D"/>
    <w:rsid w:val="00F5502A"/>
    <w:rsid w:val="00F62A8E"/>
    <w:rsid w:val="00F652BA"/>
    <w:rsid w:val="00F8100E"/>
    <w:rsid w:val="00F83684"/>
    <w:rsid w:val="00F85D02"/>
    <w:rsid w:val="00FB09A6"/>
    <w:rsid w:val="00FB12BF"/>
    <w:rsid w:val="00FB372F"/>
    <w:rsid w:val="00FB3939"/>
    <w:rsid w:val="00FC732A"/>
    <w:rsid w:val="00FD0CFC"/>
    <w:rsid w:val="00FD5384"/>
    <w:rsid w:val="00FD7A2B"/>
    <w:rsid w:val="00FF2DF0"/>
    <w:rsid w:val="00FF74B1"/>
    <w:rsid w:val="00FF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color="none [3215]">
      <v:fill color="white"/>
      <v:stroke color="none [3215]"/>
    </o:shapedefaults>
    <o:shapelayout v:ext="edit">
      <o:idmap v:ext="edit" data="1"/>
    </o:shapelayout>
  </w:shapeDefaults>
  <w:decimalSymbol w:val=","/>
  <w:listSeparator w:val=";"/>
  <w15:docId w15:val="{2D861C6D-5C4C-4458-9297-539A96D1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1788D"/>
    <w:pPr>
      <w:spacing w:before="240" w:line="360" w:lineRule="auto"/>
      <w:ind w:firstLine="709"/>
    </w:pPr>
    <w:rPr>
      <w:rFonts w:ascii="Arial" w:eastAsia="Calibri" w:hAnsi="Arial" w:cs="Times New Roman"/>
      <w:color w:val="000000" w:themeColor="text1"/>
      <w:spacing w:val="10"/>
      <w:sz w:val="24"/>
      <w:szCs w:val="24"/>
    </w:rPr>
  </w:style>
  <w:style w:type="paragraph" w:styleId="Ttulo1">
    <w:name w:val="heading 1"/>
    <w:aliases w:val="Heading,1 ghost,g,ghost,MainHeader,1,h1,Header 1,H1,Main heading,Heading 10,tchead,Test Plan,chapternumber,Tertiary Heading,RFP Heading1,Part,*,P,vorlage 1,PA Chapter,Attribute Heading 1,Bulletin Name,level 1,Level 1 Head,h12,h13,h14,h15,h16"/>
    <w:basedOn w:val="Normal"/>
    <w:next w:val="Normal"/>
    <w:link w:val="Ttulo1Char"/>
    <w:uiPriority w:val="9"/>
    <w:qFormat/>
    <w:rsid w:val="00763749"/>
    <w:pPr>
      <w:keepNext/>
      <w:numPr>
        <w:numId w:val="1"/>
      </w:numPr>
      <w:spacing w:after="0"/>
      <w:outlineLvl w:val="0"/>
    </w:pPr>
    <w:rPr>
      <w:rFonts w:ascii="Times New Roman" w:eastAsia="Times New Roman" w:hAnsi="Times New Roman"/>
      <w:b/>
      <w:color w:val="BE3A3A"/>
      <w:sz w:val="28"/>
      <w:szCs w:val="28"/>
    </w:rPr>
  </w:style>
  <w:style w:type="paragraph" w:styleId="Ttulo2">
    <w:name w:val="heading 2"/>
    <w:aliases w:val="HD2,head2,Heading 2 Hidden,Titre3,ClassHeading,h2,2nd level,H2,2,Module Name,OCS Heading 2,Chapter,1.Seite,Heading 2rh,H2-Heading 2,Header 2,l2,Header2,22,heading2,list2,H21,HeadB,Reset numbering,Small Chapter),Heading2,h21,Major"/>
    <w:basedOn w:val="Normal"/>
    <w:next w:val="Normal"/>
    <w:link w:val="Ttulo2Char"/>
    <w:uiPriority w:val="9"/>
    <w:rsid w:val="00763749"/>
    <w:pPr>
      <w:keepNext/>
      <w:numPr>
        <w:ilvl w:val="1"/>
        <w:numId w:val="1"/>
      </w:numPr>
      <w:spacing w:after="0" w:line="240" w:lineRule="auto"/>
      <w:jc w:val="both"/>
      <w:outlineLvl w:val="1"/>
    </w:pPr>
    <w:rPr>
      <w:rFonts w:ascii="Times New Roman" w:eastAsia="Times New Roman" w:hAnsi="Times New Roman"/>
      <w:b/>
      <w:szCs w:val="20"/>
    </w:rPr>
  </w:style>
  <w:style w:type="paragraph" w:styleId="Ttulo3">
    <w:name w:val="heading 3"/>
    <w:aliases w:val="H3,Level 3 Head,level_3,PIM 3,h3,sect1.2.3,prop3,3,3heading,heading 3,Heading 31,1.1.1 Heading 3,l3,CT,Heading 3 - old,Heading 3 hidden,2h,h31,h32,Section,Heading 2.3,(Alt+3),1.2.3.,alltoc,标题 4.1.1,3rd level,Map title,sect1.2.31,Heading 3E"/>
    <w:basedOn w:val="Normal"/>
    <w:next w:val="Normal"/>
    <w:link w:val="Ttulo3Char"/>
    <w:uiPriority w:val="9"/>
    <w:unhideWhenUsed/>
    <w:rsid w:val="00763749"/>
    <w:pPr>
      <w:keepNext/>
      <w:numPr>
        <w:ilvl w:val="2"/>
        <w:numId w:val="1"/>
      </w:numPr>
      <w:spacing w:after="60"/>
      <w:jc w:val="both"/>
      <w:outlineLvl w:val="2"/>
    </w:pPr>
    <w:rPr>
      <w:rFonts w:ascii="Times New Roman" w:eastAsia="Times New Roman" w:hAnsi="Times New Roman"/>
      <w:b/>
      <w:bCs/>
      <w:szCs w:val="26"/>
    </w:rPr>
  </w:style>
  <w:style w:type="paragraph" w:styleId="Ttulo4">
    <w:name w:val="heading 4"/>
    <w:aliases w:val="Table Text Numbered,h4,l4+toc4,I4,l4,Level 2 - a,Level 2 - (a),PA Micro Section,Sub-Minor,GE Heading 4,(Alt+4),H41,(Alt+4)1,H42,(Alt+4)2,H43,(Alt+4)3,H44,(Alt+4)4,H45,(Alt+4)5,H411,(Alt+4)11,H421,(Alt+4)21,H431,(Alt+4)31,H46,(Alt+4)6,H412,I"/>
    <w:basedOn w:val="Normal"/>
    <w:next w:val="Normal"/>
    <w:link w:val="Ttulo4Char"/>
    <w:unhideWhenUsed/>
    <w:rsid w:val="00763749"/>
    <w:pPr>
      <w:keepNext/>
      <w:numPr>
        <w:ilvl w:val="3"/>
        <w:numId w:val="1"/>
      </w:numPr>
      <w:spacing w:after="60"/>
      <w:outlineLvl w:val="3"/>
    </w:pPr>
    <w:rPr>
      <w:rFonts w:ascii="Arial Bold" w:eastAsia="Times New Roman" w:hAnsi="Arial Bold"/>
      <w:b/>
      <w:bCs/>
      <w:sz w:val="20"/>
      <w:szCs w:val="28"/>
    </w:rPr>
  </w:style>
  <w:style w:type="paragraph" w:styleId="Ttulo5">
    <w:name w:val="heading 5"/>
    <w:aliases w:val="Level 3 - i,PA Pico Section,Masthead Text Box,H5,lowest level provided,Block Label,Bullet point,Roman list,h5,Don't Use!,Para5,Appendix A to X,Heading 5   Appendix A to X,5 sub-bullet,sb,Atlanthd3,Atlanthd31,Atlanthd32,Atlanthd33,Atlanthd34"/>
    <w:basedOn w:val="Normal"/>
    <w:next w:val="Normal"/>
    <w:link w:val="Ttulo5Char"/>
    <w:unhideWhenUsed/>
    <w:rsid w:val="00763749"/>
    <w:pPr>
      <w:numPr>
        <w:ilvl w:val="4"/>
        <w:numId w:val="1"/>
      </w:numPr>
      <w:spacing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aliases w:val="Legal Level 1.,h6,PA Appendix,GE Heading 6,Sub-bullet point,H6,Third Subheading,cnp,Caption number (page-wide),Tables,T1,sub-dash,sd,51,L1 Heading 6,Bullet list,do not use,heading6,heading61,heading62,Aztec Heading 6,dont use, dont use,6"/>
    <w:basedOn w:val="Normal"/>
    <w:next w:val="Normal"/>
    <w:link w:val="Ttulo6Char"/>
    <w:rsid w:val="00763749"/>
    <w:pPr>
      <w:numPr>
        <w:ilvl w:val="5"/>
        <w:numId w:val="1"/>
      </w:numPr>
      <w:spacing w:after="60" w:line="240" w:lineRule="auto"/>
      <w:outlineLvl w:val="5"/>
    </w:pPr>
    <w:rPr>
      <w:rFonts w:ascii="Times New Roman" w:eastAsia="Times New Roman" w:hAnsi="Times New Roman"/>
      <w:b/>
      <w:bCs/>
    </w:rPr>
  </w:style>
  <w:style w:type="paragraph" w:styleId="Ttulo7">
    <w:name w:val="heading 7"/>
    <w:aliases w:val="Legal Level 1.1.,PA Appendix Major,Appendix-L2,Appendix-L21,Appendix-L22,Appendix-L23,Appendix-L24,Appendix-L211,Appendix-L221,Appendix-L25,Appendix-L26,Appendix-L212,Appendix-L222,Appendix-L27,Appendix-L213,Appendix-L223,Appendix-L28,h7,st"/>
    <w:basedOn w:val="Normal"/>
    <w:next w:val="Normal"/>
    <w:link w:val="Ttulo7Char"/>
    <w:rsid w:val="00763749"/>
    <w:pPr>
      <w:numPr>
        <w:ilvl w:val="6"/>
        <w:numId w:val="1"/>
      </w:numPr>
      <w:spacing w:after="60" w:line="240" w:lineRule="auto"/>
      <w:outlineLvl w:val="6"/>
    </w:pPr>
    <w:rPr>
      <w:rFonts w:ascii="Times New Roman" w:eastAsia="Times New Roman" w:hAnsi="Times New Roman"/>
    </w:rPr>
  </w:style>
  <w:style w:type="paragraph" w:styleId="Ttulo8">
    <w:name w:val="heading 8"/>
    <w:aliases w:val="Legal Level 1.1.1.,PA Appendix Minor,ft,figure title,Appendix1,Center Bold,Annex,L1 Heading 8,Level 1.1.1,No num/gap,H8,12 Heading 8,Aztec Heading 8,avoid use, avoid use,No num/gap1,12 Heading 81,8"/>
    <w:basedOn w:val="Normal"/>
    <w:next w:val="Normal"/>
    <w:link w:val="Ttulo8Char"/>
    <w:rsid w:val="00763749"/>
    <w:pPr>
      <w:numPr>
        <w:ilvl w:val="7"/>
        <w:numId w:val="1"/>
      </w:numPr>
      <w:spacing w:after="60" w:line="240" w:lineRule="auto"/>
      <w:outlineLvl w:val="7"/>
    </w:pPr>
    <w:rPr>
      <w:rFonts w:ascii="Times New Roman" w:eastAsia="Times New Roman" w:hAnsi="Times New Roman"/>
      <w:i/>
      <w:iCs/>
    </w:rPr>
  </w:style>
  <w:style w:type="paragraph" w:styleId="Ttulo9">
    <w:name w:val="heading 9"/>
    <w:aliases w:val="Legal Level 1.1.1.1.,Appendix,HelpTable,表号,tt,table title,App1,Figure Heading,FH,Appendix2,Titre 10,Annex1,Appen 1,L1 Heading 9,Level (a),Code eg's,H9,oHeading 9,9,TableTitle,Cond'l Reqt.,rb,req bullet,12 Heading 9,RFI H4 (A),Italic List,h9"/>
    <w:basedOn w:val="Normal"/>
    <w:next w:val="Normal"/>
    <w:link w:val="Ttulo9Char"/>
    <w:rsid w:val="00763749"/>
    <w:pPr>
      <w:numPr>
        <w:ilvl w:val="8"/>
        <w:numId w:val="1"/>
      </w:numPr>
      <w:spacing w:after="60" w:line="240" w:lineRule="auto"/>
      <w:outlineLvl w:val="8"/>
    </w:pPr>
    <w:rPr>
      <w:rFonts w:eastAsia="Times New Roman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369F"/>
  </w:style>
  <w:style w:type="paragraph" w:styleId="Rodap">
    <w:name w:val="footer"/>
    <w:basedOn w:val="Normal"/>
    <w:link w:val="Rodap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369F"/>
  </w:style>
  <w:style w:type="paragraph" w:styleId="Textodebalo">
    <w:name w:val="Balloon Text"/>
    <w:basedOn w:val="Normal"/>
    <w:link w:val="TextodebaloChar"/>
    <w:uiPriority w:val="99"/>
    <w:semiHidden/>
    <w:unhideWhenUsed/>
    <w:rsid w:val="0058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369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229A6"/>
    <w:pPr>
      <w:ind w:left="720"/>
      <w:contextualSpacing/>
    </w:pPr>
  </w:style>
  <w:style w:type="paragraph" w:customStyle="1" w:styleId="StyleJustifiedLinespacing15lines">
    <w:name w:val="Style Justified Line spacing:  1.5 lines"/>
    <w:basedOn w:val="Normal"/>
    <w:rsid w:val="00AE17FA"/>
    <w:pPr>
      <w:spacing w:after="0"/>
      <w:jc w:val="both"/>
    </w:pPr>
    <w:rPr>
      <w:rFonts w:ascii="Trebuchet MS" w:eastAsia="Times New Roman" w:hAnsi="Trebuchet M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E17FA"/>
    <w:rPr>
      <w:color w:val="6D6E71" w:themeColor="hyperlink"/>
      <w:u w:val="single"/>
    </w:rPr>
  </w:style>
  <w:style w:type="paragraph" w:customStyle="1" w:styleId="TableText">
    <w:name w:val="TableText"/>
    <w:basedOn w:val="Normal"/>
    <w:link w:val="TableTextChar2"/>
    <w:rsid w:val="00763749"/>
    <w:pPr>
      <w:spacing w:before="60" w:after="60" w:line="240" w:lineRule="auto"/>
    </w:pPr>
    <w:rPr>
      <w:rFonts w:ascii="Verdana" w:eastAsia="Times New Roman" w:hAnsi="Verdana"/>
      <w:sz w:val="20"/>
      <w:szCs w:val="20"/>
      <w:lang w:val="en-GB"/>
    </w:rPr>
  </w:style>
  <w:style w:type="character" w:customStyle="1" w:styleId="TableTextChar2">
    <w:name w:val="TableText Char2"/>
    <w:basedOn w:val="Fontepargpadro"/>
    <w:link w:val="TableText"/>
    <w:rsid w:val="00763749"/>
    <w:rPr>
      <w:rFonts w:ascii="Verdana" w:eastAsia="Times New Roman" w:hAnsi="Verdana" w:cs="Times New Roman"/>
      <w:sz w:val="20"/>
      <w:szCs w:val="20"/>
      <w:lang w:val="en-GB"/>
    </w:rPr>
  </w:style>
  <w:style w:type="paragraph" w:styleId="Sumrio1">
    <w:name w:val="toc 1"/>
    <w:basedOn w:val="Normal"/>
    <w:next w:val="Normal"/>
    <w:autoRedefine/>
    <w:uiPriority w:val="39"/>
    <w:qFormat/>
    <w:rsid w:val="006005DD"/>
    <w:pPr>
      <w:tabs>
        <w:tab w:val="left" w:pos="480"/>
        <w:tab w:val="left" w:pos="1320"/>
        <w:tab w:val="right" w:leader="dot" w:pos="9000"/>
      </w:tabs>
      <w:spacing w:before="120" w:after="0"/>
    </w:pPr>
    <w:rPr>
      <w:rFonts w:ascii="Times New Roman" w:eastAsia="Times New Roman" w:hAnsi="Times New Roman" w:cs="Arial"/>
      <w:b/>
      <w:noProof/>
      <w:szCs w:val="20"/>
      <w:lang w:eastAsia="ko-KR"/>
    </w:rPr>
  </w:style>
  <w:style w:type="character" w:customStyle="1" w:styleId="Ttulo1Char">
    <w:name w:val="Título 1 Char"/>
    <w:aliases w:val="Heading Char,1 ghost Char,g Char,ghost Char,MainHeader Char,1 Char,h1 Char,Header 1 Char,H1 Char,Main heading Char,Heading 10 Char,tchead Char,Test Plan Char,chapternumber Char,Tertiary Heading Char,RFP Heading1 Char,Part Char,* Char"/>
    <w:basedOn w:val="Fontepargpadro"/>
    <w:link w:val="Ttulo1"/>
    <w:uiPriority w:val="9"/>
    <w:rsid w:val="00763749"/>
    <w:rPr>
      <w:rFonts w:ascii="Times New Roman" w:eastAsia="Times New Roman" w:hAnsi="Times New Roman" w:cs="Times New Roman"/>
      <w:b/>
      <w:color w:val="BE3A3A"/>
      <w:sz w:val="28"/>
      <w:szCs w:val="28"/>
    </w:rPr>
  </w:style>
  <w:style w:type="character" w:customStyle="1" w:styleId="Ttulo2Char">
    <w:name w:val="Título 2 Char"/>
    <w:aliases w:val="HD2 Char,head2 Char,Heading 2 Hidden Char,Titre3 Char,ClassHeading Char,h2 Char,2nd level Char,H2 Char,2 Char,Module Name Char,OCS Heading 2 Char,Chapter Char,1.Seite Char,Heading 2rh Char,H2-Heading 2 Char,Header 2 Char,l2 Char,22 Char"/>
    <w:basedOn w:val="Fontepargpadro"/>
    <w:link w:val="Ttulo2"/>
    <w:uiPriority w:val="9"/>
    <w:rsid w:val="0076374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tulo3Char">
    <w:name w:val="Título 3 Char"/>
    <w:aliases w:val="H3 Char,Level 3 Head Char,level_3 Char,PIM 3 Char,h3 Char,sect1.2.3 Char,prop3 Char,3 Char,3heading Char,heading 3 Char,Heading 31 Char,1.1.1 Heading 3 Char,l3 Char,CT Char,Heading 3 - old Char,Heading 3 hidden Char,2h Char,h31 Char"/>
    <w:basedOn w:val="Fontepargpadro"/>
    <w:link w:val="Ttulo3"/>
    <w:uiPriority w:val="9"/>
    <w:rsid w:val="00763749"/>
    <w:rPr>
      <w:rFonts w:ascii="Times New Roman" w:eastAsia="Times New Roman" w:hAnsi="Times New Roman" w:cs="Times New Roman"/>
      <w:b/>
      <w:bCs/>
      <w:szCs w:val="26"/>
    </w:rPr>
  </w:style>
  <w:style w:type="character" w:customStyle="1" w:styleId="Ttulo4Char">
    <w:name w:val="Título 4 Char"/>
    <w:aliases w:val="Table Text Numbered Char,h4 Char,l4+toc4 Char,I4 Char,l4 Char,Level 2 - a Char,Level 2 - (a) Char,PA Micro Section Char,Sub-Minor Char,GE Heading 4 Char,(Alt+4) Char,H41 Char,(Alt+4)1 Char,H42 Char,(Alt+4)2 Char,H43 Char,(Alt+4)3 Char"/>
    <w:basedOn w:val="Fontepargpadro"/>
    <w:link w:val="Ttulo4"/>
    <w:rsid w:val="00763749"/>
    <w:rPr>
      <w:rFonts w:ascii="Arial Bold" w:eastAsia="Times New Roman" w:hAnsi="Arial Bold" w:cs="Times New Roman"/>
      <w:b/>
      <w:bCs/>
      <w:sz w:val="20"/>
      <w:szCs w:val="28"/>
    </w:rPr>
  </w:style>
  <w:style w:type="character" w:customStyle="1" w:styleId="Ttulo5Char">
    <w:name w:val="Título 5 Char"/>
    <w:aliases w:val="Level 3 - i Char,PA Pico Section Char,Masthead Text Box Char,H5 Char,lowest level provided Char,Block Label Char,Bullet point Char,Roman list Char,h5 Char,Don't Use! Char,Para5 Char,Appendix A to X Char,Heading 5   Appendix A to X Char"/>
    <w:basedOn w:val="Fontepargpadro"/>
    <w:link w:val="Ttulo5"/>
    <w:rsid w:val="0076374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aliases w:val="Legal Level 1. Char,h6 Char,PA Appendix Char,GE Heading 6 Char,Sub-bullet point Char,H6 Char,Third Subheading Char,cnp Char,Caption number (page-wide) Char,Tables Char,T1 Char,sub-dash Char,sd Char,51 Char,L1 Heading 6 Char,do not use Char"/>
    <w:basedOn w:val="Fontepargpadro"/>
    <w:link w:val="Ttulo6"/>
    <w:rsid w:val="00763749"/>
    <w:rPr>
      <w:rFonts w:ascii="Times New Roman" w:eastAsia="Times New Roman" w:hAnsi="Times New Roman" w:cs="Times New Roman"/>
      <w:b/>
      <w:bCs/>
    </w:rPr>
  </w:style>
  <w:style w:type="character" w:customStyle="1" w:styleId="Ttulo7Char">
    <w:name w:val="Título 7 Char"/>
    <w:aliases w:val="Legal Level 1.1. Char,PA Appendix Major Char,Appendix-L2 Char,Appendix-L21 Char,Appendix-L22 Char,Appendix-L23 Char,Appendix-L24 Char,Appendix-L211 Char,Appendix-L221 Char,Appendix-L25 Char,Appendix-L26 Char,Appendix-L212 Char,h7 Char"/>
    <w:basedOn w:val="Fontepargpadro"/>
    <w:link w:val="Ttulo7"/>
    <w:rsid w:val="00763749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har">
    <w:name w:val="Título 8 Char"/>
    <w:aliases w:val="Legal Level 1.1.1. Char,PA Appendix Minor Char,ft Char,figure title Char,Appendix1 Char,Center Bold Char,Annex Char,L1 Heading 8 Char,Level 1.1.1 Char,No num/gap Char,H8 Char,12 Heading 8 Char,Aztec Heading 8 Char,avoid use Char,8 Char"/>
    <w:basedOn w:val="Fontepargpadro"/>
    <w:link w:val="Ttulo8"/>
    <w:rsid w:val="00763749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har">
    <w:name w:val="Título 9 Char"/>
    <w:aliases w:val="Legal Level 1.1.1.1. Char,Appendix Char,HelpTable Char,表号 Char,tt Char,table title Char,App1 Char,Figure Heading Char,FH Char,Appendix2 Char,Titre 10 Char,Annex1 Char,Appen 1 Char,L1 Heading 9 Char,Level (a) Char,Code eg's Char,H9 Char"/>
    <w:basedOn w:val="Fontepargpadro"/>
    <w:link w:val="Ttulo9"/>
    <w:rsid w:val="00763749"/>
    <w:rPr>
      <w:rFonts w:ascii="Arial" w:eastAsia="Times New Roman" w:hAnsi="Arial" w:cs="Arial"/>
    </w:rPr>
  </w:style>
  <w:style w:type="paragraph" w:customStyle="1" w:styleId="Default">
    <w:name w:val="Default"/>
    <w:rsid w:val="00AC73F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table" w:customStyle="1" w:styleId="LightShading1">
    <w:name w:val="Light Shading1"/>
    <w:basedOn w:val="Tabelanormal"/>
    <w:uiPriority w:val="60"/>
    <w:rsid w:val="00AC73F3"/>
    <w:pPr>
      <w:spacing w:after="0" w:line="240" w:lineRule="auto"/>
    </w:pPr>
    <w:rPr>
      <w:rFonts w:ascii="Calibri" w:eastAsia="Calibri" w:hAnsi="Calibri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2E5B9E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553C8"/>
    <w:pPr>
      <w:spacing w:after="100"/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6005DD"/>
    <w:pPr>
      <w:tabs>
        <w:tab w:val="left" w:pos="1760"/>
        <w:tab w:val="right" w:leader="dot" w:pos="9350"/>
      </w:tabs>
      <w:ind w:left="220"/>
    </w:pPr>
    <w:rPr>
      <w:rFonts w:eastAsia="SimSun"/>
      <w:lang w:eastAsia="zh-CN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53C8"/>
    <w:pPr>
      <w:spacing w:after="0" w:line="240" w:lineRule="auto"/>
      <w:ind w:left="90"/>
    </w:pPr>
    <w:rPr>
      <w:rFonts w:eastAsia="SimSun"/>
      <w:b/>
      <w:color w:val="808080"/>
      <w:sz w:val="36"/>
      <w:szCs w:val="36"/>
      <w:lang w:eastAsia="zh-CN"/>
    </w:rPr>
  </w:style>
  <w:style w:type="character" w:customStyle="1" w:styleId="SubttuloChar">
    <w:name w:val="Subtítulo Char"/>
    <w:basedOn w:val="Fontepargpadro"/>
    <w:link w:val="Subttulo"/>
    <w:uiPriority w:val="11"/>
    <w:rsid w:val="001553C8"/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paragraph" w:customStyle="1" w:styleId="PageTitle">
    <w:name w:val="Page Title"/>
    <w:link w:val="PageTitleChar"/>
    <w:rsid w:val="001553C8"/>
    <w:pPr>
      <w:spacing w:after="0" w:line="240" w:lineRule="auto"/>
    </w:pPr>
    <w:rPr>
      <w:rFonts w:ascii="Calibri" w:eastAsia="SimSun" w:hAnsi="Calibri" w:cs="Times New Roman"/>
      <w:b/>
      <w:color w:val="262626"/>
      <w:sz w:val="32"/>
      <w:szCs w:val="32"/>
      <w:lang w:eastAsia="zh-CN"/>
    </w:rPr>
  </w:style>
  <w:style w:type="character" w:customStyle="1" w:styleId="PageTitleChar">
    <w:name w:val="Page Title Char"/>
    <w:link w:val="PageTitle"/>
    <w:rsid w:val="001553C8"/>
    <w:rPr>
      <w:rFonts w:ascii="Calibri" w:eastAsia="SimSun" w:hAnsi="Calibri" w:cs="Times New Roman"/>
      <w:b/>
      <w:color w:val="262626"/>
      <w:sz w:val="32"/>
      <w:szCs w:val="32"/>
      <w:lang w:eastAsia="zh-CN"/>
    </w:rPr>
  </w:style>
  <w:style w:type="paragraph" w:styleId="Legenda">
    <w:name w:val="caption"/>
    <w:basedOn w:val="Normal"/>
    <w:next w:val="Normal"/>
    <w:uiPriority w:val="35"/>
    <w:unhideWhenUsed/>
    <w:qFormat/>
    <w:rsid w:val="001553C8"/>
    <w:rPr>
      <w:rFonts w:eastAsia="SimSun"/>
      <w:b/>
      <w:bCs/>
      <w:sz w:val="20"/>
      <w:szCs w:val="20"/>
      <w:lang w:eastAsia="zh-CN"/>
    </w:rPr>
  </w:style>
  <w:style w:type="character" w:styleId="nfaseIntensa">
    <w:name w:val="Intense Emphasis"/>
    <w:aliases w:val="Mahindra Group"/>
    <w:basedOn w:val="Fontepargpadro"/>
    <w:uiPriority w:val="21"/>
    <w:qFormat/>
    <w:rsid w:val="00764672"/>
    <w:rPr>
      <w:rFonts w:asciiTheme="minorHAnsi" w:hAnsiTheme="minorHAnsi"/>
      <w:bCs/>
      <w:i w:val="0"/>
      <w:dstrike w:val="0"/>
      <w:color w:val="auto"/>
      <w:sz w:val="20"/>
      <w:u w:val="none"/>
      <w:vertAlign w:val="baseline"/>
    </w:rPr>
  </w:style>
  <w:style w:type="character" w:styleId="Forte">
    <w:name w:val="Strong"/>
    <w:basedOn w:val="Fontepargpadro"/>
    <w:uiPriority w:val="22"/>
    <w:qFormat/>
    <w:rsid w:val="00764672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4902BD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A91228" w:themeColor="accent1" w:themeShade="BF"/>
    </w:rPr>
  </w:style>
  <w:style w:type="paragraph" w:customStyle="1" w:styleId="MahindraHeading">
    <w:name w:val="Mahindra Heading"/>
    <w:basedOn w:val="Ttulo1"/>
    <w:link w:val="MahindraHeadingChar"/>
    <w:qFormat/>
    <w:rsid w:val="006005DD"/>
    <w:pPr>
      <w:numPr>
        <w:numId w:val="0"/>
      </w:numPr>
      <w:spacing w:line="240" w:lineRule="auto"/>
      <w:outlineLvl w:val="9"/>
    </w:pPr>
    <w:rPr>
      <w:rFonts w:asciiTheme="majorHAnsi" w:hAnsiTheme="majorHAnsi"/>
      <w:color w:val="E31837" w:themeColor="background2"/>
      <w:sz w:val="64"/>
      <w:szCs w:val="64"/>
    </w:rPr>
  </w:style>
  <w:style w:type="paragraph" w:customStyle="1" w:styleId="MahindraSubheading">
    <w:name w:val="Mahindra Subheading"/>
    <w:basedOn w:val="Normal"/>
    <w:next w:val="Ttulo2"/>
    <w:link w:val="MahindraSubheadingChar"/>
    <w:qFormat/>
    <w:rsid w:val="00F2704F"/>
    <w:rPr>
      <w:rFonts w:asciiTheme="majorHAnsi" w:hAnsiTheme="majorHAnsi"/>
      <w:b/>
      <w:color w:val="E31837" w:themeColor="background2"/>
      <w:sz w:val="28"/>
      <w:szCs w:val="28"/>
    </w:rPr>
  </w:style>
  <w:style w:type="character" w:customStyle="1" w:styleId="MahindraHeadingChar">
    <w:name w:val="Mahindra Heading Char"/>
    <w:basedOn w:val="Ttulo1Char"/>
    <w:link w:val="MahindraHeading"/>
    <w:rsid w:val="006005DD"/>
    <w:rPr>
      <w:rFonts w:asciiTheme="majorHAnsi" w:eastAsia="Times New Roman" w:hAnsiTheme="majorHAnsi" w:cs="Times New Roman"/>
      <w:b/>
      <w:color w:val="E31837" w:themeColor="background2"/>
      <w:spacing w:val="10"/>
      <w:sz w:val="64"/>
      <w:szCs w:val="64"/>
    </w:rPr>
  </w:style>
  <w:style w:type="character" w:customStyle="1" w:styleId="MahindraSubheadingChar">
    <w:name w:val="Mahindra Subheading Char"/>
    <w:basedOn w:val="Fontepargpadro"/>
    <w:link w:val="MahindraSubheading"/>
    <w:rsid w:val="00F2704F"/>
    <w:rPr>
      <w:rFonts w:asciiTheme="majorHAnsi" w:eastAsia="Calibri" w:hAnsiTheme="majorHAnsi" w:cs="Times New Roman"/>
      <w:b/>
      <w:color w:val="E31837" w:themeColor="background2"/>
      <w:sz w:val="28"/>
      <w:szCs w:val="28"/>
    </w:rPr>
  </w:style>
  <w:style w:type="table" w:styleId="Tabelacomgrade">
    <w:name w:val="Table Grid"/>
    <w:basedOn w:val="Tabelanormal"/>
    <w:uiPriority w:val="59"/>
    <w:rsid w:val="00035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Lista6Colorida-Destaque21">
    <w:name w:val="Tabela de Lista 6 Colorida - Destaque 21"/>
    <w:basedOn w:val="Tabelanormal"/>
    <w:uiPriority w:val="51"/>
    <w:rsid w:val="00035E94"/>
    <w:pPr>
      <w:spacing w:after="0" w:line="240" w:lineRule="auto"/>
    </w:pPr>
    <w:rPr>
      <w:color w:val="7B7E82" w:themeColor="accent2" w:themeShade="BF"/>
    </w:rPr>
    <w:tblPr>
      <w:tblStyleRowBandSize w:val="1"/>
      <w:tblStyleColBandSize w:val="1"/>
      <w:tblBorders>
        <w:top w:val="single" w:sz="4" w:space="0" w:color="A7A9AC" w:themeColor="accent2"/>
        <w:bottom w:val="single" w:sz="4" w:space="0" w:color="A7A9A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7A9A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7A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E" w:themeFill="accent2" w:themeFillTint="33"/>
      </w:tcPr>
    </w:tblStylePr>
    <w:tblStylePr w:type="band1Horz">
      <w:tblPr/>
      <w:tcPr>
        <w:shd w:val="clear" w:color="auto" w:fill="EDEDEE" w:themeFill="accent2" w:themeFillTint="33"/>
      </w:tcPr>
    </w:tblStylePr>
  </w:style>
  <w:style w:type="table" w:styleId="SombreamentoClaro-nfase3">
    <w:name w:val="Light Shading Accent 3"/>
    <w:basedOn w:val="Tabelanormal"/>
    <w:uiPriority w:val="60"/>
    <w:rsid w:val="00225B48"/>
    <w:pPr>
      <w:spacing w:after="0" w:line="240" w:lineRule="auto"/>
    </w:pPr>
    <w:rPr>
      <w:color w:val="C16C0A" w:themeColor="accent3" w:themeShade="BF"/>
    </w:rPr>
    <w:tblPr>
      <w:tblStyleRowBandSize w:val="1"/>
      <w:tblStyleColBandSize w:val="1"/>
      <w:tblBorders>
        <w:top w:val="single" w:sz="8" w:space="0" w:color="F3901D" w:themeColor="accent3"/>
        <w:bottom w:val="single" w:sz="8" w:space="0" w:color="F3901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901D" w:themeColor="accent3"/>
          <w:left w:val="nil"/>
          <w:bottom w:val="single" w:sz="8" w:space="0" w:color="F3901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901D" w:themeColor="accent3"/>
          <w:left w:val="nil"/>
          <w:bottom w:val="single" w:sz="8" w:space="0" w:color="F3901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3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3C6" w:themeFill="accent3" w:themeFillTint="3F"/>
      </w:tcPr>
    </w:tblStylePr>
  </w:style>
  <w:style w:type="table" w:styleId="SombreamentoClaro-nfase1">
    <w:name w:val="Light Shading Accent 1"/>
    <w:basedOn w:val="Tabelanormal"/>
    <w:uiPriority w:val="60"/>
    <w:rsid w:val="00225B48"/>
    <w:pPr>
      <w:spacing w:after="0" w:line="240" w:lineRule="auto"/>
    </w:pPr>
    <w:rPr>
      <w:color w:val="A91228" w:themeColor="accent1" w:themeShade="BF"/>
    </w:rPr>
    <w:tblPr>
      <w:tblStyleRowBandSize w:val="1"/>
      <w:tblStyleColBandSize w:val="1"/>
      <w:tblBorders>
        <w:top w:val="single" w:sz="8" w:space="0" w:color="E31837" w:themeColor="accent1"/>
        <w:bottom w:val="single" w:sz="8" w:space="0" w:color="E3183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1837" w:themeColor="accent1"/>
          <w:left w:val="nil"/>
          <w:bottom w:val="single" w:sz="8" w:space="0" w:color="E318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1837" w:themeColor="accent1"/>
          <w:left w:val="nil"/>
          <w:bottom w:val="single" w:sz="8" w:space="0" w:color="E318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CC" w:themeFill="accent1" w:themeFillTint="3F"/>
      </w:tcPr>
    </w:tblStylePr>
  </w:style>
  <w:style w:type="table" w:styleId="ListaClara-nfase1">
    <w:name w:val="Light List Accent 1"/>
    <w:basedOn w:val="Tabelanormal"/>
    <w:uiPriority w:val="61"/>
    <w:rsid w:val="00225B48"/>
    <w:pPr>
      <w:spacing w:after="0" w:line="240" w:lineRule="auto"/>
    </w:pPr>
    <w:tblPr>
      <w:tblStyleRowBandSize w:val="1"/>
      <w:tblStyleColBandSize w:val="1"/>
      <w:tblBorders>
        <w:top w:val="single" w:sz="8" w:space="0" w:color="E31837" w:themeColor="accent1"/>
        <w:left w:val="single" w:sz="8" w:space="0" w:color="E31837" w:themeColor="accent1"/>
        <w:bottom w:val="single" w:sz="8" w:space="0" w:color="E31837" w:themeColor="accent1"/>
        <w:right w:val="single" w:sz="8" w:space="0" w:color="E3183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183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1837" w:themeColor="accent1"/>
          <w:left w:val="single" w:sz="8" w:space="0" w:color="E31837" w:themeColor="accent1"/>
          <w:bottom w:val="single" w:sz="8" w:space="0" w:color="E31837" w:themeColor="accent1"/>
          <w:right w:val="single" w:sz="8" w:space="0" w:color="E318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1837" w:themeColor="accent1"/>
          <w:left w:val="single" w:sz="8" w:space="0" w:color="E31837" w:themeColor="accent1"/>
          <w:bottom w:val="single" w:sz="8" w:space="0" w:color="E31837" w:themeColor="accent1"/>
          <w:right w:val="single" w:sz="8" w:space="0" w:color="E31837" w:themeColor="accent1"/>
        </w:tcBorders>
      </w:tcPr>
    </w:tblStylePr>
    <w:tblStylePr w:type="band1Horz">
      <w:tblPr/>
      <w:tcPr>
        <w:tcBorders>
          <w:top w:val="single" w:sz="8" w:space="0" w:color="E31837" w:themeColor="accent1"/>
          <w:left w:val="single" w:sz="8" w:space="0" w:color="E31837" w:themeColor="accent1"/>
          <w:bottom w:val="single" w:sz="8" w:space="0" w:color="E31837" w:themeColor="accent1"/>
          <w:right w:val="single" w:sz="8" w:space="0" w:color="E31837" w:themeColor="accent1"/>
        </w:tcBorders>
      </w:tcPr>
    </w:tblStylePr>
  </w:style>
  <w:style w:type="character" w:customStyle="1" w:styleId="th-tx">
    <w:name w:val="th-tx"/>
    <w:basedOn w:val="Fontepargpadro"/>
    <w:rsid w:val="00770CB1"/>
  </w:style>
  <w:style w:type="paragraph" w:customStyle="1" w:styleId="Titulo1Mahindra">
    <w:name w:val="Titulo1 Mahindra"/>
    <w:next w:val="NormalMahindra"/>
    <w:link w:val="Titulo1MahindraChar"/>
    <w:qFormat/>
    <w:rsid w:val="006005DD"/>
    <w:pPr>
      <w:numPr>
        <w:numId w:val="17"/>
      </w:numPr>
      <w:outlineLvl w:val="0"/>
    </w:pPr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paragraph" w:customStyle="1" w:styleId="NormalMahindra">
    <w:name w:val="Normal Mahindra"/>
    <w:basedOn w:val="Normal"/>
    <w:link w:val="NormalMahindraChar"/>
    <w:qFormat/>
    <w:rsid w:val="00EA587B"/>
    <w:pPr>
      <w:spacing w:before="360" w:after="0"/>
    </w:pPr>
    <w:rPr>
      <w:lang w:eastAsia="pt-BR"/>
    </w:rPr>
  </w:style>
  <w:style w:type="character" w:customStyle="1" w:styleId="Titulo1MahindraChar">
    <w:name w:val="Titulo1 Mahindra Char"/>
    <w:basedOn w:val="MahindraHeadingChar"/>
    <w:link w:val="Titulo1Mahindra"/>
    <w:rsid w:val="006005DD"/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paragraph" w:customStyle="1" w:styleId="Titulo2Mahindra">
    <w:name w:val="Titulo2 Mahindra"/>
    <w:next w:val="NormalMahindra"/>
    <w:link w:val="Titulo2MahindraChar"/>
    <w:qFormat/>
    <w:rsid w:val="00C96ACE"/>
    <w:pPr>
      <w:numPr>
        <w:ilvl w:val="1"/>
        <w:numId w:val="17"/>
      </w:numPr>
      <w:spacing w:before="360"/>
      <w:outlineLvl w:val="1"/>
    </w:pPr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character" w:customStyle="1" w:styleId="NormalMahindraChar">
    <w:name w:val="Normal Mahindra Char"/>
    <w:basedOn w:val="Fontepargpadro"/>
    <w:link w:val="NormalMahindra"/>
    <w:rsid w:val="00EA587B"/>
    <w:rPr>
      <w:rFonts w:ascii="Arial" w:eastAsia="Calibri" w:hAnsi="Arial" w:cs="Times New Roman"/>
      <w:color w:val="000000" w:themeColor="text1"/>
      <w:spacing w:val="10"/>
      <w:sz w:val="24"/>
      <w:szCs w:val="24"/>
      <w:lang w:eastAsia="pt-BR"/>
    </w:rPr>
  </w:style>
  <w:style w:type="paragraph" w:customStyle="1" w:styleId="Titulo3Mahindra">
    <w:name w:val="Titulo3 Mahindra"/>
    <w:next w:val="NormalMahindra"/>
    <w:link w:val="Titulo3MahindraChar"/>
    <w:qFormat/>
    <w:rsid w:val="00C96ACE"/>
    <w:pPr>
      <w:numPr>
        <w:ilvl w:val="2"/>
        <w:numId w:val="17"/>
      </w:numPr>
      <w:spacing w:before="360"/>
      <w:outlineLvl w:val="2"/>
    </w:pPr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character" w:customStyle="1" w:styleId="Titulo2MahindraChar">
    <w:name w:val="Titulo2 Mahindra Char"/>
    <w:basedOn w:val="MahindraHeadingChar"/>
    <w:link w:val="Titulo2Mahindra"/>
    <w:rsid w:val="00C96ACE"/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paragraph" w:customStyle="1" w:styleId="Titulo4Mahindra">
    <w:name w:val="Titulo4 Mahindra"/>
    <w:next w:val="NormalMahindra"/>
    <w:link w:val="Titulo4MahindraChar"/>
    <w:qFormat/>
    <w:rsid w:val="00C96ACE"/>
    <w:pPr>
      <w:numPr>
        <w:ilvl w:val="3"/>
        <w:numId w:val="17"/>
      </w:numPr>
      <w:spacing w:before="360"/>
      <w:outlineLvl w:val="3"/>
    </w:pPr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character" w:customStyle="1" w:styleId="Titulo3MahindraChar">
    <w:name w:val="Titulo3 Mahindra Char"/>
    <w:basedOn w:val="MahindraHeadingChar"/>
    <w:link w:val="Titulo3Mahindra"/>
    <w:rsid w:val="00C96ACE"/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character" w:customStyle="1" w:styleId="Titulo4MahindraChar">
    <w:name w:val="Titulo4 Mahindra Char"/>
    <w:basedOn w:val="MahindraHeadingChar"/>
    <w:link w:val="Titulo4Mahindra"/>
    <w:rsid w:val="00C96ACE"/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433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4845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80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35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8670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35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3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50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5593">
          <w:marLeft w:val="1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3398\AppData\Local\Microsoft\Windows\Temporary%20Internet%20Files\Content.Outlook\CPJ9ZB94\Mahindra%20Satyam%20Template.dotx" TargetMode="External"/></Relationships>
</file>

<file path=word/theme/theme1.xml><?xml version="1.0" encoding="utf-8"?>
<a:theme xmlns:a="http://schemas.openxmlformats.org/drawingml/2006/main" name="Office Theme">
  <a:themeElements>
    <a:clrScheme name="Mahindra Satyam Color Scheme">
      <a:dk1>
        <a:sysClr val="windowText" lastClr="000000"/>
      </a:dk1>
      <a:lt1>
        <a:sysClr val="window" lastClr="FFFFFF"/>
      </a:lt1>
      <a:dk2>
        <a:srgbClr val="6D6E71"/>
      </a:dk2>
      <a:lt2>
        <a:srgbClr val="E31837"/>
      </a:lt2>
      <a:accent1>
        <a:srgbClr val="E31837"/>
      </a:accent1>
      <a:accent2>
        <a:srgbClr val="A7A9AC"/>
      </a:accent2>
      <a:accent3>
        <a:srgbClr val="F3901D"/>
      </a:accent3>
      <a:accent4>
        <a:srgbClr val="FDBC5F"/>
      </a:accent4>
      <a:accent5>
        <a:srgbClr val="E31837"/>
      </a:accent5>
      <a:accent6>
        <a:srgbClr val="7C3520"/>
      </a:accent6>
      <a:hlink>
        <a:srgbClr val="6D6E71"/>
      </a:hlink>
      <a:folHlink>
        <a:srgbClr val="E31837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Categories0 xmlns="4d6ad1ba-d08e-4b75-8db3-2812d04b0920">System Elements</Categories0>
    <Buisness xmlns="4d6ad1ba-d08e-4b75-8db3-2812d04b0920">Corporate</Buisnes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DB49D88D31094DA120D26E4D4F3F0E" ma:contentTypeVersion="12" ma:contentTypeDescription="Create a new document." ma:contentTypeScope="" ma:versionID="177528042dfc9983a61241e73ce23cff">
  <xsd:schema xmlns:xsd="http://www.w3.org/2001/XMLSchema" xmlns:xs="http://www.w3.org/2001/XMLSchema" xmlns:p="http://schemas.microsoft.com/office/2006/metadata/properties" xmlns:ns3="4d6ad1ba-d08e-4b75-8db3-2812d04b0920" targetNamespace="http://schemas.microsoft.com/office/2006/metadata/properties" ma:root="true" ma:fieldsID="e7a484c8c8fa8045003fe2170f633c7a" ns3:_="">
    <xsd:import namespace="4d6ad1ba-d08e-4b75-8db3-2812d04b0920"/>
    <xsd:element name="properties">
      <xsd:complexType>
        <xsd:sequence>
          <xsd:element name="documentManagement">
            <xsd:complexType>
              <xsd:all>
                <xsd:element ref="ns3:Categories0" minOccurs="0"/>
                <xsd:element ref="ns3:Buisnes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ad1ba-d08e-4b75-8db3-2812d04b0920" elementFormDefault="qualified">
    <xsd:import namespace="http://schemas.microsoft.com/office/2006/documentManagement/types"/>
    <xsd:import namespace="http://schemas.microsoft.com/office/infopath/2007/PartnerControls"/>
    <xsd:element name="Categories0" ma:index="9" nillable="true" ma:displayName="Categories" ma:default="System Elements" ma:format="Dropdown" ma:internalName="Categories0">
      <xsd:simpleType>
        <xsd:restriction base="dms:Choice">
          <xsd:enumeration value="System Elements"/>
          <xsd:enumeration value="Stationary"/>
          <xsd:enumeration value="Signage"/>
          <xsd:enumeration value="Collateral"/>
          <xsd:enumeration value="Advertising"/>
          <xsd:enumeration value="Digital"/>
        </xsd:restriction>
      </xsd:simpleType>
    </xsd:element>
    <xsd:element name="Buisness" ma:index="10" nillable="true" ma:displayName="Buisness" ma:default="Corporate" ma:format="Dropdown" ma:internalName="Buisness">
      <xsd:simpleType>
        <xsd:restriction base="dms:Choice">
          <xsd:enumeration value="Corporate"/>
          <xsd:enumeration value="Mobility"/>
          <xsd:enumeration value="B2B"/>
          <xsd:enumeration value="Non mobility"/>
          <xsd:enumeration value="B2C"/>
          <xsd:enumeration value="Joint Ventur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69684-6C05-412F-B654-DF0E8705B564}">
  <ds:schemaRefs>
    <ds:schemaRef ds:uri="http://schemas.microsoft.com/office/2006/metadata/properties"/>
    <ds:schemaRef ds:uri="4d6ad1ba-d08e-4b75-8db3-2812d04b0920"/>
  </ds:schemaRefs>
</ds:datastoreItem>
</file>

<file path=customXml/itemProps2.xml><?xml version="1.0" encoding="utf-8"?>
<ds:datastoreItem xmlns:ds="http://schemas.openxmlformats.org/officeDocument/2006/customXml" ds:itemID="{11E43456-2B12-4237-83B9-D4D1C6EF6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6ad1ba-d08e-4b75-8db3-2812d04b0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1C871E-212F-4B93-9546-6074D410AF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47716E-51AF-47AB-8042-0CA7F5661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Mahindra Satyam Template</Template>
  <TotalTime>312</TotalTime>
  <Pages>1</Pages>
  <Words>278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Mahindra Group</vt:lpstr>
      <vt:lpstr>Mahindra Group</vt:lpstr>
    </vt:vector>
  </TitlesOfParts>
  <Company>SCSL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Mahindra Group</dc:title>
  <dc:creator>213398</dc:creator>
  <cp:lastModifiedBy>Icaro Passos</cp:lastModifiedBy>
  <cp:revision>41</cp:revision>
  <dcterms:created xsi:type="dcterms:W3CDTF">2018-01-04T16:48:00Z</dcterms:created>
  <dcterms:modified xsi:type="dcterms:W3CDTF">2019-06-25T03:56:00Z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0x01010013DB49D88D31094DA120D26E4D4F3F0E</vt:lpwstr>
  </property>
</Properties>
</file>