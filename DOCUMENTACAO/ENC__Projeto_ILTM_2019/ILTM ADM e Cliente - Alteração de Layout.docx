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3B" w:rsidRPr="00A334EC" w:rsidRDefault="00F3143B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614120" w:rsidRPr="00A334EC" w:rsidRDefault="00614120" w:rsidP="00E1788D">
      <w:pPr>
        <w:rPr>
          <w:lang w:val="pt-BR"/>
        </w:rPr>
      </w:pPr>
    </w:p>
    <w:p w:rsidR="00225B48" w:rsidRPr="00A334EC" w:rsidRDefault="00225B48" w:rsidP="00E1788D">
      <w:pPr>
        <w:rPr>
          <w:lang w:val="pt-BR"/>
        </w:rPr>
      </w:pPr>
    </w:p>
    <w:p w:rsidR="00A555EA" w:rsidRPr="00A334EC" w:rsidRDefault="00A555EA" w:rsidP="002F3347">
      <w:pPr>
        <w:jc w:val="center"/>
        <w:rPr>
          <w:lang w:val="pt-BR"/>
        </w:rPr>
      </w:pPr>
    </w:p>
    <w:p w:rsidR="00614120" w:rsidRPr="006143CC" w:rsidRDefault="008C7EAF" w:rsidP="002F3347">
      <w:pPr>
        <w:pStyle w:val="MahindraHeading"/>
        <w:jc w:val="center"/>
        <w:rPr>
          <w:sz w:val="72"/>
          <w:szCs w:val="72"/>
          <w:lang w:val="pt-BR"/>
        </w:rPr>
      </w:pPr>
      <w:r w:rsidRPr="00A334EC">
        <w:rPr>
          <w:sz w:val="72"/>
          <w:szCs w:val="72"/>
          <w:lang w:val="pt-BR"/>
        </w:rPr>
        <w:t xml:space="preserve">ILTM </w:t>
      </w:r>
      <w:r w:rsidR="006143CC">
        <w:rPr>
          <w:sz w:val="72"/>
          <w:szCs w:val="72"/>
          <w:lang w:val="pt-BR"/>
        </w:rPr>
        <w:t>–</w:t>
      </w:r>
      <w:r w:rsidRPr="00A334EC">
        <w:rPr>
          <w:sz w:val="72"/>
          <w:szCs w:val="72"/>
          <w:lang w:val="pt-BR"/>
        </w:rPr>
        <w:t xml:space="preserve"> Administrador</w:t>
      </w:r>
      <w:r w:rsidR="006143CC">
        <w:rPr>
          <w:sz w:val="72"/>
          <w:szCs w:val="72"/>
          <w:lang w:val="pt-BR"/>
        </w:rPr>
        <w:t>/Cliente</w:t>
      </w:r>
    </w:p>
    <w:p w:rsidR="00770CB1" w:rsidRPr="00A334EC" w:rsidRDefault="006143CC" w:rsidP="002F3347">
      <w:pPr>
        <w:pStyle w:val="MahindraHeading"/>
        <w:jc w:val="center"/>
        <w:rPr>
          <w:rStyle w:val="th-tx"/>
          <w:sz w:val="56"/>
          <w:szCs w:val="56"/>
          <w:u w:val="single"/>
          <w:lang w:val="pt-BR"/>
        </w:rPr>
      </w:pPr>
      <w:r>
        <w:rPr>
          <w:rStyle w:val="th-tx"/>
          <w:sz w:val="56"/>
          <w:szCs w:val="56"/>
          <w:u w:val="single"/>
          <w:lang w:val="pt-BR"/>
        </w:rPr>
        <w:t>Alteração de Layout</w:t>
      </w:r>
    </w:p>
    <w:p w:rsidR="002F3347" w:rsidRPr="00A334EC" w:rsidRDefault="00770CB1" w:rsidP="00E1788D">
      <w:pPr>
        <w:rPr>
          <w:lang w:val="pt-BR"/>
        </w:rPr>
      </w:pPr>
      <w:r w:rsidRPr="00A334EC">
        <w:rPr>
          <w:lang w:val="pt-BR"/>
        </w:rPr>
        <w:t xml:space="preserve"> </w:t>
      </w: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p w:rsidR="00A91BB0" w:rsidRPr="00A334EC" w:rsidRDefault="00A91BB0" w:rsidP="002F3347">
      <w:pPr>
        <w:pStyle w:val="MahindraSubheading"/>
        <w:rPr>
          <w:lang w:val="pt-BR"/>
        </w:rPr>
      </w:pPr>
      <w:r w:rsidRPr="00A334EC">
        <w:rPr>
          <w:lang w:val="pt-BR"/>
        </w:rPr>
        <w:lastRenderedPageBreak/>
        <w:t>CONTROLE DE VERSÃO</w: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FA3F782" wp14:editId="005B2786">
                <wp:simplePos x="0" y="0"/>
                <wp:positionH relativeFrom="column">
                  <wp:posOffset>681990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450A" id="Line 1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3.4pt" to="53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HQIAAEIEAAAOAAAAZHJzL2Uyb0RvYy54bWysU82O2jAQvlfqO1i+QxLIUo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" o:allowincell="f" strokecolor="white" strokeweight=".72pt"/>
            </w:pict>
          </mc:Fallback>
        </mc:AlternateContent>
      </w:r>
      <w:r w:rsidRPr="00A334E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407E55E" wp14:editId="7DF72EFF">
                <wp:simplePos x="0" y="0"/>
                <wp:positionH relativeFrom="column">
                  <wp:posOffset>3604260</wp:posOffset>
                </wp:positionH>
                <wp:positionV relativeFrom="paragraph">
                  <wp:posOffset>170180</wp:posOffset>
                </wp:positionV>
                <wp:extent cx="0" cy="594360"/>
                <wp:effectExtent l="0" t="0" r="0" b="0"/>
                <wp:wrapNone/>
                <wp:docPr id="2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85E96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3.4pt" to="283.8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2+l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" o:allowincell="f" strokecolor="white" strokeweight=".72pt"/>
            </w:pict>
          </mc:Fallback>
        </mc:AlternateContent>
      </w:r>
    </w:p>
    <w:tbl>
      <w:tblPr>
        <w:tblStyle w:val="ListaClara-nfase1"/>
        <w:tblW w:w="9980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2F3347" w:rsidRPr="00A334EC" w:rsidTr="00045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Revisão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Data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Responsável</w:t>
            </w:r>
          </w:p>
        </w:tc>
        <w:tc>
          <w:tcPr>
            <w:tcW w:w="2495" w:type="dxa"/>
          </w:tcPr>
          <w:p w:rsidR="00A91BB0" w:rsidRPr="00A334EC" w:rsidRDefault="00A91BB0" w:rsidP="002F334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  <w:r w:rsidRPr="00A334EC">
              <w:rPr>
                <w:color w:val="FFFFFF" w:themeColor="background1"/>
                <w:lang w:val="pt-BR"/>
              </w:rPr>
              <w:t>Descrição</w:t>
            </w:r>
          </w:p>
        </w:tc>
      </w:tr>
      <w:tr w:rsidR="00A91BB0" w:rsidRPr="00A334EC" w:rsidTr="00045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A91BB0" w:rsidRPr="00A334EC" w:rsidRDefault="00A91BB0" w:rsidP="00E1788D">
            <w:pPr>
              <w:rPr>
                <w:lang w:val="pt-BR"/>
              </w:rPr>
            </w:pPr>
            <w:r w:rsidRPr="00A334EC">
              <w:rPr>
                <w:lang w:val="pt-BR"/>
              </w:rPr>
              <w:t>1.0</w:t>
            </w:r>
          </w:p>
        </w:tc>
        <w:tc>
          <w:tcPr>
            <w:tcW w:w="2495" w:type="dxa"/>
          </w:tcPr>
          <w:p w:rsidR="00A91BB0" w:rsidRPr="00A334EC" w:rsidRDefault="008C7EAF" w:rsidP="008C7EA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24</w:t>
            </w:r>
            <w:r w:rsidR="00770CB1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06</w:t>
            </w:r>
            <w:r w:rsidR="00A91BB0" w:rsidRPr="00A334EC">
              <w:rPr>
                <w:lang w:val="pt-BR"/>
              </w:rPr>
              <w:t>/</w:t>
            </w:r>
            <w:r w:rsidRPr="00A334EC">
              <w:rPr>
                <w:lang w:val="pt-BR"/>
              </w:rPr>
              <w:t>2019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Iuri Rocha Passos</w:t>
            </w:r>
          </w:p>
        </w:tc>
        <w:tc>
          <w:tcPr>
            <w:tcW w:w="2495" w:type="dxa"/>
          </w:tcPr>
          <w:p w:rsidR="00A91BB0" w:rsidRPr="00A334EC" w:rsidRDefault="008C7EAF" w:rsidP="002F33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A334EC">
              <w:rPr>
                <w:lang w:val="pt-BR"/>
              </w:rPr>
              <w:t>Especificação técnica</w:t>
            </w:r>
          </w:p>
        </w:tc>
      </w:tr>
    </w:tbl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A91BB0" w:rsidRPr="00A334EC" w:rsidRDefault="00A91BB0" w:rsidP="00E1788D">
      <w:pPr>
        <w:rPr>
          <w:lang w:val="pt-BR"/>
        </w:rPr>
      </w:pPr>
    </w:p>
    <w:p w:rsidR="002F3347" w:rsidRPr="00A334EC" w:rsidRDefault="002F3347">
      <w:pPr>
        <w:spacing w:before="0" w:line="276" w:lineRule="auto"/>
        <w:ind w:firstLine="0"/>
        <w:rPr>
          <w:lang w:val="pt-BR"/>
        </w:rPr>
      </w:pPr>
      <w:r w:rsidRPr="00A334EC">
        <w:rPr>
          <w:lang w:val="pt-BR"/>
        </w:rPr>
        <w:br w:type="page"/>
      </w:r>
    </w:p>
    <w:sdt>
      <w:sdtPr>
        <w:rPr>
          <w:rFonts w:ascii="Arial" w:eastAsia="Calibri" w:hAnsi="Arial" w:cs="Times New Roman"/>
          <w:b w:val="0"/>
          <w:bCs w:val="0"/>
          <w:color w:val="auto"/>
          <w:sz w:val="22"/>
          <w:szCs w:val="22"/>
          <w:lang w:val="pt-BR"/>
        </w:rPr>
        <w:id w:val="-20449506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  <w:szCs w:val="24"/>
        </w:rPr>
      </w:sdtEndPr>
      <w:sdtContent>
        <w:p w:rsidR="00DD63CE" w:rsidRPr="00A334EC" w:rsidRDefault="00DD63CE" w:rsidP="003B7144">
          <w:pPr>
            <w:pStyle w:val="CabealhodoSumrio"/>
            <w:tabs>
              <w:tab w:val="left" w:pos="2355"/>
            </w:tabs>
            <w:rPr>
              <w:lang w:val="pt-BR"/>
            </w:rPr>
          </w:pPr>
          <w:r w:rsidRPr="00A334EC">
            <w:rPr>
              <w:lang w:val="pt-BR"/>
            </w:rPr>
            <w:t>Sumário</w:t>
          </w:r>
          <w:r w:rsidR="003B7144" w:rsidRPr="00A334EC">
            <w:rPr>
              <w:lang w:val="pt-BR"/>
            </w:rPr>
            <w:tab/>
          </w:r>
          <w:bookmarkStart w:id="0" w:name="_GoBack"/>
          <w:bookmarkEnd w:id="0"/>
        </w:p>
        <w:p w:rsidR="00A00E84" w:rsidRDefault="00DD63CE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begin"/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instrText xml:space="preserve"> TOC \o "1-3" \h \z \u </w:instrText>
          </w:r>
          <w:r w:rsidRPr="00A334EC">
            <w:rPr>
              <w:rFonts w:ascii="Calibri" w:hAnsi="Calibri" w:cs="Calibri"/>
              <w:sz w:val="32"/>
              <w:szCs w:val="32"/>
              <w:lang w:val="pt-BR"/>
            </w:rPr>
            <w:fldChar w:fldCharType="separate"/>
          </w:r>
          <w:hyperlink w:anchor="_Toc12301358" w:history="1">
            <w:r w:rsidR="00A00E84" w:rsidRPr="00F81A6E">
              <w:rPr>
                <w:rStyle w:val="Hyperlink"/>
                <w:lang w:val="pt-BR"/>
              </w:rPr>
              <w:t>1.</w:t>
            </w:r>
            <w:r w:rsidR="00A00E84"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="00A00E84" w:rsidRPr="00F81A6E">
              <w:rPr>
                <w:rStyle w:val="Hyperlink"/>
                <w:lang w:val="pt-BR"/>
              </w:rPr>
              <w:t>Objetivo</w:t>
            </w:r>
            <w:r w:rsidR="00A00E84">
              <w:rPr>
                <w:webHidden/>
              </w:rPr>
              <w:tab/>
            </w:r>
            <w:r w:rsidR="00A00E84">
              <w:rPr>
                <w:webHidden/>
              </w:rPr>
              <w:fldChar w:fldCharType="begin"/>
            </w:r>
            <w:r w:rsidR="00A00E84">
              <w:rPr>
                <w:webHidden/>
              </w:rPr>
              <w:instrText xml:space="preserve"> PAGEREF _Toc12301358 \h </w:instrText>
            </w:r>
            <w:r w:rsidR="00A00E84">
              <w:rPr>
                <w:webHidden/>
              </w:rPr>
            </w:r>
            <w:r w:rsidR="00A00E84">
              <w:rPr>
                <w:webHidden/>
              </w:rPr>
              <w:fldChar w:fldCharType="separate"/>
            </w:r>
            <w:r w:rsidR="00A00E84">
              <w:rPr>
                <w:webHidden/>
              </w:rPr>
              <w:t>4</w:t>
            </w:r>
            <w:r w:rsidR="00A00E84">
              <w:rPr>
                <w:webHidden/>
              </w:rPr>
              <w:fldChar w:fldCharType="end"/>
            </w:r>
          </w:hyperlink>
        </w:p>
        <w:p w:rsidR="00A00E84" w:rsidRDefault="00A00E84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pacing w:val="0"/>
              <w:sz w:val="22"/>
              <w:szCs w:val="22"/>
              <w:lang w:val="pt-BR" w:eastAsia="pt-BR"/>
            </w:rPr>
          </w:pPr>
          <w:hyperlink w:anchor="_Toc12301359" w:history="1">
            <w:r w:rsidRPr="00F81A6E">
              <w:rPr>
                <w:rStyle w:val="Hyperlink"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pacing w:val="0"/>
                <w:sz w:val="22"/>
                <w:szCs w:val="22"/>
                <w:lang w:val="pt-BR" w:eastAsia="pt-BR"/>
              </w:rPr>
              <w:tab/>
            </w:r>
            <w:r w:rsidRPr="00F81A6E">
              <w:rPr>
                <w:rStyle w:val="Hyperlink"/>
                <w:lang w:val="pt-BR"/>
              </w:rPr>
              <w:t>Módulo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_Toc12301359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170D9" w:rsidRPr="00A334EC" w:rsidRDefault="00DD63CE" w:rsidP="00E1788D">
          <w:pPr>
            <w:rPr>
              <w:lang w:val="pt-BR"/>
            </w:rPr>
          </w:pPr>
          <w:r w:rsidRPr="00A334EC">
            <w:rPr>
              <w:rFonts w:cs="Calibri"/>
              <w:b/>
              <w:bCs/>
              <w:sz w:val="32"/>
              <w:szCs w:val="32"/>
              <w:lang w:val="pt-BR"/>
            </w:rPr>
            <w:fldChar w:fldCharType="end"/>
          </w:r>
        </w:p>
      </w:sdtContent>
    </w:sdt>
    <w:p w:rsidR="002417B1" w:rsidRPr="00A334EC" w:rsidRDefault="002417B1" w:rsidP="00E1788D">
      <w:pPr>
        <w:rPr>
          <w:lang w:val="pt-BR"/>
        </w:rPr>
      </w:pPr>
    </w:p>
    <w:p w:rsidR="002417B1" w:rsidRPr="00A334EC" w:rsidRDefault="002417B1" w:rsidP="00E1788D">
      <w:pPr>
        <w:rPr>
          <w:lang w:val="pt-BR"/>
        </w:rPr>
      </w:pPr>
      <w:r w:rsidRPr="00A334EC">
        <w:rPr>
          <w:lang w:val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1" w:name="_Toc12301358"/>
      <w:r w:rsidRPr="00A334EC">
        <w:rPr>
          <w:lang w:val="pt-BR"/>
        </w:rPr>
        <w:lastRenderedPageBreak/>
        <w:t>Objetivo</w:t>
      </w:r>
      <w:bookmarkEnd w:id="1"/>
    </w:p>
    <w:p w:rsidR="00E1788D" w:rsidRPr="00A334EC" w:rsidRDefault="008C7EAF" w:rsidP="00EA587B">
      <w:pPr>
        <w:pStyle w:val="NormalMahindra"/>
        <w:rPr>
          <w:lang w:val="pt-BR"/>
        </w:rPr>
      </w:pPr>
      <w:r w:rsidRPr="00A334EC">
        <w:rPr>
          <w:lang w:val="pt-BR"/>
        </w:rPr>
        <w:t xml:space="preserve">Este documento </w:t>
      </w:r>
      <w:r w:rsidR="000913B9" w:rsidRPr="00A334EC">
        <w:rPr>
          <w:lang w:val="pt-BR"/>
        </w:rPr>
        <w:t>tem como objetivo especificar o</w:t>
      </w:r>
      <w:r w:rsidR="00522700">
        <w:rPr>
          <w:lang w:val="pt-BR"/>
        </w:rPr>
        <w:t xml:space="preserve"> as alterações de layout do sistema Administrador e Cliente</w:t>
      </w:r>
      <w:r w:rsidR="003B7144" w:rsidRPr="00A334EC">
        <w:rPr>
          <w:lang w:val="pt-BR"/>
        </w:rPr>
        <w:t>.</w:t>
      </w:r>
    </w:p>
    <w:p w:rsidR="00E1788D" w:rsidRPr="00A334EC" w:rsidRDefault="00E1788D">
      <w:pPr>
        <w:spacing w:before="0" w:line="276" w:lineRule="auto"/>
        <w:ind w:firstLine="0"/>
        <w:rPr>
          <w:lang w:val="pt-BR" w:eastAsia="pt-BR"/>
        </w:rPr>
      </w:pPr>
      <w:r w:rsidRPr="00A334EC">
        <w:rPr>
          <w:lang w:val="pt-BR" w:eastAsia="pt-BR"/>
        </w:rPr>
        <w:br w:type="page"/>
      </w:r>
    </w:p>
    <w:p w:rsidR="002417B1" w:rsidRPr="00A334EC" w:rsidRDefault="002417B1" w:rsidP="006005DD">
      <w:pPr>
        <w:pStyle w:val="Titulo1Mahindra"/>
        <w:rPr>
          <w:lang w:val="pt-BR"/>
        </w:rPr>
      </w:pPr>
      <w:bookmarkStart w:id="2" w:name="_Toc12301359"/>
      <w:r w:rsidRPr="00A334EC">
        <w:rPr>
          <w:lang w:val="pt-BR"/>
        </w:rPr>
        <w:lastRenderedPageBreak/>
        <w:t>Módulo</w:t>
      </w:r>
      <w:bookmarkEnd w:id="2"/>
    </w:p>
    <w:p w:rsidR="00C96ACE" w:rsidRPr="00A334EC" w:rsidRDefault="00522700" w:rsidP="00C96ACE">
      <w:pPr>
        <w:pStyle w:val="NormalMahindra"/>
        <w:rPr>
          <w:lang w:val="pt-BR" w:eastAsia="en-US"/>
        </w:rPr>
      </w:pPr>
      <w:r>
        <w:rPr>
          <w:lang w:val="pt-BR" w:eastAsia="en-US"/>
        </w:rPr>
        <w:t>Foi alterado os cabeçalhos de ambos sistemas do ILTM, “Homologação” na tela inicial</w:t>
      </w:r>
      <w:r w:rsidR="00A00E84">
        <w:rPr>
          <w:lang w:val="pt-BR" w:eastAsia="en-US"/>
        </w:rPr>
        <w:t xml:space="preserve"> e todas as telas que tinha 2018, foram alteradas para 2019.</w:t>
      </w:r>
    </w:p>
    <w:p w:rsidR="00A334EC" w:rsidRPr="00A334EC" w:rsidRDefault="00A00E84" w:rsidP="00C96ACE">
      <w:pPr>
        <w:pStyle w:val="NormalMahindra"/>
        <w:rPr>
          <w:lang w:val="pt-BR" w:eastAsia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252095</wp:posOffset>
                </wp:positionV>
                <wp:extent cx="1295400" cy="2381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0FA88" id="Retângulo 11" o:spid="_x0000_s1026" style="position:absolute;margin-left:395.25pt;margin-top:19.85pt;width:102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" filled="f" strokecolor="#710c1b [1604]" strokeweight="2pt"/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271145</wp:posOffset>
                </wp:positionV>
                <wp:extent cx="1638300" cy="40957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E5435" id="Retângulo 9" o:spid="_x0000_s1026" style="position:absolute;margin-left:157.5pt;margin-top:21.35pt;width:129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" filled="f" strokecolor="#710c1b [1604]" strokeweight="2pt"/>
            </w:pict>
          </mc:Fallback>
        </mc:AlternateContent>
      </w:r>
      <w:r w:rsidR="00522700" w:rsidRPr="00522700">
        <w:rPr>
          <w:noProof/>
          <w:lang w:val="pt-BR"/>
        </w:rPr>
        <w:drawing>
          <wp:inline distT="0" distB="0" distL="0" distR="0">
            <wp:extent cx="5943600" cy="2637473"/>
            <wp:effectExtent l="0" t="0" r="0" b="0"/>
            <wp:docPr id="8" name="Imagem 8" descr="C:\Users\Win10\Downloads\WhatsApp Image 2019-06-24 at 20.31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Downloads\WhatsApp Image 2019-06-24 at 20.31.0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CE6" w:rsidRPr="00C96ACE" w:rsidRDefault="00A00E84" w:rsidP="00522700">
      <w:pPr>
        <w:pStyle w:val="NormalMahindra"/>
        <w:rPr>
          <w:lang w:eastAsia="en-US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318135</wp:posOffset>
                </wp:positionV>
                <wp:extent cx="1685925" cy="352425"/>
                <wp:effectExtent l="0" t="0" r="28575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FD50F" id="Retângulo 14" o:spid="_x0000_s1026" style="position:absolute;margin-left:36pt;margin-top:25.05pt;width:132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" filled="f" strokecolor="#710c1b [1604]" strokeweight="2pt"/>
            </w:pict>
          </mc:Fallback>
        </mc:AlternateContent>
      </w:r>
      <w:r w:rsidRPr="00A00E84">
        <w:rPr>
          <w:noProof/>
          <w:lang w:val="pt-BR"/>
        </w:rPr>
        <w:drawing>
          <wp:inline distT="0" distB="0" distL="0" distR="0">
            <wp:extent cx="5943600" cy="2841784"/>
            <wp:effectExtent l="0" t="0" r="0" b="0"/>
            <wp:docPr id="13" name="Imagem 13" descr="C:\Users\Win10\Downloads\WhatsApp Image 2019-06-24 at 20.32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Downloads\WhatsApp Image 2019-06-24 at 20.32.2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CE6" w:rsidRPr="00C96ACE" w:rsidSect="00AD3F62">
      <w:headerReference w:type="default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986" w:rsidRDefault="00FE5986" w:rsidP="00E1788D">
      <w:r>
        <w:separator/>
      </w:r>
    </w:p>
  </w:endnote>
  <w:endnote w:type="continuationSeparator" w:id="0">
    <w:p w:rsidR="00FE5986" w:rsidRDefault="00FE5986" w:rsidP="00E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3696667"/>
      <w:docPartObj>
        <w:docPartGallery w:val="Page Numbers (Bottom of Page)"/>
        <w:docPartUnique/>
      </w:docPartObj>
    </w:sdtPr>
    <w:sdtEndPr/>
    <w:sdtContent>
      <w:p w:rsidR="00815BBD" w:rsidRDefault="000805AD" w:rsidP="00E1788D">
        <w:pPr>
          <w:pStyle w:val="Rodap"/>
        </w:pPr>
        <w:r w:rsidRPr="00B72BC9">
          <w:fldChar w:fldCharType="begin"/>
        </w:r>
        <w:r w:rsidR="00CF2DFE" w:rsidRPr="00B72BC9">
          <w:instrText xml:space="preserve"> PAGE   \* MERGEFORMAT </w:instrText>
        </w:r>
        <w:r w:rsidRPr="00B72BC9">
          <w:fldChar w:fldCharType="separate"/>
        </w:r>
        <w:r w:rsidR="00A00E84">
          <w:rPr>
            <w:noProof/>
          </w:rPr>
          <w:t>2</w:t>
        </w:r>
        <w:r w:rsidRPr="00B72BC9">
          <w:fldChar w:fldCharType="end"/>
        </w:r>
      </w:p>
    </w:sdtContent>
  </w:sdt>
  <w:p w:rsidR="00763749" w:rsidRDefault="00763749" w:rsidP="00E1788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48571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6789" w:rsidRDefault="00F46789" w:rsidP="00E1788D">
            <w:pPr>
              <w:pStyle w:val="Rodap"/>
            </w:pPr>
            <w:r>
              <w:rPr>
                <w:lang w:val="pt-BR"/>
              </w:rPr>
              <w:t xml:space="preserve">Página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A00E84">
              <w:rPr>
                <w:noProof/>
              </w:rPr>
              <w:t>1</w:t>
            </w:r>
            <w:r>
              <w:fldChar w:fldCharType="end"/>
            </w:r>
            <w:r>
              <w:rPr>
                <w:lang w:val="pt-BR"/>
              </w:rPr>
              <w:t xml:space="preserve"> de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A00E84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:rsidR="00AD3F62" w:rsidRPr="00B72BC9" w:rsidRDefault="00AD3F62" w:rsidP="00E178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986" w:rsidRDefault="00FE5986" w:rsidP="00E1788D">
      <w:r>
        <w:separator/>
      </w:r>
    </w:p>
  </w:footnote>
  <w:footnote w:type="continuationSeparator" w:id="0">
    <w:p w:rsidR="00FE5986" w:rsidRDefault="00FE5986" w:rsidP="00E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749" w:rsidRDefault="00763749" w:rsidP="00E1788D">
    <w:pPr>
      <w:rPr>
        <w:noProof/>
      </w:rPr>
    </w:pPr>
    <w:r>
      <w:rPr>
        <w:noProof/>
      </w:rPr>
      <w:t xml:space="preserve"> </w:t>
    </w:r>
  </w:p>
  <w:p w:rsidR="008C7EAF" w:rsidRDefault="008C7EAF" w:rsidP="00E178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06D"/>
    <w:multiLevelType w:val="hybridMultilevel"/>
    <w:tmpl w:val="E988A22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8316F0"/>
    <w:multiLevelType w:val="multilevel"/>
    <w:tmpl w:val="AF086EE6"/>
    <w:lvl w:ilvl="0">
      <w:start w:val="1"/>
      <w:numFmt w:val="none"/>
      <w:lvlText w:val="3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78244C7"/>
    <w:multiLevelType w:val="hybridMultilevel"/>
    <w:tmpl w:val="4C667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0489"/>
    <w:multiLevelType w:val="hybridMultilevel"/>
    <w:tmpl w:val="57CEDA4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046749"/>
    <w:multiLevelType w:val="hybridMultilevel"/>
    <w:tmpl w:val="44CA721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A39B1"/>
    <w:multiLevelType w:val="hybridMultilevel"/>
    <w:tmpl w:val="FE3871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642CF7"/>
    <w:multiLevelType w:val="multilevel"/>
    <w:tmpl w:val="65AA921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7" w15:restartNumberingAfterBreak="0">
    <w:nsid w:val="45796928"/>
    <w:multiLevelType w:val="multilevel"/>
    <w:tmpl w:val="0FCA1B3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8" w15:restartNumberingAfterBreak="0">
    <w:nsid w:val="481875FD"/>
    <w:multiLevelType w:val="hybridMultilevel"/>
    <w:tmpl w:val="6F92B9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37CC5"/>
    <w:multiLevelType w:val="hybridMultilevel"/>
    <w:tmpl w:val="17B28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D7E96"/>
    <w:multiLevelType w:val="hybridMultilevel"/>
    <w:tmpl w:val="737837D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A7221"/>
    <w:multiLevelType w:val="hybridMultilevel"/>
    <w:tmpl w:val="53323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F04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76C67"/>
    <w:multiLevelType w:val="multilevel"/>
    <w:tmpl w:val="8BAE35E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14" w15:restartNumberingAfterBreak="0">
    <w:nsid w:val="6C147D3D"/>
    <w:multiLevelType w:val="multilevel"/>
    <w:tmpl w:val="624EE7A0"/>
    <w:lvl w:ilvl="0">
      <w:start w:val="1"/>
      <w:numFmt w:val="decimal"/>
      <w:pStyle w:val="Titulo1Mahindra"/>
      <w:lvlText w:val="%1."/>
      <w:lvlJc w:val="left"/>
      <w:pPr>
        <w:ind w:left="360" w:hanging="360"/>
      </w:pPr>
    </w:lvl>
    <w:lvl w:ilvl="1">
      <w:start w:val="1"/>
      <w:numFmt w:val="decimal"/>
      <w:pStyle w:val="Titulo2Mahindra"/>
      <w:lvlText w:val="%1.%2."/>
      <w:lvlJc w:val="left"/>
      <w:pPr>
        <w:ind w:left="716" w:hanging="432"/>
      </w:pPr>
      <w:rPr>
        <w:sz w:val="44"/>
        <w:szCs w:val="44"/>
      </w:rPr>
    </w:lvl>
    <w:lvl w:ilvl="2">
      <w:start w:val="1"/>
      <w:numFmt w:val="decimal"/>
      <w:pStyle w:val="Titulo3Mahindra"/>
      <w:lvlText w:val="%1.%2.%3."/>
      <w:lvlJc w:val="left"/>
      <w:pPr>
        <w:ind w:left="1922" w:hanging="504"/>
      </w:pPr>
    </w:lvl>
    <w:lvl w:ilvl="3">
      <w:start w:val="1"/>
      <w:numFmt w:val="decimal"/>
      <w:pStyle w:val="Titulo4Mahindra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374369"/>
    <w:multiLevelType w:val="hybridMultilevel"/>
    <w:tmpl w:val="8692323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7D4B64"/>
    <w:multiLevelType w:val="hybridMultilevel"/>
    <w:tmpl w:val="11148A4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EA72AC"/>
    <w:multiLevelType w:val="multilevel"/>
    <w:tmpl w:val="E662D6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15"/>
  </w:num>
  <w:num w:numId="11">
    <w:abstractNumId w:val="3"/>
  </w:num>
  <w:num w:numId="12">
    <w:abstractNumId w:val="5"/>
  </w:num>
  <w:num w:numId="13">
    <w:abstractNumId w:val="8"/>
  </w:num>
  <w:num w:numId="14">
    <w:abstractNumId w:val="6"/>
  </w:num>
  <w:num w:numId="15">
    <w:abstractNumId w:val="9"/>
  </w:num>
  <w:num w:numId="16">
    <w:abstractNumId w:val="1"/>
  </w:num>
  <w:num w:numId="17">
    <w:abstractNumId w:val="14"/>
  </w:num>
  <w:num w:numId="18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 strokecolor="none [3215]">
      <v:fill color="white"/>
      <v:stroke color="none [32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75"/>
    <w:rsid w:val="000036DB"/>
    <w:rsid w:val="00006161"/>
    <w:rsid w:val="000166BC"/>
    <w:rsid w:val="000229A6"/>
    <w:rsid w:val="00026EDC"/>
    <w:rsid w:val="0003019B"/>
    <w:rsid w:val="000321AC"/>
    <w:rsid w:val="00035E94"/>
    <w:rsid w:val="0003694D"/>
    <w:rsid w:val="00045428"/>
    <w:rsid w:val="00045FA0"/>
    <w:rsid w:val="00063F11"/>
    <w:rsid w:val="00067068"/>
    <w:rsid w:val="000805AD"/>
    <w:rsid w:val="00081AFE"/>
    <w:rsid w:val="000913B9"/>
    <w:rsid w:val="000A095D"/>
    <w:rsid w:val="000A2C12"/>
    <w:rsid w:val="000B019F"/>
    <w:rsid w:val="000B03B8"/>
    <w:rsid w:val="000B0FC3"/>
    <w:rsid w:val="000C30D7"/>
    <w:rsid w:val="000D3E3D"/>
    <w:rsid w:val="000D56F4"/>
    <w:rsid w:val="000D7DBF"/>
    <w:rsid w:val="000E1AE5"/>
    <w:rsid w:val="000E444A"/>
    <w:rsid w:val="000F3488"/>
    <w:rsid w:val="001013A8"/>
    <w:rsid w:val="00105B18"/>
    <w:rsid w:val="001116AE"/>
    <w:rsid w:val="00115CE6"/>
    <w:rsid w:val="001225E8"/>
    <w:rsid w:val="00131898"/>
    <w:rsid w:val="001328C7"/>
    <w:rsid w:val="00142929"/>
    <w:rsid w:val="00147211"/>
    <w:rsid w:val="001553C8"/>
    <w:rsid w:val="0016393D"/>
    <w:rsid w:val="001674E9"/>
    <w:rsid w:val="001768B6"/>
    <w:rsid w:val="00182D19"/>
    <w:rsid w:val="00183294"/>
    <w:rsid w:val="0018613F"/>
    <w:rsid w:val="0018733B"/>
    <w:rsid w:val="001A4310"/>
    <w:rsid w:val="001A5910"/>
    <w:rsid w:val="001A6E7E"/>
    <w:rsid w:val="001B1B10"/>
    <w:rsid w:val="001B57D0"/>
    <w:rsid w:val="001C7D43"/>
    <w:rsid w:val="001F23AA"/>
    <w:rsid w:val="001F34E4"/>
    <w:rsid w:val="002128C3"/>
    <w:rsid w:val="00225B48"/>
    <w:rsid w:val="002372D0"/>
    <w:rsid w:val="002417B1"/>
    <w:rsid w:val="00242A45"/>
    <w:rsid w:val="002503D6"/>
    <w:rsid w:val="00253084"/>
    <w:rsid w:val="00254E30"/>
    <w:rsid w:val="00265745"/>
    <w:rsid w:val="0027489B"/>
    <w:rsid w:val="00286A6A"/>
    <w:rsid w:val="002A2CE4"/>
    <w:rsid w:val="002A7F07"/>
    <w:rsid w:val="002B5369"/>
    <w:rsid w:val="002D0CC6"/>
    <w:rsid w:val="002D6A49"/>
    <w:rsid w:val="002E3297"/>
    <w:rsid w:val="002E5B9E"/>
    <w:rsid w:val="002E7615"/>
    <w:rsid w:val="002F3347"/>
    <w:rsid w:val="0031045B"/>
    <w:rsid w:val="003224D5"/>
    <w:rsid w:val="00324F28"/>
    <w:rsid w:val="0034505D"/>
    <w:rsid w:val="00361FBA"/>
    <w:rsid w:val="0036237C"/>
    <w:rsid w:val="00364042"/>
    <w:rsid w:val="003706DF"/>
    <w:rsid w:val="00375174"/>
    <w:rsid w:val="00380380"/>
    <w:rsid w:val="003862A1"/>
    <w:rsid w:val="00386915"/>
    <w:rsid w:val="003A0180"/>
    <w:rsid w:val="003A2DF4"/>
    <w:rsid w:val="003B7144"/>
    <w:rsid w:val="003C37D0"/>
    <w:rsid w:val="003D068B"/>
    <w:rsid w:val="003D291E"/>
    <w:rsid w:val="003D3C69"/>
    <w:rsid w:val="003D6AA0"/>
    <w:rsid w:val="003D7FEE"/>
    <w:rsid w:val="003F7C11"/>
    <w:rsid w:val="004211E6"/>
    <w:rsid w:val="004300DA"/>
    <w:rsid w:val="004352C7"/>
    <w:rsid w:val="004356D4"/>
    <w:rsid w:val="00435A58"/>
    <w:rsid w:val="00441262"/>
    <w:rsid w:val="00441E86"/>
    <w:rsid w:val="00442C0B"/>
    <w:rsid w:val="0044721D"/>
    <w:rsid w:val="0044772F"/>
    <w:rsid w:val="00447CFA"/>
    <w:rsid w:val="0045145B"/>
    <w:rsid w:val="004627B4"/>
    <w:rsid w:val="00465AC5"/>
    <w:rsid w:val="00471BFD"/>
    <w:rsid w:val="0047599C"/>
    <w:rsid w:val="00482747"/>
    <w:rsid w:val="004902BD"/>
    <w:rsid w:val="0049285F"/>
    <w:rsid w:val="004963BC"/>
    <w:rsid w:val="00496FE9"/>
    <w:rsid w:val="004A0377"/>
    <w:rsid w:val="004B7891"/>
    <w:rsid w:val="004B7E3A"/>
    <w:rsid w:val="004C3C84"/>
    <w:rsid w:val="004C68A7"/>
    <w:rsid w:val="004D466D"/>
    <w:rsid w:val="004F0A6A"/>
    <w:rsid w:val="004F0BE0"/>
    <w:rsid w:val="004F5042"/>
    <w:rsid w:val="004F6CD5"/>
    <w:rsid w:val="004F74E5"/>
    <w:rsid w:val="004F753F"/>
    <w:rsid w:val="0051448E"/>
    <w:rsid w:val="00520BD1"/>
    <w:rsid w:val="00521358"/>
    <w:rsid w:val="00521F72"/>
    <w:rsid w:val="00522700"/>
    <w:rsid w:val="0054709E"/>
    <w:rsid w:val="00551A02"/>
    <w:rsid w:val="00557F4C"/>
    <w:rsid w:val="00562CFE"/>
    <w:rsid w:val="00567FDF"/>
    <w:rsid w:val="0057026C"/>
    <w:rsid w:val="00571445"/>
    <w:rsid w:val="0057773D"/>
    <w:rsid w:val="0058369F"/>
    <w:rsid w:val="00590EC9"/>
    <w:rsid w:val="005B6D3B"/>
    <w:rsid w:val="005C10D5"/>
    <w:rsid w:val="005D5CA2"/>
    <w:rsid w:val="005E2958"/>
    <w:rsid w:val="005E5DE2"/>
    <w:rsid w:val="006005DD"/>
    <w:rsid w:val="00607780"/>
    <w:rsid w:val="0061001A"/>
    <w:rsid w:val="00614120"/>
    <w:rsid w:val="006143CC"/>
    <w:rsid w:val="00634D99"/>
    <w:rsid w:val="00643AD9"/>
    <w:rsid w:val="00651434"/>
    <w:rsid w:val="0065624E"/>
    <w:rsid w:val="0067051F"/>
    <w:rsid w:val="006767B6"/>
    <w:rsid w:val="006B6F4E"/>
    <w:rsid w:val="006C317D"/>
    <w:rsid w:val="006D242E"/>
    <w:rsid w:val="006D39A3"/>
    <w:rsid w:val="006D560A"/>
    <w:rsid w:val="006E2E12"/>
    <w:rsid w:val="006E3147"/>
    <w:rsid w:val="0070492F"/>
    <w:rsid w:val="00722193"/>
    <w:rsid w:val="00722685"/>
    <w:rsid w:val="007269FB"/>
    <w:rsid w:val="007300B4"/>
    <w:rsid w:val="00730DAF"/>
    <w:rsid w:val="007342DB"/>
    <w:rsid w:val="00744882"/>
    <w:rsid w:val="007467E6"/>
    <w:rsid w:val="00747DE2"/>
    <w:rsid w:val="00763749"/>
    <w:rsid w:val="00764672"/>
    <w:rsid w:val="007662FD"/>
    <w:rsid w:val="00770CB1"/>
    <w:rsid w:val="0078259A"/>
    <w:rsid w:val="00782A35"/>
    <w:rsid w:val="00783D66"/>
    <w:rsid w:val="0078719D"/>
    <w:rsid w:val="00787F5A"/>
    <w:rsid w:val="00795897"/>
    <w:rsid w:val="007A1A79"/>
    <w:rsid w:val="007A1F52"/>
    <w:rsid w:val="007B7525"/>
    <w:rsid w:val="007D10B3"/>
    <w:rsid w:val="007F4BE6"/>
    <w:rsid w:val="007F5CDE"/>
    <w:rsid w:val="00812EDC"/>
    <w:rsid w:val="00814952"/>
    <w:rsid w:val="00815BBD"/>
    <w:rsid w:val="008170D9"/>
    <w:rsid w:val="0082363F"/>
    <w:rsid w:val="00823EF8"/>
    <w:rsid w:val="00823F3E"/>
    <w:rsid w:val="00824E7D"/>
    <w:rsid w:val="00837635"/>
    <w:rsid w:val="0084386B"/>
    <w:rsid w:val="008507D9"/>
    <w:rsid w:val="00854DBD"/>
    <w:rsid w:val="00855B26"/>
    <w:rsid w:val="00874AE5"/>
    <w:rsid w:val="008767F0"/>
    <w:rsid w:val="0088408F"/>
    <w:rsid w:val="00891F69"/>
    <w:rsid w:val="008A08EF"/>
    <w:rsid w:val="008B7343"/>
    <w:rsid w:val="008C743B"/>
    <w:rsid w:val="008C7EAF"/>
    <w:rsid w:val="008F6472"/>
    <w:rsid w:val="00902E8B"/>
    <w:rsid w:val="00907A92"/>
    <w:rsid w:val="00917207"/>
    <w:rsid w:val="0092124B"/>
    <w:rsid w:val="009212F2"/>
    <w:rsid w:val="00925595"/>
    <w:rsid w:val="00927384"/>
    <w:rsid w:val="0093188D"/>
    <w:rsid w:val="009524FB"/>
    <w:rsid w:val="00962C58"/>
    <w:rsid w:val="00970D95"/>
    <w:rsid w:val="00976741"/>
    <w:rsid w:val="009836C6"/>
    <w:rsid w:val="00996710"/>
    <w:rsid w:val="009B0427"/>
    <w:rsid w:val="009B0D4F"/>
    <w:rsid w:val="009B2F87"/>
    <w:rsid w:val="009B3EED"/>
    <w:rsid w:val="009C4775"/>
    <w:rsid w:val="009C4E93"/>
    <w:rsid w:val="009E62F9"/>
    <w:rsid w:val="009E6979"/>
    <w:rsid w:val="00A00E84"/>
    <w:rsid w:val="00A0752C"/>
    <w:rsid w:val="00A12A42"/>
    <w:rsid w:val="00A24483"/>
    <w:rsid w:val="00A3061B"/>
    <w:rsid w:val="00A334EC"/>
    <w:rsid w:val="00A53D50"/>
    <w:rsid w:val="00A553CD"/>
    <w:rsid w:val="00A555EA"/>
    <w:rsid w:val="00A657B8"/>
    <w:rsid w:val="00A74B97"/>
    <w:rsid w:val="00A8373D"/>
    <w:rsid w:val="00A90C04"/>
    <w:rsid w:val="00A91BB0"/>
    <w:rsid w:val="00A92E2B"/>
    <w:rsid w:val="00AA123B"/>
    <w:rsid w:val="00AA43DE"/>
    <w:rsid w:val="00AA6AA1"/>
    <w:rsid w:val="00AA6F1E"/>
    <w:rsid w:val="00AC73F3"/>
    <w:rsid w:val="00AD3F62"/>
    <w:rsid w:val="00AD4DFB"/>
    <w:rsid w:val="00AE17FA"/>
    <w:rsid w:val="00AE63F8"/>
    <w:rsid w:val="00AF27C0"/>
    <w:rsid w:val="00B0280C"/>
    <w:rsid w:val="00B045AE"/>
    <w:rsid w:val="00B1011E"/>
    <w:rsid w:val="00B30321"/>
    <w:rsid w:val="00B31A6D"/>
    <w:rsid w:val="00B37AC4"/>
    <w:rsid w:val="00B4099D"/>
    <w:rsid w:val="00B722A4"/>
    <w:rsid w:val="00B72BC9"/>
    <w:rsid w:val="00B82E20"/>
    <w:rsid w:val="00B94BD1"/>
    <w:rsid w:val="00B94F8F"/>
    <w:rsid w:val="00B95502"/>
    <w:rsid w:val="00B97E17"/>
    <w:rsid w:val="00BA0E35"/>
    <w:rsid w:val="00BA3553"/>
    <w:rsid w:val="00BA66ED"/>
    <w:rsid w:val="00BA688B"/>
    <w:rsid w:val="00BB4921"/>
    <w:rsid w:val="00BB596B"/>
    <w:rsid w:val="00BC3D53"/>
    <w:rsid w:val="00BD6560"/>
    <w:rsid w:val="00C05836"/>
    <w:rsid w:val="00C26730"/>
    <w:rsid w:val="00C300C6"/>
    <w:rsid w:val="00C31C5D"/>
    <w:rsid w:val="00C40B09"/>
    <w:rsid w:val="00C53435"/>
    <w:rsid w:val="00C550D8"/>
    <w:rsid w:val="00C5742A"/>
    <w:rsid w:val="00C75066"/>
    <w:rsid w:val="00C7678B"/>
    <w:rsid w:val="00C76D40"/>
    <w:rsid w:val="00C8589A"/>
    <w:rsid w:val="00C962DF"/>
    <w:rsid w:val="00C96A87"/>
    <w:rsid w:val="00C96ACE"/>
    <w:rsid w:val="00CB07D5"/>
    <w:rsid w:val="00CC795F"/>
    <w:rsid w:val="00CD03FF"/>
    <w:rsid w:val="00CE1381"/>
    <w:rsid w:val="00CE35AA"/>
    <w:rsid w:val="00CE6E05"/>
    <w:rsid w:val="00CF2DFE"/>
    <w:rsid w:val="00D01CAD"/>
    <w:rsid w:val="00D15D38"/>
    <w:rsid w:val="00D23F8E"/>
    <w:rsid w:val="00D423CE"/>
    <w:rsid w:val="00D42F69"/>
    <w:rsid w:val="00D44FA1"/>
    <w:rsid w:val="00D53395"/>
    <w:rsid w:val="00D535DF"/>
    <w:rsid w:val="00D6275E"/>
    <w:rsid w:val="00D664ED"/>
    <w:rsid w:val="00D67B98"/>
    <w:rsid w:val="00D707A2"/>
    <w:rsid w:val="00D81AA1"/>
    <w:rsid w:val="00D844C9"/>
    <w:rsid w:val="00D8662F"/>
    <w:rsid w:val="00D91A70"/>
    <w:rsid w:val="00D933D4"/>
    <w:rsid w:val="00DC130B"/>
    <w:rsid w:val="00DC1B9F"/>
    <w:rsid w:val="00DD02EE"/>
    <w:rsid w:val="00DD63CE"/>
    <w:rsid w:val="00DD65B6"/>
    <w:rsid w:val="00DD6941"/>
    <w:rsid w:val="00DE359C"/>
    <w:rsid w:val="00DE5F7E"/>
    <w:rsid w:val="00DF1B9C"/>
    <w:rsid w:val="00DF2BBB"/>
    <w:rsid w:val="00E01E9F"/>
    <w:rsid w:val="00E15FE8"/>
    <w:rsid w:val="00E1788D"/>
    <w:rsid w:val="00E205C1"/>
    <w:rsid w:val="00E35CF5"/>
    <w:rsid w:val="00E37252"/>
    <w:rsid w:val="00E43811"/>
    <w:rsid w:val="00E4442A"/>
    <w:rsid w:val="00E47957"/>
    <w:rsid w:val="00E51168"/>
    <w:rsid w:val="00E627E4"/>
    <w:rsid w:val="00E716A3"/>
    <w:rsid w:val="00E737EE"/>
    <w:rsid w:val="00E74A30"/>
    <w:rsid w:val="00E801B0"/>
    <w:rsid w:val="00E830D5"/>
    <w:rsid w:val="00E919B7"/>
    <w:rsid w:val="00E9598C"/>
    <w:rsid w:val="00EA0D2A"/>
    <w:rsid w:val="00EA587B"/>
    <w:rsid w:val="00EC31A9"/>
    <w:rsid w:val="00EC78A6"/>
    <w:rsid w:val="00EE4F28"/>
    <w:rsid w:val="00EE59C8"/>
    <w:rsid w:val="00EE64FF"/>
    <w:rsid w:val="00EE7E2E"/>
    <w:rsid w:val="00F00508"/>
    <w:rsid w:val="00F02167"/>
    <w:rsid w:val="00F02CB3"/>
    <w:rsid w:val="00F05A6A"/>
    <w:rsid w:val="00F076D1"/>
    <w:rsid w:val="00F1134C"/>
    <w:rsid w:val="00F12096"/>
    <w:rsid w:val="00F143F1"/>
    <w:rsid w:val="00F205DA"/>
    <w:rsid w:val="00F2704F"/>
    <w:rsid w:val="00F3143B"/>
    <w:rsid w:val="00F324A9"/>
    <w:rsid w:val="00F357DE"/>
    <w:rsid w:val="00F46789"/>
    <w:rsid w:val="00F50C3D"/>
    <w:rsid w:val="00F5502A"/>
    <w:rsid w:val="00F62A8E"/>
    <w:rsid w:val="00F652BA"/>
    <w:rsid w:val="00F8100E"/>
    <w:rsid w:val="00F83684"/>
    <w:rsid w:val="00F85D02"/>
    <w:rsid w:val="00FB09A6"/>
    <w:rsid w:val="00FB12BF"/>
    <w:rsid w:val="00FB372F"/>
    <w:rsid w:val="00FB3939"/>
    <w:rsid w:val="00FC732A"/>
    <w:rsid w:val="00FD0CFC"/>
    <w:rsid w:val="00FD5384"/>
    <w:rsid w:val="00FD7A2B"/>
    <w:rsid w:val="00FE5986"/>
    <w:rsid w:val="00FF2DF0"/>
    <w:rsid w:val="00FF74B1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none [3215]">
      <v:fill color="white"/>
      <v:stroke color="none [3215]"/>
    </o:shapedefaults>
    <o:shapelayout v:ext="edit">
      <o:idmap v:ext="edit" data="1"/>
    </o:shapelayout>
  </w:shapeDefaults>
  <w:decimalSymbol w:val=","/>
  <w:listSeparator w:val=";"/>
  <w15:docId w15:val="{2D861C6D-5C4C-4458-9297-539A96D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788D"/>
    <w:pPr>
      <w:spacing w:before="240" w:line="360" w:lineRule="auto"/>
      <w:ind w:firstLine="709"/>
    </w:pPr>
    <w:rPr>
      <w:rFonts w:ascii="Arial" w:eastAsia="Calibri" w:hAnsi="Arial" w:cs="Times New Roman"/>
      <w:color w:val="000000" w:themeColor="text1"/>
      <w:spacing w:val="10"/>
      <w:sz w:val="24"/>
      <w:szCs w:val="24"/>
    </w:rPr>
  </w:style>
  <w:style w:type="paragraph" w:styleId="Ttulo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Ttulo1Char"/>
    <w:uiPriority w:val="9"/>
    <w:qFormat/>
    <w:rsid w:val="00763749"/>
    <w:pPr>
      <w:keepNext/>
      <w:numPr>
        <w:numId w:val="1"/>
      </w:numPr>
      <w:spacing w:after="0"/>
      <w:outlineLvl w:val="0"/>
    </w:pPr>
    <w:rPr>
      <w:rFonts w:ascii="Times New Roman" w:eastAsia="Times New Roman" w:hAnsi="Times New Roman"/>
      <w:b/>
      <w:color w:val="BE3A3A"/>
      <w:sz w:val="28"/>
      <w:szCs w:val="28"/>
    </w:rPr>
  </w:style>
  <w:style w:type="paragraph" w:styleId="Ttulo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"/>
    <w:basedOn w:val="Normal"/>
    <w:next w:val="Normal"/>
    <w:link w:val="Ttulo2Char"/>
    <w:uiPriority w:val="9"/>
    <w:rsid w:val="0076374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/>
      <w:b/>
      <w:szCs w:val="20"/>
    </w:rPr>
  </w:style>
  <w:style w:type="paragraph" w:styleId="Ttulo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"/>
    <w:basedOn w:val="Normal"/>
    <w:next w:val="Normal"/>
    <w:link w:val="Ttulo3Char"/>
    <w:uiPriority w:val="9"/>
    <w:unhideWhenUsed/>
    <w:rsid w:val="00763749"/>
    <w:pPr>
      <w:keepNext/>
      <w:numPr>
        <w:ilvl w:val="2"/>
        <w:numId w:val="1"/>
      </w:numPr>
      <w:spacing w:after="60"/>
      <w:jc w:val="both"/>
      <w:outlineLvl w:val="2"/>
    </w:pPr>
    <w:rPr>
      <w:rFonts w:ascii="Times New Roman" w:eastAsia="Times New Roman" w:hAnsi="Times New Roman"/>
      <w:b/>
      <w:bCs/>
      <w:szCs w:val="26"/>
    </w:rPr>
  </w:style>
  <w:style w:type="paragraph" w:styleId="Ttulo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"/>
    <w:basedOn w:val="Normal"/>
    <w:next w:val="Normal"/>
    <w:link w:val="Ttulo4Char"/>
    <w:unhideWhenUsed/>
    <w:rsid w:val="00763749"/>
    <w:pPr>
      <w:keepNext/>
      <w:numPr>
        <w:ilvl w:val="3"/>
        <w:numId w:val="1"/>
      </w:numPr>
      <w:spacing w:after="60"/>
      <w:outlineLvl w:val="3"/>
    </w:pPr>
    <w:rPr>
      <w:rFonts w:ascii="Arial Bold" w:eastAsia="Times New Roman" w:hAnsi="Arial Bold"/>
      <w:b/>
      <w:bCs/>
      <w:sz w:val="20"/>
      <w:szCs w:val="28"/>
    </w:rPr>
  </w:style>
  <w:style w:type="paragraph" w:styleId="Ttulo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"/>
    <w:basedOn w:val="Normal"/>
    <w:next w:val="Normal"/>
    <w:link w:val="Ttulo5Char"/>
    <w:unhideWhenUsed/>
    <w:rsid w:val="00763749"/>
    <w:pPr>
      <w:numPr>
        <w:ilvl w:val="4"/>
        <w:numId w:val="1"/>
      </w:numPr>
      <w:spacing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Ttulo6Char"/>
    <w:rsid w:val="00763749"/>
    <w:pPr>
      <w:numPr>
        <w:ilvl w:val="5"/>
        <w:numId w:val="1"/>
      </w:numPr>
      <w:spacing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"/>
    <w:basedOn w:val="Normal"/>
    <w:next w:val="Normal"/>
    <w:link w:val="Ttulo7Char"/>
    <w:rsid w:val="00763749"/>
    <w:pPr>
      <w:numPr>
        <w:ilvl w:val="6"/>
        <w:numId w:val="1"/>
      </w:numPr>
      <w:spacing w:after="60" w:line="240" w:lineRule="auto"/>
      <w:outlineLvl w:val="6"/>
    </w:pPr>
    <w:rPr>
      <w:rFonts w:ascii="Times New Roman" w:eastAsia="Times New Roman" w:hAnsi="Times New Roman"/>
    </w:rPr>
  </w:style>
  <w:style w:type="paragraph" w:styleId="Ttulo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Ttulo8Char"/>
    <w:rsid w:val="00763749"/>
    <w:pPr>
      <w:numPr>
        <w:ilvl w:val="7"/>
        <w:numId w:val="1"/>
      </w:numPr>
      <w:spacing w:after="60" w:line="240" w:lineRule="auto"/>
      <w:outlineLvl w:val="7"/>
    </w:pPr>
    <w:rPr>
      <w:rFonts w:ascii="Times New Roman" w:eastAsia="Times New Roman" w:hAnsi="Times New Roman"/>
      <w:i/>
      <w:iCs/>
    </w:rPr>
  </w:style>
  <w:style w:type="paragraph" w:styleId="Ttulo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"/>
    <w:basedOn w:val="Normal"/>
    <w:next w:val="Normal"/>
    <w:link w:val="Ttulo9Char"/>
    <w:rsid w:val="00763749"/>
    <w:pPr>
      <w:numPr>
        <w:ilvl w:val="8"/>
        <w:numId w:val="1"/>
      </w:numPr>
      <w:spacing w:after="6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69F"/>
  </w:style>
  <w:style w:type="paragraph" w:styleId="Rodap">
    <w:name w:val="footer"/>
    <w:basedOn w:val="Normal"/>
    <w:link w:val="Rodap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69F"/>
  </w:style>
  <w:style w:type="paragraph" w:styleId="Textodebalo">
    <w:name w:val="Balloon Text"/>
    <w:basedOn w:val="Normal"/>
    <w:link w:val="Textodebalo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29A6"/>
    <w:pPr>
      <w:ind w:left="720"/>
      <w:contextualSpacing/>
    </w:pPr>
  </w:style>
  <w:style w:type="paragraph" w:customStyle="1" w:styleId="StyleJustifiedLinespacing15lines">
    <w:name w:val="Style Justified Line spacing:  1.5 lines"/>
    <w:basedOn w:val="Normal"/>
    <w:rsid w:val="00AE17FA"/>
    <w:pPr>
      <w:spacing w:after="0"/>
      <w:jc w:val="both"/>
    </w:pPr>
    <w:rPr>
      <w:rFonts w:ascii="Trebuchet MS" w:eastAsia="Times New Roman" w:hAnsi="Trebuchet M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E17FA"/>
    <w:rPr>
      <w:color w:val="6D6E71" w:themeColor="hyperlink"/>
      <w:u w:val="single"/>
    </w:rPr>
  </w:style>
  <w:style w:type="paragraph" w:customStyle="1" w:styleId="TableText">
    <w:name w:val="TableText"/>
    <w:basedOn w:val="Normal"/>
    <w:link w:val="TableTextChar2"/>
    <w:rsid w:val="00763749"/>
    <w:pPr>
      <w:spacing w:before="60" w:after="60" w:line="240" w:lineRule="auto"/>
    </w:pPr>
    <w:rPr>
      <w:rFonts w:ascii="Verdana" w:eastAsia="Times New Roman" w:hAnsi="Verdana"/>
      <w:sz w:val="20"/>
      <w:szCs w:val="20"/>
      <w:lang w:val="en-GB"/>
    </w:rPr>
  </w:style>
  <w:style w:type="character" w:customStyle="1" w:styleId="TableTextChar2">
    <w:name w:val="TableText Char2"/>
    <w:basedOn w:val="Fontepargpadro"/>
    <w:link w:val="TableText"/>
    <w:rsid w:val="00763749"/>
    <w:rPr>
      <w:rFonts w:ascii="Verdana" w:eastAsia="Times New Roman" w:hAnsi="Verdana" w:cs="Times New Roman"/>
      <w:sz w:val="20"/>
      <w:szCs w:val="20"/>
      <w:lang w:val="en-GB"/>
    </w:rPr>
  </w:style>
  <w:style w:type="paragraph" w:styleId="Sumrio1">
    <w:name w:val="toc 1"/>
    <w:basedOn w:val="Normal"/>
    <w:next w:val="Normal"/>
    <w:autoRedefine/>
    <w:uiPriority w:val="39"/>
    <w:qFormat/>
    <w:rsid w:val="006005DD"/>
    <w:pPr>
      <w:tabs>
        <w:tab w:val="left" w:pos="480"/>
        <w:tab w:val="left" w:pos="1320"/>
        <w:tab w:val="right" w:leader="dot" w:pos="9000"/>
      </w:tabs>
      <w:spacing w:before="120" w:after="0"/>
    </w:pPr>
    <w:rPr>
      <w:rFonts w:ascii="Times New Roman" w:eastAsia="Times New Roman" w:hAnsi="Times New Roman" w:cs="Arial"/>
      <w:b/>
      <w:noProof/>
      <w:szCs w:val="20"/>
      <w:lang w:eastAsia="ko-KR"/>
    </w:rPr>
  </w:style>
  <w:style w:type="character" w:customStyle="1" w:styleId="Ttulo1Char">
    <w:name w:val="Título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Fontepargpadro"/>
    <w:link w:val="Ttulo1"/>
    <w:uiPriority w:val="9"/>
    <w:rsid w:val="00763749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Ttulo2Char">
    <w:name w:val="Título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Fontepargpadro"/>
    <w:link w:val="Ttulo2"/>
    <w:uiPriority w:val="9"/>
    <w:rsid w:val="00763749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3Char">
    <w:name w:val="Título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Fontepargpadro"/>
    <w:link w:val="Ttulo3"/>
    <w:uiPriority w:val="9"/>
    <w:rsid w:val="00763749"/>
    <w:rPr>
      <w:rFonts w:ascii="Times New Roman" w:eastAsia="Times New Roman" w:hAnsi="Times New Roman" w:cs="Times New Roman"/>
      <w:b/>
      <w:bCs/>
      <w:szCs w:val="26"/>
    </w:rPr>
  </w:style>
  <w:style w:type="character" w:customStyle="1" w:styleId="Ttulo4Char">
    <w:name w:val="Título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Fontepargpadro"/>
    <w:link w:val="Ttulo4"/>
    <w:rsid w:val="00763749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Ttulo5Char">
    <w:name w:val="Título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Fontepargpadro"/>
    <w:link w:val="Ttulo5"/>
    <w:rsid w:val="0076374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aliases w:val="Legal Level 1. Char,h6 Char,PA Appendix Char,GE Heading 6 Char,Sub-bullet point Char,H6 Char,Third Subheading Char,cnp Char,Caption number (page-wide) Char,Tables Char,T1 Char,sub-dash Char,sd Char,51 Char,L1 Heading 6 Char,do not use Char"/>
    <w:basedOn w:val="Fontepargpadro"/>
    <w:link w:val="Ttulo6"/>
    <w:rsid w:val="00763749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Fontepargpadro"/>
    <w:link w:val="Ttulo7"/>
    <w:rsid w:val="0076374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Fontepargpadro"/>
    <w:link w:val="Ttulo8"/>
    <w:rsid w:val="0076374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Fontepargpadro"/>
    <w:link w:val="Ttulo9"/>
    <w:rsid w:val="00763749"/>
    <w:rPr>
      <w:rFonts w:ascii="Arial" w:eastAsia="Times New Roman" w:hAnsi="Arial" w:cs="Arial"/>
    </w:rPr>
  </w:style>
  <w:style w:type="paragraph" w:customStyle="1" w:styleId="Default">
    <w:name w:val="Default"/>
    <w:rsid w:val="00AC73F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customStyle="1" w:styleId="LightShading1">
    <w:name w:val="Light Shading1"/>
    <w:basedOn w:val="Tabelanormal"/>
    <w:uiPriority w:val="60"/>
    <w:rsid w:val="00AC73F3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2E5B9E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553C8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6005DD"/>
    <w:pPr>
      <w:tabs>
        <w:tab w:val="left" w:pos="1760"/>
        <w:tab w:val="right" w:leader="dot" w:pos="9350"/>
      </w:tabs>
      <w:ind w:left="220"/>
    </w:pPr>
    <w:rPr>
      <w:rFonts w:eastAsia="SimSun"/>
      <w:lang w:eastAsia="zh-CN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53C8"/>
    <w:pPr>
      <w:spacing w:after="0" w:line="240" w:lineRule="auto"/>
      <w:ind w:left="90"/>
    </w:pPr>
    <w:rPr>
      <w:rFonts w:eastAsia="SimSun"/>
      <w:b/>
      <w:color w:val="808080"/>
      <w:sz w:val="36"/>
      <w:szCs w:val="36"/>
      <w:lang w:eastAsia="zh-CN"/>
    </w:rPr>
  </w:style>
  <w:style w:type="character" w:customStyle="1" w:styleId="SubttuloChar">
    <w:name w:val="Subtítulo Char"/>
    <w:basedOn w:val="Fontepargpadro"/>
    <w:link w:val="Subttulo"/>
    <w:uiPriority w:val="11"/>
    <w:rsid w:val="001553C8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PageTitle">
    <w:name w:val="Page Title"/>
    <w:link w:val="PageTitleChar"/>
    <w:rsid w:val="001553C8"/>
    <w:pPr>
      <w:spacing w:after="0" w:line="240" w:lineRule="auto"/>
    </w:pPr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character" w:customStyle="1" w:styleId="PageTitleChar">
    <w:name w:val="Page Title Char"/>
    <w:link w:val="PageTitle"/>
    <w:rsid w:val="001553C8"/>
    <w:rPr>
      <w:rFonts w:ascii="Calibri" w:eastAsia="SimSun" w:hAnsi="Calibri" w:cs="Times New Roman"/>
      <w:b/>
      <w:color w:val="262626"/>
      <w:sz w:val="32"/>
      <w:szCs w:val="32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1553C8"/>
    <w:rPr>
      <w:rFonts w:eastAsia="SimSun"/>
      <w:b/>
      <w:bCs/>
      <w:sz w:val="20"/>
      <w:szCs w:val="20"/>
      <w:lang w:eastAsia="zh-CN"/>
    </w:rPr>
  </w:style>
  <w:style w:type="character" w:styleId="nfaseIntensa">
    <w:name w:val="Intense Emphasis"/>
    <w:aliases w:val="Mahindra Group"/>
    <w:basedOn w:val="Fontepargpadro"/>
    <w:uiPriority w:val="21"/>
    <w:qFormat/>
    <w:rsid w:val="00764672"/>
    <w:rPr>
      <w:rFonts w:asciiTheme="minorHAnsi" w:hAnsiTheme="minorHAnsi"/>
      <w:bCs/>
      <w:i w:val="0"/>
      <w:dstrike w:val="0"/>
      <w:color w:val="auto"/>
      <w:sz w:val="20"/>
      <w:u w:val="none"/>
      <w:vertAlign w:val="baseline"/>
    </w:rPr>
  </w:style>
  <w:style w:type="character" w:styleId="Forte">
    <w:name w:val="Strong"/>
    <w:basedOn w:val="Fontepargpadro"/>
    <w:uiPriority w:val="22"/>
    <w:qFormat/>
    <w:rsid w:val="00764672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2BD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A91228" w:themeColor="accent1" w:themeShade="BF"/>
    </w:rPr>
  </w:style>
  <w:style w:type="paragraph" w:customStyle="1" w:styleId="MahindraHeading">
    <w:name w:val="Mahindra Heading"/>
    <w:basedOn w:val="Ttulo1"/>
    <w:link w:val="MahindraHeadingChar"/>
    <w:qFormat/>
    <w:rsid w:val="006005DD"/>
    <w:pPr>
      <w:numPr>
        <w:numId w:val="0"/>
      </w:numPr>
      <w:spacing w:line="240" w:lineRule="auto"/>
      <w:outlineLvl w:val="9"/>
    </w:pPr>
    <w:rPr>
      <w:rFonts w:asciiTheme="majorHAnsi" w:hAnsiTheme="majorHAnsi"/>
      <w:color w:val="E31837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Ttulo2"/>
    <w:link w:val="MahindraSubheadingChar"/>
    <w:qFormat/>
    <w:rsid w:val="00F2704F"/>
    <w:rPr>
      <w:rFonts w:asciiTheme="majorHAnsi" w:hAnsiTheme="majorHAnsi"/>
      <w:b/>
      <w:color w:val="E31837" w:themeColor="background2"/>
      <w:sz w:val="28"/>
      <w:szCs w:val="28"/>
    </w:rPr>
  </w:style>
  <w:style w:type="character" w:customStyle="1" w:styleId="MahindraHeadingChar">
    <w:name w:val="Mahindra Heading Char"/>
    <w:basedOn w:val="Ttulo1Char"/>
    <w:link w:val="MahindraHeading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64"/>
      <w:szCs w:val="64"/>
    </w:rPr>
  </w:style>
  <w:style w:type="character" w:customStyle="1" w:styleId="MahindraSubheadingChar">
    <w:name w:val="Mahindra Subheading Char"/>
    <w:basedOn w:val="Fontepargpadro"/>
    <w:link w:val="MahindraSubheading"/>
    <w:rsid w:val="00F2704F"/>
    <w:rPr>
      <w:rFonts w:asciiTheme="majorHAnsi" w:eastAsia="Calibri" w:hAnsiTheme="majorHAnsi" w:cs="Times New Roman"/>
      <w:b/>
      <w:color w:val="E31837" w:themeColor="background2"/>
      <w:sz w:val="28"/>
      <w:szCs w:val="28"/>
    </w:rPr>
  </w:style>
  <w:style w:type="table" w:styleId="Tabelacomgrade">
    <w:name w:val="Table Grid"/>
    <w:basedOn w:val="Tabelanormal"/>
    <w:uiPriority w:val="59"/>
    <w:rsid w:val="00035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Lista6Colorida-Destaque21">
    <w:name w:val="Tabela de Lista 6 Colorida - Destaque 21"/>
    <w:basedOn w:val="Tabelanormal"/>
    <w:uiPriority w:val="51"/>
    <w:rsid w:val="00035E94"/>
    <w:pPr>
      <w:spacing w:after="0" w:line="240" w:lineRule="auto"/>
    </w:pPr>
    <w:rPr>
      <w:color w:val="7B7E82" w:themeColor="accent2" w:themeShade="BF"/>
    </w:rPr>
    <w:tblPr>
      <w:tblStyleRowBandSize w:val="1"/>
      <w:tblStyleColBandSize w:val="1"/>
      <w:tblBorders>
        <w:top w:val="single" w:sz="4" w:space="0" w:color="A7A9AC" w:themeColor="accent2"/>
        <w:bottom w:val="single" w:sz="4" w:space="0" w:color="A7A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7A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7A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E" w:themeFill="accent2" w:themeFillTint="33"/>
      </w:tcPr>
    </w:tblStylePr>
    <w:tblStylePr w:type="band1Horz">
      <w:tblPr/>
      <w:tcPr>
        <w:shd w:val="clear" w:color="auto" w:fill="EDEDEE" w:themeFill="accent2" w:themeFillTint="33"/>
      </w:tcPr>
    </w:tblStylePr>
  </w:style>
  <w:style w:type="table" w:styleId="SombreamentoClaro-nfase3">
    <w:name w:val="Light Shading Accent 3"/>
    <w:basedOn w:val="Tabelanormal"/>
    <w:uiPriority w:val="60"/>
    <w:rsid w:val="00225B48"/>
    <w:pPr>
      <w:spacing w:after="0" w:line="240" w:lineRule="auto"/>
    </w:pPr>
    <w:rPr>
      <w:color w:val="C16C0A" w:themeColor="accent3" w:themeShade="BF"/>
    </w:rPr>
    <w:tblPr>
      <w:tblStyleRowBandSize w:val="1"/>
      <w:tblStyleColBandSize w:val="1"/>
      <w:tblBorders>
        <w:top w:val="single" w:sz="8" w:space="0" w:color="F3901D" w:themeColor="accent3"/>
        <w:bottom w:val="single" w:sz="8" w:space="0" w:color="F3901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901D" w:themeColor="accent3"/>
          <w:left w:val="nil"/>
          <w:bottom w:val="single" w:sz="8" w:space="0" w:color="F3901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C6" w:themeFill="accent3" w:themeFillTint="3F"/>
      </w:tcPr>
    </w:tblStylePr>
  </w:style>
  <w:style w:type="table" w:styleId="SombreamentoClaro-nfase1">
    <w:name w:val="Light Shading Accent 1"/>
    <w:basedOn w:val="Tabelanormal"/>
    <w:uiPriority w:val="60"/>
    <w:rsid w:val="00225B48"/>
    <w:pPr>
      <w:spacing w:after="0" w:line="240" w:lineRule="auto"/>
    </w:pPr>
    <w:rPr>
      <w:color w:val="A91228" w:themeColor="accent1" w:themeShade="BF"/>
    </w:rPr>
    <w:tblPr>
      <w:tblStyleRowBandSize w:val="1"/>
      <w:tblStyleColBandSize w:val="1"/>
      <w:tblBorders>
        <w:top w:val="single" w:sz="8" w:space="0" w:color="E31837" w:themeColor="accent1"/>
        <w:bottom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1837" w:themeColor="accent1"/>
          <w:left w:val="nil"/>
          <w:bottom w:val="single" w:sz="8" w:space="0" w:color="E318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C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25B48"/>
    <w:pPr>
      <w:spacing w:after="0" w:line="240" w:lineRule="auto"/>
    </w:pPr>
    <w:tblPr>
      <w:tblStyleRowBandSize w:val="1"/>
      <w:tblStyleColBandSize w:val="1"/>
      <w:tblBorders>
        <w:top w:val="single" w:sz="8" w:space="0" w:color="E31837" w:themeColor="accent1"/>
        <w:left w:val="single" w:sz="8" w:space="0" w:color="E31837" w:themeColor="accent1"/>
        <w:bottom w:val="single" w:sz="8" w:space="0" w:color="E31837" w:themeColor="accent1"/>
        <w:right w:val="single" w:sz="8" w:space="0" w:color="E3183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183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  <w:tblStylePr w:type="band1Horz">
      <w:tblPr/>
      <w:tcPr>
        <w:tcBorders>
          <w:top w:val="single" w:sz="8" w:space="0" w:color="E31837" w:themeColor="accent1"/>
          <w:left w:val="single" w:sz="8" w:space="0" w:color="E31837" w:themeColor="accent1"/>
          <w:bottom w:val="single" w:sz="8" w:space="0" w:color="E31837" w:themeColor="accent1"/>
          <w:right w:val="single" w:sz="8" w:space="0" w:color="E31837" w:themeColor="accent1"/>
        </w:tcBorders>
      </w:tcPr>
    </w:tblStylePr>
  </w:style>
  <w:style w:type="character" w:customStyle="1" w:styleId="th-tx">
    <w:name w:val="th-tx"/>
    <w:basedOn w:val="Fontepargpadro"/>
    <w:rsid w:val="00770CB1"/>
  </w:style>
  <w:style w:type="paragraph" w:customStyle="1" w:styleId="Titulo1Mahindra">
    <w:name w:val="Titulo1 Mahindra"/>
    <w:next w:val="NormalMahindra"/>
    <w:link w:val="Titulo1MahindraChar"/>
    <w:qFormat/>
    <w:rsid w:val="006005DD"/>
    <w:pPr>
      <w:numPr>
        <w:numId w:val="17"/>
      </w:numPr>
      <w:outlineLvl w:val="0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NormalMahindra">
    <w:name w:val="Normal Mahindra"/>
    <w:basedOn w:val="Normal"/>
    <w:link w:val="NormalMahindraChar"/>
    <w:qFormat/>
    <w:rsid w:val="00EA587B"/>
    <w:pPr>
      <w:spacing w:before="360" w:after="0"/>
    </w:pPr>
    <w:rPr>
      <w:lang w:eastAsia="pt-BR"/>
    </w:rPr>
  </w:style>
  <w:style w:type="character" w:customStyle="1" w:styleId="Titulo1MahindraChar">
    <w:name w:val="Titulo1 Mahindra Char"/>
    <w:basedOn w:val="MahindraHeadingChar"/>
    <w:link w:val="Titulo1Mahindra"/>
    <w:rsid w:val="006005DD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2Mahindra">
    <w:name w:val="Titulo2 Mahindra"/>
    <w:next w:val="NormalMahindra"/>
    <w:link w:val="Titulo2MahindraChar"/>
    <w:qFormat/>
    <w:rsid w:val="00C96ACE"/>
    <w:pPr>
      <w:numPr>
        <w:ilvl w:val="1"/>
        <w:numId w:val="17"/>
      </w:numPr>
      <w:spacing w:before="360"/>
      <w:outlineLvl w:val="1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NormalMahindraChar">
    <w:name w:val="Normal Mahindra Char"/>
    <w:basedOn w:val="Fontepargpadro"/>
    <w:link w:val="NormalMahindra"/>
    <w:rsid w:val="00EA587B"/>
    <w:rPr>
      <w:rFonts w:ascii="Arial" w:eastAsia="Calibri" w:hAnsi="Arial" w:cs="Times New Roman"/>
      <w:color w:val="000000" w:themeColor="text1"/>
      <w:spacing w:val="10"/>
      <w:sz w:val="24"/>
      <w:szCs w:val="24"/>
      <w:lang w:eastAsia="pt-BR"/>
    </w:rPr>
  </w:style>
  <w:style w:type="paragraph" w:customStyle="1" w:styleId="Titulo3Mahindra">
    <w:name w:val="Titulo3 Mahindra"/>
    <w:next w:val="NormalMahindra"/>
    <w:link w:val="Titulo3MahindraChar"/>
    <w:qFormat/>
    <w:rsid w:val="00C96ACE"/>
    <w:pPr>
      <w:numPr>
        <w:ilvl w:val="2"/>
        <w:numId w:val="17"/>
      </w:numPr>
      <w:spacing w:before="360"/>
      <w:outlineLvl w:val="2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2MahindraChar">
    <w:name w:val="Titulo2 Mahindra Char"/>
    <w:basedOn w:val="MahindraHeadingChar"/>
    <w:link w:val="Titulo2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paragraph" w:customStyle="1" w:styleId="Titulo4Mahindra">
    <w:name w:val="Titulo4 Mahindra"/>
    <w:next w:val="NormalMahindra"/>
    <w:link w:val="Titulo4MahindraChar"/>
    <w:qFormat/>
    <w:rsid w:val="00C96ACE"/>
    <w:pPr>
      <w:numPr>
        <w:ilvl w:val="3"/>
        <w:numId w:val="17"/>
      </w:numPr>
      <w:spacing w:before="360"/>
      <w:outlineLvl w:val="3"/>
    </w:pPr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3MahindraChar">
    <w:name w:val="Titulo3 Mahindra Char"/>
    <w:basedOn w:val="MahindraHeadingChar"/>
    <w:link w:val="Titulo3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  <w:style w:type="character" w:customStyle="1" w:styleId="Titulo4MahindraChar">
    <w:name w:val="Titulo4 Mahindra Char"/>
    <w:basedOn w:val="MahindraHeadingChar"/>
    <w:link w:val="Titulo4Mahindra"/>
    <w:rsid w:val="00C96ACE"/>
    <w:rPr>
      <w:rFonts w:asciiTheme="majorHAnsi" w:eastAsia="Times New Roman" w:hAnsiTheme="majorHAnsi" w:cs="Times New Roman"/>
      <w:b/>
      <w:color w:val="E31837" w:themeColor="background2"/>
      <w:spacing w:val="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33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84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0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35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67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5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593">
          <w:marLeft w:val="1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3398\AppData\Local\Microsoft\Windows\Temporary%20Internet%20Files\Content.Outlook\CPJ9ZB94\Mahindra%20Satyam%20Template.dotx" TargetMode="External"/></Relationships>
</file>

<file path=word/theme/theme1.xml><?xml version="1.0" encoding="utf-8"?>
<a:theme xmlns:a="http://schemas.openxmlformats.org/drawingml/2006/main" name="Office Theme">
  <a:themeElements>
    <a:clrScheme name="Mahindra Satyam Color Scheme">
      <a:dk1>
        <a:sysClr val="windowText" lastClr="000000"/>
      </a:dk1>
      <a:lt1>
        <a:sysClr val="window" lastClr="FFFFFF"/>
      </a:lt1>
      <a:dk2>
        <a:srgbClr val="6D6E71"/>
      </a:dk2>
      <a:lt2>
        <a:srgbClr val="E31837"/>
      </a:lt2>
      <a:accent1>
        <a:srgbClr val="E31837"/>
      </a:accent1>
      <a:accent2>
        <a:srgbClr val="A7A9AC"/>
      </a:accent2>
      <a:accent3>
        <a:srgbClr val="F3901D"/>
      </a:accent3>
      <a:accent4>
        <a:srgbClr val="FDBC5F"/>
      </a:accent4>
      <a:accent5>
        <a:srgbClr val="E31837"/>
      </a:accent5>
      <a:accent6>
        <a:srgbClr val="7C3520"/>
      </a:accent6>
      <a:hlink>
        <a:srgbClr val="6D6E71"/>
      </a:hlink>
      <a:folHlink>
        <a:srgbClr val="E31837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ategories0 xmlns="4d6ad1ba-d08e-4b75-8db3-2812d04b0920">System Elements</Categories0>
    <Buisness xmlns="4d6ad1ba-d08e-4b75-8db3-2812d04b0920">Corporate</Buisnes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B49D88D31094DA120D26E4D4F3F0E" ma:contentTypeVersion="12" ma:contentTypeDescription="Create a new document." ma:contentTypeScope="" ma:versionID="177528042dfc9983a61241e73ce23cff">
  <xsd:schema xmlns:xsd="http://www.w3.org/2001/XMLSchema" xmlns:xs="http://www.w3.org/2001/XMLSchema" xmlns:p="http://schemas.microsoft.com/office/2006/metadata/properties" xmlns:ns3="4d6ad1ba-d08e-4b75-8db3-2812d04b0920" targetNamespace="http://schemas.microsoft.com/office/2006/metadata/properties" ma:root="true" ma:fieldsID="e7a484c8c8fa8045003fe2170f633c7a" ns3:_="">
    <xsd:import namespace="4d6ad1ba-d08e-4b75-8db3-2812d04b0920"/>
    <xsd:element name="properties">
      <xsd:complexType>
        <xsd:sequence>
          <xsd:element name="documentManagement">
            <xsd:complexType>
              <xsd:all>
                <xsd:element ref="ns3:Categories0" minOccurs="0"/>
                <xsd:element ref="ns3:Buis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ad1ba-d08e-4b75-8db3-2812d04b0920" elementFormDefault="qualified">
    <xsd:import namespace="http://schemas.microsoft.com/office/2006/documentManagement/types"/>
    <xsd:import namespace="http://schemas.microsoft.com/office/infopath/2007/PartnerControls"/>
    <xsd:element name="Categories0" ma:index="9" nillable="true" ma:displayName="Categories" ma:default="System Elements" ma:format="Dropdown" ma:internalName="Categories0">
      <xsd:simpleType>
        <xsd:restriction base="dms:Choice">
          <xsd:enumeration value="System Elements"/>
          <xsd:enumeration value="Stationary"/>
          <xsd:enumeration value="Signage"/>
          <xsd:enumeration value="Collateral"/>
          <xsd:enumeration value="Advertising"/>
          <xsd:enumeration value="Digital"/>
        </xsd:restriction>
      </xsd:simpleType>
    </xsd:element>
    <xsd:element name="Buisness" ma:index="10" nillable="true" ma:displayName="Buisness" ma:default="Corporate" ma:format="Dropdown" ma:internalName="Buisness">
      <xsd:simpleType>
        <xsd:restriction base="dms:Choice">
          <xsd:enumeration value="Corporate"/>
          <xsd:enumeration value="Mobility"/>
          <xsd:enumeration value="B2B"/>
          <xsd:enumeration value="Non mobility"/>
          <xsd:enumeration value="B2C"/>
          <xsd:enumeration value="Joint Ventur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871E-212F-4B93-9546-6074D410A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69684-6C05-412F-B654-DF0E8705B564}">
  <ds:schemaRefs>
    <ds:schemaRef ds:uri="http://schemas.microsoft.com/office/2006/metadata/properties"/>
    <ds:schemaRef ds:uri="4d6ad1ba-d08e-4b75-8db3-2812d04b0920"/>
  </ds:schemaRefs>
</ds:datastoreItem>
</file>

<file path=customXml/itemProps3.xml><?xml version="1.0" encoding="utf-8"?>
<ds:datastoreItem xmlns:ds="http://schemas.openxmlformats.org/officeDocument/2006/customXml" ds:itemID="{11E43456-2B12-4237-83B9-D4D1C6EF6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ad1ba-d08e-4b75-8db3-2812d04b0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025A2-35A4-42CF-AFD5-D61F6802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Mahindra Satyam Template</Template>
  <TotalTime>327</TotalTime>
  <Pages>5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Mahindra Group</vt:lpstr>
      <vt:lpstr>Mahindra Group</vt:lpstr>
    </vt:vector>
  </TitlesOfParts>
  <Company>SCSL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 Group</dc:title>
  <dc:creator>213398</dc:creator>
  <cp:lastModifiedBy>Icaro Passos</cp:lastModifiedBy>
  <cp:revision>41</cp:revision>
  <dcterms:created xsi:type="dcterms:W3CDTF">2018-01-04T16:48:00Z</dcterms:created>
  <dcterms:modified xsi:type="dcterms:W3CDTF">2019-06-24T23:42:00Z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0x01010013DB49D88D31094DA120D26E4D4F3F0E</vt:lpwstr>
  </property>
</Properties>
</file>